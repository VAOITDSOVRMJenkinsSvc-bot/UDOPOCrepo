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116CE"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59C1189F" wp14:editId="59C118A0">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9C118CD" w14:textId="3504FEF4" w:rsidR="0073532C" w:rsidRDefault="008431C5" w:rsidP="00C24E60">
                                  <w:pPr>
                                    <w:pStyle w:val="CoverTitle"/>
                                  </w:pPr>
                                  <w:r>
                                    <w:t>VASS</w:t>
                                  </w:r>
                                  <w:r w:rsidR="0073532C">
                                    <w:t xml:space="preserve"> Security Guide</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9C1189F"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59C118CD" w14:textId="3504FEF4" w:rsidR="0073532C" w:rsidRDefault="008431C5" w:rsidP="00C24E60">
                            <w:pPr>
                              <w:pStyle w:val="CoverTitle"/>
                            </w:pPr>
                            <w:r>
                              <w:t>VASS</w:t>
                            </w:r>
                            <w:r w:rsidR="0073532C">
                              <w:t xml:space="preserve"> Security Guide</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59C116CF" w14:textId="543E9773" w:rsidR="00C24E60" w:rsidRDefault="003D3E61" w:rsidP="001D66E5">
      <w:pPr>
        <w:pStyle w:val="CoverSubject"/>
        <w:tabs>
          <w:tab w:val="left" w:pos="3465"/>
          <w:tab w:val="center" w:pos="4320"/>
        </w:tabs>
      </w:pPr>
      <w:sdt>
        <w:sdtPr>
          <w:rPr>
            <w:color w:val="FFFFFF" w:themeColor="background1"/>
            <w:sz w:val="44"/>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8431C5">
            <w:rPr>
              <w:color w:val="FFFFFF" w:themeColor="background1"/>
              <w:sz w:val="44"/>
            </w:rPr>
            <w:t>VASS</w:t>
          </w:r>
          <w:r w:rsidR="009D0173">
            <w:rPr>
              <w:color w:val="FFFFFF" w:themeColor="background1"/>
              <w:sz w:val="44"/>
            </w:rPr>
            <w:t xml:space="preserve"> Flat File Import Instructions</w:t>
          </w:r>
        </w:sdtContent>
      </w:sdt>
    </w:p>
    <w:sdt>
      <w:sdtPr>
        <w:rPr>
          <w:rFonts w:eastAsiaTheme="minorHAnsi"/>
          <w:color w:val="FF0066"/>
          <w:spacing w:val="10"/>
          <w:sz w:val="36"/>
          <w:szCs w:val="20"/>
          <w:lang w:eastAsia="en-AU"/>
        </w:rPr>
        <w:id w:val="94592970"/>
        <w:docPartObj>
          <w:docPartGallery w:val="Cover Pages"/>
          <w:docPartUnique/>
        </w:docPartObj>
      </w:sdtPr>
      <w:sdtEndPr>
        <w:rPr>
          <w:rFonts w:eastAsiaTheme="minorEastAsia"/>
          <w:color w:val="auto"/>
          <w:spacing w:val="0"/>
          <w:sz w:val="22"/>
          <w:szCs w:val="22"/>
          <w:lang w:eastAsia="en-US"/>
        </w:rPr>
      </w:sdtEndPr>
      <w:sdtContent>
        <w:p w14:paraId="59C116D0" w14:textId="77777777"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8B54EAFE9D4248879BD37D941E99821F"/>
            </w:placeholder>
            <w15:dataBinding w:prefixMappings="" w:xpath="/root[1]/customer[1]" w:storeItemID="{A7D598A9-AC5B-49BC-AE59-C7616FDA4C36}"/>
          </w:sdtPr>
          <w:sdtEndPr/>
          <w:sdtContent>
            <w:p w14:paraId="59C116D1" w14:textId="402D280E" w:rsidR="001B02EF" w:rsidRDefault="00AF34DE" w:rsidP="00C24E60">
              <w:pPr>
                <w:rPr>
                  <w:lang w:eastAsia="en-AU"/>
                </w:rPr>
              </w:pPr>
              <w:sdt>
                <w:sdtPr>
                  <w:rPr>
                    <w:lang w:eastAsia="en-AU"/>
                  </w:rPr>
                  <w:alias w:val="Customer"/>
                  <w:tag w:val="Customer"/>
                  <w:id w:val="-707030904"/>
                </w:sdtPr>
                <w:sdtContent>
                  <w:r>
                    <w:rPr>
                      <w:lang w:eastAsia="en-AU"/>
                    </w:rPr>
                    <w:t>Veteran Administration</w:t>
                  </w:r>
                </w:sdtContent>
              </w:sdt>
            </w:p>
          </w:sdtContent>
        </w:sdt>
        <w:p w14:paraId="59C116D2" w14:textId="4E631EBD" w:rsidR="00D725E9" w:rsidRDefault="00D725E9" w:rsidP="00C24E60">
          <w:r>
            <w:fldChar w:fldCharType="begin"/>
          </w:r>
          <w:r>
            <w:instrText xml:space="preserve"> DATE \@ "M/d/yyyy" </w:instrText>
          </w:r>
          <w:r>
            <w:fldChar w:fldCharType="separate"/>
          </w:r>
          <w:r w:rsidR="00AF34DE">
            <w:rPr>
              <w:noProof/>
            </w:rPr>
            <w:t>12/30/2019</w:t>
          </w:r>
          <w:r>
            <w:fldChar w:fldCharType="end"/>
          </w:r>
        </w:p>
        <w:p w14:paraId="59C116D3" w14:textId="2953033D" w:rsidR="00C24E60" w:rsidRDefault="00C24E60" w:rsidP="00C24E60">
          <w:r>
            <w:t xml:space="preserve">Version </w:t>
          </w:r>
          <w:sdt>
            <w:sdtPr>
              <w:alias w:val="Version"/>
              <w:tag w:val="Version"/>
              <w:id w:val="249159951"/>
              <w:placeholder>
                <w:docPart w:val="8B54EAFE9D4248879BD37D941E99821F"/>
              </w:placeholder>
              <w15:dataBinding w:prefixMappings="" w:xpath="/root[1]/version[1]" w:storeItemID="{A7D598A9-AC5B-49BC-AE59-C7616FDA4C36}"/>
            </w:sdtPr>
            <w:sdtEndPr/>
            <w:sdtContent>
              <w:r w:rsidR="00AF34DE">
                <w:t>1.0</w:t>
              </w:r>
            </w:sdtContent>
          </w:sdt>
          <w:r w:rsidR="00FA30BF">
            <w:t xml:space="preserve"> </w:t>
          </w:r>
          <w:sdt>
            <w:sdtPr>
              <w:alias w:val="Document Status"/>
              <w:tag w:val="Document Status"/>
              <w:id w:val="2011862660"/>
              <w:placeholder>
                <w:docPart w:val="29262CD7EEEB4320A8DD816A86FB246C"/>
              </w:placeholder>
              <w:dataBinding w:prefixMappings="" w:xpath="/root[1]/status[1]" w:storeItemID="{A7D598A9-AC5B-49BC-AE59-C7616FDA4C36}"/>
              <w:dropDownList w:lastValue="Draft">
                <w:listItem w:displayText="Draft" w:value="Draft"/>
                <w:listItem w:displayText="Final" w:value="Final"/>
              </w:dropDownList>
            </w:sdtPr>
            <w:sdtEndPr/>
            <w:sdtContent>
              <w:r w:rsidR="00340B4C">
                <w:t>Draft</w:t>
              </w:r>
            </w:sdtContent>
          </w:sdt>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59C116D4" w14:textId="77777777" w:rsidR="00C24E60" w:rsidRDefault="00C24E60" w:rsidP="00C24E60"/>
        <w:p w14:paraId="59C116D5" w14:textId="77777777" w:rsidR="00C24E60" w:rsidRDefault="00C24E60" w:rsidP="00C24E60">
          <w:pPr>
            <w:rPr>
              <w:rStyle w:val="Emphasis"/>
            </w:rPr>
          </w:pPr>
          <w:r>
            <w:rPr>
              <w:rStyle w:val="Emphasis"/>
            </w:rPr>
            <w:t>Prepared by</w:t>
          </w:r>
        </w:p>
        <w:p w14:paraId="59C116DB" w14:textId="05F18629" w:rsidR="00C24E60" w:rsidRPr="00AF4EB5" w:rsidRDefault="00AF4EB5" w:rsidP="00C24E60">
          <w:pPr>
            <w:rPr>
              <w:rStyle w:val="Strong"/>
              <w:b w:val="0"/>
            </w:rPr>
          </w:pPr>
          <w:r>
            <w:rPr>
              <w:rStyle w:val="Strong"/>
            </w:rPr>
            <w:t>Lauren Hudgins</w:t>
          </w:r>
          <w:r w:rsidR="007149B2">
            <w:rPr>
              <w:rStyle w:val="Strong"/>
            </w:rPr>
            <w:t xml:space="preserve">, </w:t>
          </w:r>
          <w:r w:rsidR="00E228DC">
            <w:t>Consultant</w:t>
          </w:r>
          <w:r w:rsidR="007149B2">
            <w:t xml:space="preserve">, </w:t>
          </w:r>
          <w:hyperlink r:id="rId15" w:history="1">
            <w:r w:rsidRPr="001E09AD">
              <w:rPr>
                <w:rStyle w:val="Hyperlink"/>
              </w:rPr>
              <w:t>Lauren.hudgins@microsoft.com</w:t>
            </w:r>
          </w:hyperlink>
          <w:r>
            <w:rPr>
              <w:rStyle w:val="Strong"/>
              <w:b w:val="0"/>
            </w:rPr>
            <w:t xml:space="preserve"> </w:t>
          </w:r>
        </w:p>
        <w:p w14:paraId="59C116DE" w14:textId="77777777" w:rsidR="00E82B9A" w:rsidRDefault="00E82B9A" w:rsidP="00C24E60">
          <w:pPr>
            <w:spacing w:before="0" w:after="200"/>
            <w:rPr>
              <w:rFonts w:cstheme="minorHAnsi"/>
            </w:rPr>
          </w:pPr>
        </w:p>
        <w:p w14:paraId="59C116DF" w14:textId="77777777" w:rsidR="00E82B9A" w:rsidRPr="00E82B9A" w:rsidRDefault="00E82B9A" w:rsidP="00E82B9A">
          <w:pPr>
            <w:rPr>
              <w:rFonts w:cstheme="minorHAnsi"/>
            </w:rPr>
          </w:pPr>
        </w:p>
        <w:p w14:paraId="59C116E0" w14:textId="77777777" w:rsidR="00E82B9A" w:rsidRDefault="00E82B9A" w:rsidP="00E82B9A">
          <w:pPr>
            <w:tabs>
              <w:tab w:val="left" w:pos="6555"/>
            </w:tabs>
            <w:rPr>
              <w:rFonts w:cstheme="minorHAnsi"/>
            </w:rPr>
          </w:pPr>
        </w:p>
        <w:p w14:paraId="59C116E1" w14:textId="77777777" w:rsidR="00E82B9A" w:rsidRDefault="00E82B9A" w:rsidP="00E82B9A">
          <w:pPr>
            <w:rPr>
              <w:rFonts w:cstheme="minorHAnsi"/>
            </w:rPr>
          </w:pPr>
        </w:p>
        <w:p w14:paraId="59C116E2" w14:textId="77777777" w:rsidR="000610CB" w:rsidRPr="00E82B9A" w:rsidRDefault="000610CB" w:rsidP="00E82B9A">
          <w:pPr>
            <w:rPr>
              <w:rFonts w:cstheme="minorHAnsi"/>
            </w:rPr>
            <w:sectPr w:rsidR="000610CB" w:rsidRPr="00E82B9A" w:rsidSect="000610CB">
              <w:headerReference w:type="default" r:id="rId16"/>
              <w:footerReference w:type="default" r:id="rId17"/>
              <w:pgSz w:w="12240" w:h="15840" w:code="1"/>
              <w:pgMar w:top="1440" w:right="1440" w:bottom="1440" w:left="1440" w:header="706" w:footer="144" w:gutter="0"/>
              <w:pgNumType w:fmt="lowerRoman" w:start="1"/>
              <w:cols w:space="708"/>
              <w:titlePg/>
              <w:docGrid w:linePitch="360"/>
            </w:sectPr>
          </w:pPr>
        </w:p>
        <w:p w14:paraId="59C116E3" w14:textId="77777777" w:rsidR="00C24E60" w:rsidRDefault="00C24E60" w:rsidP="00C24E60">
          <w:pPr>
            <w:pStyle w:val="CoverSubject"/>
          </w:pPr>
          <w:r>
            <w:lastRenderedPageBreak/>
            <w:t>Revision and Signoff Sheet</w:t>
          </w:r>
        </w:p>
        <w:p w14:paraId="59C116E4"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59C116E9"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59C116E5" w14:textId="77777777" w:rsidR="00C24E60" w:rsidRPr="00E85706" w:rsidRDefault="00C24E60" w:rsidP="00E85706">
                <w:pPr>
                  <w:pStyle w:val="TableText"/>
                  <w:rPr>
                    <w:szCs w:val="16"/>
                  </w:rPr>
                </w:pPr>
                <w:r w:rsidRPr="00E85706">
                  <w:rPr>
                    <w:szCs w:val="16"/>
                  </w:rPr>
                  <w:t>Date</w:t>
                </w:r>
              </w:p>
            </w:tc>
            <w:tc>
              <w:tcPr>
                <w:tcW w:w="2430" w:type="dxa"/>
              </w:tcPr>
              <w:p w14:paraId="59C116E6" w14:textId="77777777" w:rsidR="00C24E60" w:rsidRPr="00E85706" w:rsidRDefault="00C24E60" w:rsidP="00E85706">
                <w:pPr>
                  <w:pStyle w:val="TableText"/>
                  <w:rPr>
                    <w:szCs w:val="16"/>
                  </w:rPr>
                </w:pPr>
                <w:r w:rsidRPr="00E85706">
                  <w:rPr>
                    <w:szCs w:val="16"/>
                  </w:rPr>
                  <w:t>Author</w:t>
                </w:r>
              </w:p>
            </w:tc>
            <w:tc>
              <w:tcPr>
                <w:tcW w:w="1170" w:type="dxa"/>
              </w:tcPr>
              <w:p w14:paraId="59C116E7" w14:textId="77777777" w:rsidR="00C24E60" w:rsidRPr="00E85706" w:rsidRDefault="00C24E60" w:rsidP="00E85706">
                <w:pPr>
                  <w:pStyle w:val="TableText"/>
                  <w:rPr>
                    <w:szCs w:val="16"/>
                  </w:rPr>
                </w:pPr>
                <w:r w:rsidRPr="00E85706">
                  <w:rPr>
                    <w:szCs w:val="16"/>
                  </w:rPr>
                  <w:t>Version</w:t>
                </w:r>
              </w:p>
            </w:tc>
            <w:tc>
              <w:tcPr>
                <w:tcW w:w="4680" w:type="dxa"/>
              </w:tcPr>
              <w:p w14:paraId="59C116E8" w14:textId="77777777" w:rsidR="00C24E60" w:rsidRPr="00E85706" w:rsidRDefault="00C24E60" w:rsidP="00E85706">
                <w:pPr>
                  <w:pStyle w:val="TableText"/>
                  <w:rPr>
                    <w:szCs w:val="16"/>
                  </w:rPr>
                </w:pPr>
                <w:r w:rsidRPr="00E85706">
                  <w:rPr>
                    <w:szCs w:val="16"/>
                  </w:rPr>
                  <w:t>Change Reference</w:t>
                </w:r>
              </w:p>
            </w:tc>
          </w:tr>
          <w:tr w:rsidR="00C24E60" w:rsidRPr="00E85706" w14:paraId="59C116EE" w14:textId="77777777" w:rsidTr="001C4A70">
            <w:tc>
              <w:tcPr>
                <w:tcW w:w="1170" w:type="dxa"/>
              </w:tcPr>
              <w:p w14:paraId="59C116EA" w14:textId="7D12749D" w:rsidR="00C24E60" w:rsidRPr="00E85706" w:rsidRDefault="00A808D6" w:rsidP="00E85706">
                <w:pPr>
                  <w:pStyle w:val="TableText"/>
                  <w:rPr>
                    <w:rStyle w:val="StyleLatinSegoeUI10pt"/>
                    <w:sz w:val="16"/>
                    <w:szCs w:val="16"/>
                  </w:rPr>
                </w:pPr>
                <w:r>
                  <w:rPr>
                    <w:rStyle w:val="StyleLatinSegoeUI10pt"/>
                    <w:sz w:val="16"/>
                    <w:szCs w:val="16"/>
                  </w:rPr>
                  <w:t>10/31</w:t>
                </w:r>
                <w:r w:rsidR="007149B2">
                  <w:rPr>
                    <w:rStyle w:val="StyleLatinSegoeUI10pt"/>
                    <w:sz w:val="16"/>
                    <w:szCs w:val="16"/>
                  </w:rPr>
                  <w:t>/19</w:t>
                </w:r>
              </w:p>
            </w:tc>
            <w:tc>
              <w:tcPr>
                <w:tcW w:w="2430" w:type="dxa"/>
              </w:tcPr>
              <w:p w14:paraId="59C116EB" w14:textId="48897620" w:rsidR="00C24E60" w:rsidRPr="00E85706" w:rsidRDefault="00AF4EB5" w:rsidP="00E85706">
                <w:pPr>
                  <w:pStyle w:val="TableText"/>
                  <w:rPr>
                    <w:rStyle w:val="StyleLatinSegoeUI10pt"/>
                    <w:sz w:val="16"/>
                    <w:szCs w:val="16"/>
                  </w:rPr>
                </w:pPr>
                <w:r>
                  <w:rPr>
                    <w:rStyle w:val="StyleLatinSegoeUI10pt"/>
                    <w:sz w:val="16"/>
                    <w:szCs w:val="16"/>
                  </w:rPr>
                  <w:t>Lauren Hudgins</w:t>
                </w:r>
              </w:p>
            </w:tc>
            <w:tc>
              <w:tcPr>
                <w:tcW w:w="1170" w:type="dxa"/>
              </w:tcPr>
              <w:p w14:paraId="59C116EC" w14:textId="77777777" w:rsidR="00C24E60" w:rsidRPr="00E85706" w:rsidRDefault="00C24E60" w:rsidP="00E85706">
                <w:pPr>
                  <w:pStyle w:val="TableText"/>
                  <w:rPr>
                    <w:rStyle w:val="StyleLatinSegoeUI10pt"/>
                    <w:sz w:val="16"/>
                    <w:szCs w:val="16"/>
                  </w:rPr>
                </w:pPr>
                <w:r w:rsidRPr="00D06BB4">
                  <w:rPr>
                    <w:sz w:val="16"/>
                    <w:szCs w:val="16"/>
                  </w:rPr>
                  <w:t>1</w:t>
                </w:r>
              </w:p>
            </w:tc>
            <w:tc>
              <w:tcPr>
                <w:tcW w:w="4680" w:type="dxa"/>
              </w:tcPr>
              <w:p w14:paraId="59C116ED" w14:textId="77777777" w:rsidR="00C24E60" w:rsidRPr="00E85706" w:rsidRDefault="00C24E60" w:rsidP="00E85706">
                <w:pPr>
                  <w:pStyle w:val="TableText"/>
                  <w:rPr>
                    <w:rStyle w:val="StyleLatinSegoeUI10pt"/>
                    <w:sz w:val="16"/>
                    <w:szCs w:val="16"/>
                  </w:rPr>
                </w:pPr>
                <w:r w:rsidRPr="00D06BB4">
                  <w:rPr>
                    <w:sz w:val="16"/>
                    <w:szCs w:val="16"/>
                  </w:rPr>
                  <w:t>Initial draft for review/discussion</w:t>
                </w:r>
              </w:p>
            </w:tc>
          </w:tr>
        </w:tbl>
        <w:p w14:paraId="59C116F9" w14:textId="77777777" w:rsidR="00C24E60" w:rsidRDefault="00C24E60" w:rsidP="00C24E60"/>
        <w:p w14:paraId="59C116FA"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59C116FF"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59C116FB" w14:textId="77777777" w:rsidR="00C24E60" w:rsidRPr="00E85706" w:rsidRDefault="00C24E60" w:rsidP="00E85706">
                <w:pPr>
                  <w:pStyle w:val="TableText"/>
                  <w:rPr>
                    <w:szCs w:val="16"/>
                  </w:rPr>
                </w:pPr>
                <w:r w:rsidRPr="00E85706">
                  <w:rPr>
                    <w:szCs w:val="16"/>
                  </w:rPr>
                  <w:t>Name</w:t>
                </w:r>
              </w:p>
            </w:tc>
            <w:tc>
              <w:tcPr>
                <w:tcW w:w="2268" w:type="dxa"/>
              </w:tcPr>
              <w:p w14:paraId="59C116FC" w14:textId="77777777" w:rsidR="00C24E60" w:rsidRPr="00E85706" w:rsidRDefault="00C24E60" w:rsidP="00E85706">
                <w:pPr>
                  <w:pStyle w:val="TableText"/>
                  <w:rPr>
                    <w:szCs w:val="16"/>
                  </w:rPr>
                </w:pPr>
                <w:r w:rsidRPr="00E85706">
                  <w:rPr>
                    <w:szCs w:val="16"/>
                  </w:rPr>
                  <w:t>Version Approved</w:t>
                </w:r>
              </w:p>
            </w:tc>
            <w:tc>
              <w:tcPr>
                <w:tcW w:w="2862" w:type="dxa"/>
              </w:tcPr>
              <w:p w14:paraId="59C116FD" w14:textId="77777777" w:rsidR="00C24E60" w:rsidRPr="00E85706" w:rsidRDefault="00C24E60" w:rsidP="00E85706">
                <w:pPr>
                  <w:pStyle w:val="TableText"/>
                  <w:rPr>
                    <w:szCs w:val="16"/>
                  </w:rPr>
                </w:pPr>
                <w:r w:rsidRPr="00E85706">
                  <w:rPr>
                    <w:szCs w:val="16"/>
                  </w:rPr>
                  <w:t>Position</w:t>
                </w:r>
              </w:p>
            </w:tc>
            <w:tc>
              <w:tcPr>
                <w:tcW w:w="2160" w:type="dxa"/>
              </w:tcPr>
              <w:p w14:paraId="59C116FE" w14:textId="77777777" w:rsidR="00C24E60" w:rsidRPr="00E85706" w:rsidRDefault="00C24E60" w:rsidP="00E85706">
                <w:pPr>
                  <w:pStyle w:val="TableText"/>
                  <w:rPr>
                    <w:szCs w:val="16"/>
                  </w:rPr>
                </w:pPr>
                <w:r w:rsidRPr="00E85706">
                  <w:rPr>
                    <w:szCs w:val="16"/>
                  </w:rPr>
                  <w:t>Date</w:t>
                </w:r>
              </w:p>
            </w:tc>
          </w:tr>
          <w:tr w:rsidR="00C24E60" w:rsidRPr="00E85706" w14:paraId="59C11704" w14:textId="77777777" w:rsidTr="00657113">
            <w:tc>
              <w:tcPr>
                <w:tcW w:w="2160" w:type="dxa"/>
              </w:tcPr>
              <w:p w14:paraId="59C11700" w14:textId="240C942D" w:rsidR="00C24E60" w:rsidRPr="00E85706" w:rsidRDefault="00C24E60" w:rsidP="00E85706">
                <w:pPr>
                  <w:pStyle w:val="TableText"/>
                  <w:rPr>
                    <w:rStyle w:val="StyleLatinSegoeUI10pt"/>
                    <w:sz w:val="16"/>
                    <w:szCs w:val="16"/>
                  </w:rPr>
                </w:pPr>
              </w:p>
            </w:tc>
            <w:tc>
              <w:tcPr>
                <w:tcW w:w="2268" w:type="dxa"/>
              </w:tcPr>
              <w:p w14:paraId="59C11701" w14:textId="3C9E681A" w:rsidR="00C24E60" w:rsidRPr="00E85706" w:rsidRDefault="00C24E60" w:rsidP="00E85706">
                <w:pPr>
                  <w:pStyle w:val="TableText"/>
                  <w:rPr>
                    <w:rStyle w:val="StyleLatinSegoeUI10pt"/>
                    <w:sz w:val="16"/>
                    <w:szCs w:val="16"/>
                  </w:rPr>
                </w:pPr>
              </w:p>
            </w:tc>
            <w:tc>
              <w:tcPr>
                <w:tcW w:w="2862" w:type="dxa"/>
              </w:tcPr>
              <w:p w14:paraId="59C11702" w14:textId="7BCE83AC" w:rsidR="00C24E60" w:rsidRPr="00E85706" w:rsidRDefault="00C24E60" w:rsidP="00E85706">
                <w:pPr>
                  <w:pStyle w:val="TableText"/>
                  <w:rPr>
                    <w:rStyle w:val="StyleLatinSegoeUI10pt"/>
                    <w:sz w:val="16"/>
                    <w:szCs w:val="16"/>
                  </w:rPr>
                </w:pPr>
              </w:p>
            </w:tc>
            <w:tc>
              <w:tcPr>
                <w:tcW w:w="2160" w:type="dxa"/>
              </w:tcPr>
              <w:p w14:paraId="59C11703" w14:textId="00ACAF52" w:rsidR="00C24E60" w:rsidRPr="00E85706" w:rsidRDefault="00C24E60" w:rsidP="00E85706">
                <w:pPr>
                  <w:pStyle w:val="TableText"/>
                  <w:rPr>
                    <w:rStyle w:val="StyleLatinSegoeUI10pt"/>
                    <w:sz w:val="16"/>
                    <w:szCs w:val="16"/>
                  </w:rPr>
                </w:pPr>
              </w:p>
            </w:tc>
          </w:tr>
          <w:tr w:rsidR="00C24E60" w:rsidRPr="00E85706" w14:paraId="59C11709" w14:textId="77777777" w:rsidTr="00657113">
            <w:tc>
              <w:tcPr>
                <w:tcW w:w="2160" w:type="dxa"/>
              </w:tcPr>
              <w:p w14:paraId="59C11705" w14:textId="72ADD3C3" w:rsidR="00C24E60" w:rsidRPr="00E85706" w:rsidRDefault="00C24E60" w:rsidP="00E85706">
                <w:pPr>
                  <w:pStyle w:val="TableText"/>
                  <w:rPr>
                    <w:rStyle w:val="StyleLatinSegoeUI10pt"/>
                    <w:sz w:val="16"/>
                    <w:szCs w:val="16"/>
                  </w:rPr>
                </w:pPr>
              </w:p>
            </w:tc>
            <w:tc>
              <w:tcPr>
                <w:tcW w:w="2268" w:type="dxa"/>
              </w:tcPr>
              <w:p w14:paraId="59C11706" w14:textId="788DCAE6" w:rsidR="00C24E60" w:rsidRPr="00E85706" w:rsidRDefault="00C24E60" w:rsidP="00E85706">
                <w:pPr>
                  <w:pStyle w:val="TableText"/>
                  <w:rPr>
                    <w:rStyle w:val="StyleLatinSegoeUI10pt"/>
                    <w:sz w:val="16"/>
                    <w:szCs w:val="16"/>
                  </w:rPr>
                </w:pPr>
              </w:p>
            </w:tc>
            <w:tc>
              <w:tcPr>
                <w:tcW w:w="2862" w:type="dxa"/>
              </w:tcPr>
              <w:p w14:paraId="59C11707" w14:textId="5751CF62" w:rsidR="00C24E60" w:rsidRPr="00E85706" w:rsidRDefault="00C24E60" w:rsidP="00E85706">
                <w:pPr>
                  <w:pStyle w:val="TableText"/>
                  <w:rPr>
                    <w:rStyle w:val="StyleLatinSegoeUI10pt"/>
                    <w:sz w:val="16"/>
                    <w:szCs w:val="16"/>
                  </w:rPr>
                </w:pPr>
              </w:p>
            </w:tc>
            <w:tc>
              <w:tcPr>
                <w:tcW w:w="2160" w:type="dxa"/>
              </w:tcPr>
              <w:p w14:paraId="59C11708" w14:textId="119D36F3" w:rsidR="00C24E60" w:rsidRPr="00E85706" w:rsidRDefault="00C24E60" w:rsidP="00E85706">
                <w:pPr>
                  <w:pStyle w:val="TableText"/>
                  <w:rPr>
                    <w:rStyle w:val="StyleLatinSegoeUI10pt"/>
                    <w:sz w:val="16"/>
                    <w:szCs w:val="16"/>
                  </w:rPr>
                </w:pPr>
              </w:p>
            </w:tc>
          </w:tr>
          <w:tr w:rsidR="00C24E60" w:rsidRPr="00E85706" w14:paraId="59C1170E" w14:textId="77777777" w:rsidTr="00657113">
            <w:tc>
              <w:tcPr>
                <w:tcW w:w="2160" w:type="dxa"/>
              </w:tcPr>
              <w:p w14:paraId="59C1170A" w14:textId="5B6F90A7" w:rsidR="00C24E60" w:rsidRPr="00E85706" w:rsidRDefault="00C24E60" w:rsidP="00E85706">
                <w:pPr>
                  <w:pStyle w:val="TableText"/>
                  <w:rPr>
                    <w:rStyle w:val="StyleLatinSegoeUI10pt"/>
                    <w:sz w:val="16"/>
                    <w:szCs w:val="16"/>
                  </w:rPr>
                </w:pPr>
              </w:p>
            </w:tc>
            <w:tc>
              <w:tcPr>
                <w:tcW w:w="2268" w:type="dxa"/>
              </w:tcPr>
              <w:p w14:paraId="59C1170B" w14:textId="5F0845ED" w:rsidR="00C24E60" w:rsidRPr="00E85706" w:rsidRDefault="00C24E60" w:rsidP="00E85706">
                <w:pPr>
                  <w:pStyle w:val="TableText"/>
                  <w:rPr>
                    <w:rStyle w:val="StyleLatinSegoeUI10pt"/>
                    <w:sz w:val="16"/>
                    <w:szCs w:val="16"/>
                  </w:rPr>
                </w:pPr>
              </w:p>
            </w:tc>
            <w:tc>
              <w:tcPr>
                <w:tcW w:w="2862" w:type="dxa"/>
              </w:tcPr>
              <w:p w14:paraId="59C1170C" w14:textId="05D888E4" w:rsidR="00C24E60" w:rsidRPr="00E85706" w:rsidRDefault="00C24E60" w:rsidP="00E85706">
                <w:pPr>
                  <w:pStyle w:val="TableText"/>
                  <w:rPr>
                    <w:rStyle w:val="StyleLatinSegoeUI10pt"/>
                    <w:sz w:val="16"/>
                    <w:szCs w:val="16"/>
                  </w:rPr>
                </w:pPr>
              </w:p>
            </w:tc>
            <w:tc>
              <w:tcPr>
                <w:tcW w:w="2160" w:type="dxa"/>
              </w:tcPr>
              <w:p w14:paraId="59C1170D" w14:textId="11A1C393" w:rsidR="00C24E60" w:rsidRPr="00E85706" w:rsidRDefault="00C24E60" w:rsidP="00E85706">
                <w:pPr>
                  <w:pStyle w:val="TableText"/>
                  <w:rPr>
                    <w:rStyle w:val="StyleLatinSegoeUI10pt"/>
                    <w:sz w:val="16"/>
                    <w:szCs w:val="16"/>
                  </w:rPr>
                </w:pPr>
              </w:p>
            </w:tc>
          </w:tr>
        </w:tbl>
        <w:p w14:paraId="59C1170F" w14:textId="77777777" w:rsidR="00C24E60" w:rsidRDefault="00C24E60" w:rsidP="00C24E60"/>
        <w:p w14:paraId="59C11710" w14:textId="77777777" w:rsidR="00C24E60" w:rsidRDefault="00C24E60" w:rsidP="004A1130">
          <w:pPr>
            <w:pStyle w:val="TOCHeading"/>
          </w:pPr>
          <w:r>
            <w:lastRenderedPageBreak/>
            <w:t>Table of Contents</w:t>
          </w:r>
        </w:p>
        <w:p w14:paraId="4DC9588D" w14:textId="7826B1FD" w:rsidR="001F6ADB" w:rsidRDefault="00BC26CC">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24706587" w:history="1">
            <w:r w:rsidR="001F6ADB" w:rsidRPr="00E57B10">
              <w:rPr>
                <w:rStyle w:val="Hyperlink"/>
              </w:rPr>
              <w:t>1</w:t>
            </w:r>
            <w:r w:rsidR="001F6ADB">
              <w:rPr>
                <w:rFonts w:asciiTheme="minorHAnsi" w:hAnsiTheme="minorHAnsi"/>
                <w:sz w:val="22"/>
              </w:rPr>
              <w:tab/>
            </w:r>
            <w:r w:rsidR="001F6ADB" w:rsidRPr="00E57B10">
              <w:rPr>
                <w:rStyle w:val="Hyperlink"/>
              </w:rPr>
              <w:t>Overview</w:t>
            </w:r>
            <w:r w:rsidR="001F6ADB">
              <w:rPr>
                <w:webHidden/>
              </w:rPr>
              <w:tab/>
            </w:r>
            <w:r w:rsidR="001F6ADB">
              <w:rPr>
                <w:webHidden/>
              </w:rPr>
              <w:fldChar w:fldCharType="begin"/>
            </w:r>
            <w:r w:rsidR="001F6ADB">
              <w:rPr>
                <w:webHidden/>
              </w:rPr>
              <w:instrText xml:space="preserve"> PAGEREF _Toc24706587 \h </w:instrText>
            </w:r>
            <w:r w:rsidR="001F6ADB">
              <w:rPr>
                <w:webHidden/>
              </w:rPr>
            </w:r>
            <w:r w:rsidR="001F6ADB">
              <w:rPr>
                <w:webHidden/>
              </w:rPr>
              <w:fldChar w:fldCharType="separate"/>
            </w:r>
            <w:r w:rsidR="001F6ADB">
              <w:rPr>
                <w:webHidden/>
              </w:rPr>
              <w:t>4</w:t>
            </w:r>
            <w:r w:rsidR="001F6ADB">
              <w:rPr>
                <w:webHidden/>
              </w:rPr>
              <w:fldChar w:fldCharType="end"/>
            </w:r>
          </w:hyperlink>
        </w:p>
        <w:p w14:paraId="4056FA68" w14:textId="71483E20" w:rsidR="001F6ADB" w:rsidRDefault="003D3E61">
          <w:pPr>
            <w:pStyle w:val="TOC1"/>
            <w:tabs>
              <w:tab w:val="left" w:pos="432"/>
            </w:tabs>
            <w:rPr>
              <w:rFonts w:asciiTheme="minorHAnsi" w:hAnsiTheme="minorHAnsi"/>
              <w:sz w:val="22"/>
            </w:rPr>
          </w:pPr>
          <w:hyperlink w:anchor="_Toc24706588" w:history="1">
            <w:r w:rsidR="001F6ADB" w:rsidRPr="00E57B10">
              <w:rPr>
                <w:rStyle w:val="Hyperlink"/>
              </w:rPr>
              <w:t>2</w:t>
            </w:r>
            <w:r w:rsidR="001F6ADB">
              <w:rPr>
                <w:rFonts w:asciiTheme="minorHAnsi" w:hAnsiTheme="minorHAnsi"/>
                <w:sz w:val="22"/>
              </w:rPr>
              <w:tab/>
            </w:r>
            <w:r w:rsidR="008431C5">
              <w:rPr>
                <w:rStyle w:val="Hyperlink"/>
              </w:rPr>
              <w:t>VASS</w:t>
            </w:r>
            <w:r w:rsidR="001F6ADB" w:rsidRPr="00E57B10">
              <w:rPr>
                <w:rStyle w:val="Hyperlink"/>
              </w:rPr>
              <w:t xml:space="preserve"> PCR</w:t>
            </w:r>
            <w:r w:rsidR="001F6ADB">
              <w:rPr>
                <w:webHidden/>
              </w:rPr>
              <w:tab/>
            </w:r>
            <w:r w:rsidR="001F6ADB">
              <w:rPr>
                <w:webHidden/>
              </w:rPr>
              <w:fldChar w:fldCharType="begin"/>
            </w:r>
            <w:r w:rsidR="001F6ADB">
              <w:rPr>
                <w:webHidden/>
              </w:rPr>
              <w:instrText xml:space="preserve"> PAGEREF _Toc24706588 \h </w:instrText>
            </w:r>
            <w:r w:rsidR="001F6ADB">
              <w:rPr>
                <w:webHidden/>
              </w:rPr>
            </w:r>
            <w:r w:rsidR="001F6ADB">
              <w:rPr>
                <w:webHidden/>
              </w:rPr>
              <w:fldChar w:fldCharType="separate"/>
            </w:r>
            <w:r w:rsidR="001F6ADB">
              <w:rPr>
                <w:webHidden/>
              </w:rPr>
              <w:t>5</w:t>
            </w:r>
            <w:r w:rsidR="001F6ADB">
              <w:rPr>
                <w:webHidden/>
              </w:rPr>
              <w:fldChar w:fldCharType="end"/>
            </w:r>
          </w:hyperlink>
        </w:p>
        <w:p w14:paraId="63D131CF" w14:textId="0C115D3C" w:rsidR="001F6ADB" w:rsidRDefault="003D3E61">
          <w:pPr>
            <w:pStyle w:val="TOC2"/>
            <w:rPr>
              <w:rFonts w:asciiTheme="minorHAnsi" w:hAnsiTheme="minorHAnsi"/>
              <w:noProof/>
            </w:rPr>
          </w:pPr>
          <w:hyperlink w:anchor="_Toc24706589" w:history="1">
            <w:r w:rsidR="001F6ADB" w:rsidRPr="00E57B10">
              <w:rPr>
                <w:rStyle w:val="Hyperlink"/>
                <w:noProof/>
              </w:rPr>
              <w:t>2.1</w:t>
            </w:r>
            <w:r w:rsidR="001F6ADB">
              <w:rPr>
                <w:rFonts w:asciiTheme="minorHAnsi" w:hAnsiTheme="minorHAnsi"/>
                <w:noProof/>
              </w:rPr>
              <w:tab/>
            </w:r>
            <w:r w:rsidR="001F6ADB" w:rsidRPr="00E57B10">
              <w:rPr>
                <w:rStyle w:val="Hyperlink"/>
                <w:noProof/>
              </w:rPr>
              <w:t>Roles</w:t>
            </w:r>
            <w:r w:rsidR="001F6ADB">
              <w:rPr>
                <w:noProof/>
                <w:webHidden/>
              </w:rPr>
              <w:tab/>
            </w:r>
            <w:r w:rsidR="001F6ADB">
              <w:rPr>
                <w:noProof/>
                <w:webHidden/>
              </w:rPr>
              <w:fldChar w:fldCharType="begin"/>
            </w:r>
            <w:r w:rsidR="001F6ADB">
              <w:rPr>
                <w:noProof/>
                <w:webHidden/>
              </w:rPr>
              <w:instrText xml:space="preserve"> PAGEREF _Toc24706589 \h </w:instrText>
            </w:r>
            <w:r w:rsidR="001F6ADB">
              <w:rPr>
                <w:noProof/>
                <w:webHidden/>
              </w:rPr>
            </w:r>
            <w:r w:rsidR="001F6ADB">
              <w:rPr>
                <w:noProof/>
                <w:webHidden/>
              </w:rPr>
              <w:fldChar w:fldCharType="separate"/>
            </w:r>
            <w:r w:rsidR="001F6ADB">
              <w:rPr>
                <w:noProof/>
                <w:webHidden/>
              </w:rPr>
              <w:t>5</w:t>
            </w:r>
            <w:r w:rsidR="001F6ADB">
              <w:rPr>
                <w:noProof/>
                <w:webHidden/>
              </w:rPr>
              <w:fldChar w:fldCharType="end"/>
            </w:r>
          </w:hyperlink>
        </w:p>
        <w:p w14:paraId="6B70BDB8" w14:textId="65DDC2BC" w:rsidR="001F6ADB" w:rsidRDefault="003D3E61">
          <w:pPr>
            <w:pStyle w:val="TOC2"/>
            <w:rPr>
              <w:rFonts w:asciiTheme="minorHAnsi" w:hAnsiTheme="minorHAnsi"/>
              <w:noProof/>
            </w:rPr>
          </w:pPr>
          <w:hyperlink w:anchor="_Toc24706590" w:history="1">
            <w:r w:rsidR="001F6ADB" w:rsidRPr="00E57B10">
              <w:rPr>
                <w:rStyle w:val="Hyperlink"/>
                <w:noProof/>
              </w:rPr>
              <w:t>2.2</w:t>
            </w:r>
            <w:r w:rsidR="001F6ADB">
              <w:rPr>
                <w:rFonts w:asciiTheme="minorHAnsi" w:hAnsiTheme="minorHAnsi"/>
                <w:noProof/>
              </w:rPr>
              <w:tab/>
            </w:r>
            <w:r w:rsidR="001F6ADB" w:rsidRPr="00E57B10">
              <w:rPr>
                <w:rStyle w:val="Hyperlink"/>
                <w:noProof/>
              </w:rPr>
              <w:t>Teams</w:t>
            </w:r>
            <w:r w:rsidR="001F6ADB">
              <w:rPr>
                <w:noProof/>
                <w:webHidden/>
              </w:rPr>
              <w:tab/>
            </w:r>
            <w:r w:rsidR="001F6ADB">
              <w:rPr>
                <w:noProof/>
                <w:webHidden/>
              </w:rPr>
              <w:fldChar w:fldCharType="begin"/>
            </w:r>
            <w:r w:rsidR="001F6ADB">
              <w:rPr>
                <w:noProof/>
                <w:webHidden/>
              </w:rPr>
              <w:instrText xml:space="preserve"> PAGEREF _Toc24706590 \h </w:instrText>
            </w:r>
            <w:r w:rsidR="001F6ADB">
              <w:rPr>
                <w:noProof/>
                <w:webHidden/>
              </w:rPr>
            </w:r>
            <w:r w:rsidR="001F6ADB">
              <w:rPr>
                <w:noProof/>
                <w:webHidden/>
              </w:rPr>
              <w:fldChar w:fldCharType="separate"/>
            </w:r>
            <w:r w:rsidR="001F6ADB">
              <w:rPr>
                <w:noProof/>
                <w:webHidden/>
              </w:rPr>
              <w:t>5</w:t>
            </w:r>
            <w:r w:rsidR="001F6ADB">
              <w:rPr>
                <w:noProof/>
                <w:webHidden/>
              </w:rPr>
              <w:fldChar w:fldCharType="end"/>
            </w:r>
          </w:hyperlink>
        </w:p>
        <w:p w14:paraId="5F2B2EC8" w14:textId="21F9A845" w:rsidR="001F6ADB" w:rsidRDefault="003D3E61">
          <w:pPr>
            <w:pStyle w:val="TOC2"/>
            <w:rPr>
              <w:rFonts w:asciiTheme="minorHAnsi" w:hAnsiTheme="minorHAnsi"/>
              <w:noProof/>
            </w:rPr>
          </w:pPr>
          <w:hyperlink w:anchor="_Toc24706591" w:history="1">
            <w:r w:rsidR="001F6ADB" w:rsidRPr="00E57B10">
              <w:rPr>
                <w:rStyle w:val="Hyperlink"/>
                <w:noProof/>
              </w:rPr>
              <w:t>2.3</w:t>
            </w:r>
            <w:r w:rsidR="001F6ADB">
              <w:rPr>
                <w:rFonts w:asciiTheme="minorHAnsi" w:hAnsiTheme="minorHAnsi"/>
                <w:noProof/>
              </w:rPr>
              <w:tab/>
            </w:r>
            <w:r w:rsidR="001F6ADB" w:rsidRPr="00E57B10">
              <w:rPr>
                <w:rStyle w:val="Hyperlink"/>
                <w:noProof/>
              </w:rPr>
              <w:t>Finesse Agent ID</w:t>
            </w:r>
            <w:r w:rsidR="001F6ADB">
              <w:rPr>
                <w:noProof/>
                <w:webHidden/>
              </w:rPr>
              <w:tab/>
            </w:r>
            <w:r w:rsidR="001F6ADB">
              <w:rPr>
                <w:noProof/>
                <w:webHidden/>
              </w:rPr>
              <w:fldChar w:fldCharType="begin"/>
            </w:r>
            <w:r w:rsidR="001F6ADB">
              <w:rPr>
                <w:noProof/>
                <w:webHidden/>
              </w:rPr>
              <w:instrText xml:space="preserve"> PAGEREF _Toc24706591 \h </w:instrText>
            </w:r>
            <w:r w:rsidR="001F6ADB">
              <w:rPr>
                <w:noProof/>
                <w:webHidden/>
              </w:rPr>
            </w:r>
            <w:r w:rsidR="001F6ADB">
              <w:rPr>
                <w:noProof/>
                <w:webHidden/>
              </w:rPr>
              <w:fldChar w:fldCharType="separate"/>
            </w:r>
            <w:r w:rsidR="001F6ADB">
              <w:rPr>
                <w:noProof/>
                <w:webHidden/>
              </w:rPr>
              <w:t>5</w:t>
            </w:r>
            <w:r w:rsidR="001F6ADB">
              <w:rPr>
                <w:noProof/>
                <w:webHidden/>
              </w:rPr>
              <w:fldChar w:fldCharType="end"/>
            </w:r>
          </w:hyperlink>
        </w:p>
        <w:p w14:paraId="16AEA113" w14:textId="1DC877A3" w:rsidR="001F6ADB" w:rsidRDefault="003D3E61">
          <w:pPr>
            <w:pStyle w:val="TOC1"/>
            <w:tabs>
              <w:tab w:val="left" w:pos="432"/>
            </w:tabs>
            <w:rPr>
              <w:rFonts w:asciiTheme="minorHAnsi" w:hAnsiTheme="minorHAnsi"/>
              <w:sz w:val="22"/>
            </w:rPr>
          </w:pPr>
          <w:hyperlink w:anchor="_Toc24706592" w:history="1">
            <w:r w:rsidR="001F6ADB" w:rsidRPr="00E57B10">
              <w:rPr>
                <w:rStyle w:val="Hyperlink"/>
              </w:rPr>
              <w:t>3</w:t>
            </w:r>
            <w:r w:rsidR="001F6ADB">
              <w:rPr>
                <w:rFonts w:asciiTheme="minorHAnsi" w:hAnsiTheme="minorHAnsi"/>
                <w:sz w:val="22"/>
              </w:rPr>
              <w:tab/>
            </w:r>
            <w:r w:rsidR="008431C5">
              <w:rPr>
                <w:rStyle w:val="Hyperlink"/>
              </w:rPr>
              <w:t>VASS</w:t>
            </w:r>
            <w:r w:rsidR="001F6ADB" w:rsidRPr="00E57B10">
              <w:rPr>
                <w:rStyle w:val="Hyperlink"/>
              </w:rPr>
              <w:t xml:space="preserve"> Co</w:t>
            </w:r>
            <w:r w:rsidR="001F6ADB" w:rsidRPr="00E57B10">
              <w:rPr>
                <w:rStyle w:val="Hyperlink"/>
              </w:rPr>
              <w:t>a</w:t>
            </w:r>
            <w:r w:rsidR="001F6ADB" w:rsidRPr="00E57B10">
              <w:rPr>
                <w:rStyle w:val="Hyperlink"/>
              </w:rPr>
              <w:t>ch</w:t>
            </w:r>
            <w:r w:rsidR="001F6ADB">
              <w:rPr>
                <w:webHidden/>
              </w:rPr>
              <w:tab/>
            </w:r>
            <w:r w:rsidR="001F6ADB">
              <w:rPr>
                <w:webHidden/>
              </w:rPr>
              <w:fldChar w:fldCharType="begin"/>
            </w:r>
            <w:r w:rsidR="001F6ADB">
              <w:rPr>
                <w:webHidden/>
              </w:rPr>
              <w:instrText xml:space="preserve"> PAGEREF _Toc24706592 \h </w:instrText>
            </w:r>
            <w:r w:rsidR="001F6ADB">
              <w:rPr>
                <w:webHidden/>
              </w:rPr>
            </w:r>
            <w:r w:rsidR="001F6ADB">
              <w:rPr>
                <w:webHidden/>
              </w:rPr>
              <w:fldChar w:fldCharType="separate"/>
            </w:r>
            <w:r w:rsidR="001F6ADB">
              <w:rPr>
                <w:webHidden/>
              </w:rPr>
              <w:t>7</w:t>
            </w:r>
            <w:r w:rsidR="001F6ADB">
              <w:rPr>
                <w:webHidden/>
              </w:rPr>
              <w:fldChar w:fldCharType="end"/>
            </w:r>
          </w:hyperlink>
        </w:p>
        <w:p w14:paraId="44661764" w14:textId="286D46E7" w:rsidR="001F6ADB" w:rsidRDefault="003D3E61">
          <w:pPr>
            <w:pStyle w:val="TOC1"/>
            <w:tabs>
              <w:tab w:val="left" w:pos="432"/>
            </w:tabs>
            <w:rPr>
              <w:rFonts w:asciiTheme="minorHAnsi" w:hAnsiTheme="minorHAnsi"/>
              <w:sz w:val="22"/>
            </w:rPr>
          </w:pPr>
          <w:hyperlink w:anchor="_Toc24706593" w:history="1">
            <w:r w:rsidR="001F6ADB" w:rsidRPr="00E57B10">
              <w:rPr>
                <w:rStyle w:val="Hyperlink"/>
              </w:rPr>
              <w:t>4</w:t>
            </w:r>
            <w:r w:rsidR="001F6ADB">
              <w:rPr>
                <w:rFonts w:asciiTheme="minorHAnsi" w:hAnsiTheme="minorHAnsi"/>
                <w:sz w:val="22"/>
              </w:rPr>
              <w:tab/>
            </w:r>
            <w:r w:rsidR="008431C5">
              <w:rPr>
                <w:rStyle w:val="Hyperlink"/>
              </w:rPr>
              <w:t>VASS</w:t>
            </w:r>
            <w:r w:rsidR="001F6ADB" w:rsidRPr="00E57B10">
              <w:rPr>
                <w:rStyle w:val="Hyperlink"/>
              </w:rPr>
              <w:t xml:space="preserve"> Administrator</w:t>
            </w:r>
            <w:r w:rsidR="001F6ADB">
              <w:rPr>
                <w:webHidden/>
              </w:rPr>
              <w:tab/>
            </w:r>
            <w:r w:rsidR="001F6ADB">
              <w:rPr>
                <w:webHidden/>
              </w:rPr>
              <w:fldChar w:fldCharType="begin"/>
            </w:r>
            <w:r w:rsidR="001F6ADB">
              <w:rPr>
                <w:webHidden/>
              </w:rPr>
              <w:instrText xml:space="preserve"> PAGEREF _Toc24706593 \h </w:instrText>
            </w:r>
            <w:r w:rsidR="001F6ADB">
              <w:rPr>
                <w:webHidden/>
              </w:rPr>
            </w:r>
            <w:r w:rsidR="001F6ADB">
              <w:rPr>
                <w:webHidden/>
              </w:rPr>
              <w:fldChar w:fldCharType="separate"/>
            </w:r>
            <w:r w:rsidR="001F6ADB">
              <w:rPr>
                <w:webHidden/>
              </w:rPr>
              <w:t>8</w:t>
            </w:r>
            <w:r w:rsidR="001F6ADB">
              <w:rPr>
                <w:webHidden/>
              </w:rPr>
              <w:fldChar w:fldCharType="end"/>
            </w:r>
          </w:hyperlink>
        </w:p>
        <w:p w14:paraId="1B9C27BB" w14:textId="27CC0058" w:rsidR="001F6ADB" w:rsidRDefault="003D3E61">
          <w:pPr>
            <w:pStyle w:val="TOC1"/>
            <w:tabs>
              <w:tab w:val="left" w:pos="432"/>
            </w:tabs>
            <w:rPr>
              <w:rFonts w:asciiTheme="minorHAnsi" w:hAnsiTheme="minorHAnsi"/>
              <w:sz w:val="22"/>
            </w:rPr>
          </w:pPr>
          <w:hyperlink w:anchor="_Toc24706594" w:history="1">
            <w:r w:rsidR="001F6ADB" w:rsidRPr="00E57B10">
              <w:rPr>
                <w:rStyle w:val="Hyperlink"/>
              </w:rPr>
              <w:t>5</w:t>
            </w:r>
            <w:r w:rsidR="001F6ADB">
              <w:rPr>
                <w:rFonts w:asciiTheme="minorHAnsi" w:hAnsiTheme="minorHAnsi"/>
                <w:sz w:val="22"/>
              </w:rPr>
              <w:tab/>
            </w:r>
            <w:r w:rsidR="008431C5">
              <w:rPr>
                <w:rStyle w:val="Hyperlink"/>
              </w:rPr>
              <w:t>VASS</w:t>
            </w:r>
            <w:r w:rsidR="001F6ADB" w:rsidRPr="00E57B10">
              <w:rPr>
                <w:rStyle w:val="Hyperlink"/>
              </w:rPr>
              <w:t xml:space="preserve"> Data Import</w:t>
            </w:r>
            <w:r w:rsidR="001F6ADB">
              <w:rPr>
                <w:webHidden/>
              </w:rPr>
              <w:tab/>
            </w:r>
            <w:r w:rsidR="001F6ADB">
              <w:rPr>
                <w:webHidden/>
              </w:rPr>
              <w:fldChar w:fldCharType="begin"/>
            </w:r>
            <w:r w:rsidR="001F6ADB">
              <w:rPr>
                <w:webHidden/>
              </w:rPr>
              <w:instrText xml:space="preserve"> PAGEREF _Toc24706594 \h </w:instrText>
            </w:r>
            <w:r w:rsidR="001F6ADB">
              <w:rPr>
                <w:webHidden/>
              </w:rPr>
            </w:r>
            <w:r w:rsidR="001F6ADB">
              <w:rPr>
                <w:webHidden/>
              </w:rPr>
              <w:fldChar w:fldCharType="separate"/>
            </w:r>
            <w:r w:rsidR="001F6ADB">
              <w:rPr>
                <w:webHidden/>
              </w:rPr>
              <w:t>9</w:t>
            </w:r>
            <w:r w:rsidR="001F6ADB">
              <w:rPr>
                <w:webHidden/>
              </w:rPr>
              <w:fldChar w:fldCharType="end"/>
            </w:r>
          </w:hyperlink>
        </w:p>
        <w:p w14:paraId="50ACE096" w14:textId="2B5FBBAB" w:rsidR="001F6ADB" w:rsidRDefault="003D3E61">
          <w:pPr>
            <w:pStyle w:val="TOC1"/>
            <w:tabs>
              <w:tab w:val="left" w:pos="432"/>
            </w:tabs>
            <w:rPr>
              <w:rFonts w:asciiTheme="minorHAnsi" w:hAnsiTheme="minorHAnsi"/>
              <w:sz w:val="22"/>
            </w:rPr>
          </w:pPr>
          <w:hyperlink w:anchor="_Toc24706595" w:history="1">
            <w:r w:rsidR="001F6ADB" w:rsidRPr="00E57B10">
              <w:rPr>
                <w:rStyle w:val="Hyperlink"/>
              </w:rPr>
              <w:t>6</w:t>
            </w:r>
            <w:r w:rsidR="001F6ADB">
              <w:rPr>
                <w:rFonts w:asciiTheme="minorHAnsi" w:hAnsiTheme="minorHAnsi"/>
                <w:sz w:val="22"/>
              </w:rPr>
              <w:tab/>
            </w:r>
            <w:r w:rsidR="008431C5">
              <w:rPr>
                <w:rStyle w:val="Hyperlink"/>
              </w:rPr>
              <w:t>VASS</w:t>
            </w:r>
            <w:r w:rsidR="001F6ADB" w:rsidRPr="00E57B10">
              <w:rPr>
                <w:rStyle w:val="Hyperlink"/>
              </w:rPr>
              <w:t xml:space="preserve"> Email Template</w:t>
            </w:r>
            <w:r w:rsidR="001F6ADB">
              <w:rPr>
                <w:webHidden/>
              </w:rPr>
              <w:tab/>
            </w:r>
            <w:r w:rsidR="001F6ADB">
              <w:rPr>
                <w:webHidden/>
              </w:rPr>
              <w:fldChar w:fldCharType="begin"/>
            </w:r>
            <w:r w:rsidR="001F6ADB">
              <w:rPr>
                <w:webHidden/>
              </w:rPr>
              <w:instrText xml:space="preserve"> PAGEREF _Toc24706595 \h </w:instrText>
            </w:r>
            <w:r w:rsidR="001F6ADB">
              <w:rPr>
                <w:webHidden/>
              </w:rPr>
            </w:r>
            <w:r w:rsidR="001F6ADB">
              <w:rPr>
                <w:webHidden/>
              </w:rPr>
              <w:fldChar w:fldCharType="separate"/>
            </w:r>
            <w:r w:rsidR="001F6ADB">
              <w:rPr>
                <w:webHidden/>
              </w:rPr>
              <w:t>10</w:t>
            </w:r>
            <w:r w:rsidR="001F6ADB">
              <w:rPr>
                <w:webHidden/>
              </w:rPr>
              <w:fldChar w:fldCharType="end"/>
            </w:r>
          </w:hyperlink>
        </w:p>
        <w:p w14:paraId="59C11751" w14:textId="0172618C" w:rsidR="00C24E60" w:rsidRDefault="00BC26CC" w:rsidP="00A77E60">
          <w:pPr>
            <w:pStyle w:val="TOC2"/>
            <w:rPr>
              <w:rStyle w:val="StyleLatinSegoeUI10pt"/>
            </w:rPr>
            <w:sectPr w:rsidR="00C24E60" w:rsidSect="00611BDF">
              <w:footerReference w:type="default" r:id="rId18"/>
              <w:headerReference w:type="first" r:id="rId19"/>
              <w:footerReference w:type="first" r:id="rId20"/>
              <w:pgSz w:w="12240" w:h="15840" w:code="1"/>
              <w:pgMar w:top="1440" w:right="1440" w:bottom="1440" w:left="1440" w:header="576" w:footer="288" w:gutter="0"/>
              <w:pgNumType w:fmt="upperRoman"/>
              <w:cols w:space="720"/>
              <w:docGrid w:linePitch="360"/>
            </w:sectPr>
          </w:pPr>
          <w:r>
            <w:rPr>
              <w:b/>
              <w:bCs/>
              <w:noProof/>
              <w:sz w:val="24"/>
            </w:rPr>
            <w:fldChar w:fldCharType="end"/>
          </w:r>
          <w:r w:rsidR="00AF34DE">
            <w:rPr>
              <w:b/>
              <w:bCs/>
              <w:noProof/>
              <w:sz w:val="24"/>
            </w:rPr>
            <w:softHyphen/>
          </w:r>
          <w:r w:rsidR="00AF34DE">
            <w:rPr>
              <w:b/>
              <w:bCs/>
              <w:noProof/>
              <w:sz w:val="24"/>
            </w:rPr>
            <w:softHyphen/>
          </w:r>
        </w:p>
        <w:p w14:paraId="1816369C" w14:textId="03A51CD1" w:rsidR="00C80A14" w:rsidRDefault="00AF4EB5" w:rsidP="0073532C">
          <w:pPr>
            <w:pStyle w:val="Heading1Numbered"/>
          </w:pPr>
          <w:bookmarkStart w:id="0" w:name="_Toc24706587"/>
          <w:r>
            <w:lastRenderedPageBreak/>
            <w:t>Overview</w:t>
          </w:r>
          <w:bookmarkEnd w:id="0"/>
        </w:p>
        <w:p w14:paraId="704F2CD4" w14:textId="582B30D0" w:rsidR="00EA1220" w:rsidRDefault="009D0173" w:rsidP="00EA1220">
          <w:r>
            <w:t>VA Solid Start Program (</w:t>
          </w:r>
          <w:r w:rsidR="008431C5">
            <w:t>VASS</w:t>
          </w:r>
          <w:r>
            <w:t xml:space="preserve">) enables agents to make outbound calls to Veterans recently separate from the military. Additional security roles and settings are required to enable this functionality. </w:t>
          </w:r>
          <w:r w:rsidR="008431C5">
            <w:t>VASS</w:t>
          </w:r>
          <w:r>
            <w:t xml:space="preserve"> agents should also be able to perform UDO activities, so existing processes for granting UDO permissions to those users still applies. This document explains the minimally required privileges to perform </w:t>
          </w:r>
          <w:r w:rsidR="008431C5">
            <w:t>VASS</w:t>
          </w:r>
          <w:r>
            <w:t xml:space="preserve"> </w:t>
          </w:r>
          <w:r w:rsidR="00E801C5">
            <w:t>activities and</w:t>
          </w:r>
          <w:r>
            <w:t xml:space="preserve"> does not encompass the steps to enable UDO/USD capabilities.  </w:t>
          </w:r>
        </w:p>
        <w:p w14:paraId="35AF7419" w14:textId="3ABE3E34" w:rsidR="009D0173" w:rsidRDefault="009D0173" w:rsidP="00EA1220"/>
        <w:p w14:paraId="2F65293B" w14:textId="72BFF917" w:rsidR="009D0173" w:rsidRDefault="008431C5" w:rsidP="009D0173">
          <w:pPr>
            <w:pStyle w:val="Heading1Numbered"/>
          </w:pPr>
          <w:bookmarkStart w:id="1" w:name="_Toc24706588"/>
          <w:r>
            <w:lastRenderedPageBreak/>
            <w:t>VASS</w:t>
          </w:r>
          <w:r w:rsidR="009D0173">
            <w:t xml:space="preserve"> </w:t>
          </w:r>
          <w:r w:rsidR="00E801C5">
            <w:t>PCR</w:t>
          </w:r>
          <w:bookmarkEnd w:id="1"/>
          <w:r w:rsidR="009D0173">
            <w:t xml:space="preserve"> </w:t>
          </w:r>
        </w:p>
        <w:p w14:paraId="4BE7BA93" w14:textId="15E034D2" w:rsidR="0073532C" w:rsidRDefault="0073532C" w:rsidP="0073532C">
          <w:pPr>
            <w:pStyle w:val="Heading2Numbered"/>
          </w:pPr>
          <w:bookmarkStart w:id="2" w:name="_Toc24706589"/>
          <w:r>
            <w:t>Roles</w:t>
          </w:r>
          <w:bookmarkEnd w:id="2"/>
        </w:p>
        <w:p w14:paraId="01C4FC88" w14:textId="7B384F09" w:rsidR="009D0173" w:rsidRDefault="009D0173" w:rsidP="009D0173">
          <w:r>
            <w:t xml:space="preserve">The following </w:t>
          </w:r>
          <w:r w:rsidR="00B454A5">
            <w:t>roles are</w:t>
          </w:r>
          <w:r>
            <w:t xml:space="preserve"> required to perform </w:t>
          </w:r>
          <w:r w:rsidR="008431C5">
            <w:t>VASS</w:t>
          </w:r>
          <w:r>
            <w:t xml:space="preserve"> PCR activities.</w:t>
          </w:r>
        </w:p>
        <w:tbl>
          <w:tblPr>
            <w:tblStyle w:val="TableGrid"/>
            <w:tblW w:w="0" w:type="auto"/>
            <w:tblLook w:val="04A0" w:firstRow="1" w:lastRow="0" w:firstColumn="1" w:lastColumn="0" w:noHBand="0" w:noVBand="1"/>
          </w:tblPr>
          <w:tblGrid>
            <w:gridCol w:w="9360"/>
          </w:tblGrid>
          <w:tr w:rsidR="009D0173" w14:paraId="34A1FC53" w14:textId="77777777" w:rsidTr="009D0173">
            <w:trPr>
              <w:cnfStyle w:val="100000000000" w:firstRow="1" w:lastRow="0" w:firstColumn="0" w:lastColumn="0" w:oddVBand="0" w:evenVBand="0" w:oddHBand="0" w:evenHBand="0" w:firstRowFirstColumn="0" w:firstRowLastColumn="0" w:lastRowFirstColumn="0" w:lastRowLastColumn="0"/>
            </w:trPr>
            <w:tc>
              <w:tcPr>
                <w:tcW w:w="9360" w:type="dxa"/>
              </w:tcPr>
              <w:p w14:paraId="22E7E0A6" w14:textId="74246DA6" w:rsidR="009D0173" w:rsidRDefault="009D0173" w:rsidP="009D0173">
                <w:r>
                  <w:t>Security Roles</w:t>
                </w:r>
              </w:p>
            </w:tc>
          </w:tr>
          <w:tr w:rsidR="009D0173" w14:paraId="2195ECE8" w14:textId="77777777" w:rsidTr="009D0173">
            <w:tc>
              <w:tcPr>
                <w:tcW w:w="9360" w:type="dxa"/>
              </w:tcPr>
              <w:p w14:paraId="4559D039" w14:textId="527BF6A2" w:rsidR="009D0173" w:rsidRDefault="008431C5" w:rsidP="009D0173">
                <w:r>
                  <w:t>VASS</w:t>
                </w:r>
                <w:r w:rsidR="009D0173">
                  <w:t xml:space="preserve"> PCR</w:t>
                </w:r>
              </w:p>
            </w:tc>
          </w:tr>
          <w:tr w:rsidR="009D0173" w14:paraId="72BE0B82" w14:textId="77777777" w:rsidTr="009D0173">
            <w:tc>
              <w:tcPr>
                <w:tcW w:w="9360" w:type="dxa"/>
              </w:tcPr>
              <w:p w14:paraId="251005DF" w14:textId="1F22D556" w:rsidR="009D0173" w:rsidRDefault="009D0173" w:rsidP="009D0173">
                <w:r>
                  <w:t>UDOPCR</w:t>
                </w:r>
              </w:p>
            </w:tc>
          </w:tr>
        </w:tbl>
        <w:p w14:paraId="05D32E27" w14:textId="55571F6D" w:rsidR="009D0173" w:rsidRDefault="009D0173" w:rsidP="009D0173"/>
        <w:p w14:paraId="0A5D68D9" w14:textId="1AE7B2BF" w:rsidR="0073532C" w:rsidRDefault="0073532C" w:rsidP="0073532C">
          <w:pPr>
            <w:pStyle w:val="Heading2Numbered"/>
          </w:pPr>
          <w:bookmarkStart w:id="3" w:name="_Toc24706590"/>
          <w:r>
            <w:t>Teams</w:t>
          </w:r>
          <w:bookmarkEnd w:id="3"/>
        </w:p>
        <w:p w14:paraId="5497064F" w14:textId="60601197" w:rsidR="00B454A5" w:rsidRDefault="00B454A5" w:rsidP="009D0173">
          <w:r>
            <w:t xml:space="preserve">A </w:t>
          </w:r>
          <w:r w:rsidR="008431C5">
            <w:t>VASS</w:t>
          </w:r>
          <w:r>
            <w:t xml:space="preserve"> agent should be assigned to a team that is associated with their call center. So, for instance, if you are located at the Nashville call center, you must be assigned to the </w:t>
          </w:r>
          <w:r w:rsidR="008431C5">
            <w:t>VASS</w:t>
          </w:r>
          <w:r>
            <w:t xml:space="preserve"> Nashville team. </w:t>
          </w:r>
        </w:p>
        <w:tbl>
          <w:tblPr>
            <w:tblStyle w:val="TableGrid"/>
            <w:tblW w:w="0" w:type="auto"/>
            <w:tblLook w:val="04A0" w:firstRow="1" w:lastRow="0" w:firstColumn="1" w:lastColumn="0" w:noHBand="0" w:noVBand="1"/>
          </w:tblPr>
          <w:tblGrid>
            <w:gridCol w:w="9360"/>
          </w:tblGrid>
          <w:tr w:rsidR="00B454A5" w14:paraId="5BD22B10" w14:textId="77777777" w:rsidTr="0073532C">
            <w:trPr>
              <w:cnfStyle w:val="100000000000" w:firstRow="1" w:lastRow="0" w:firstColumn="0" w:lastColumn="0" w:oddVBand="0" w:evenVBand="0" w:oddHBand="0" w:evenHBand="0" w:firstRowFirstColumn="0" w:firstRowLastColumn="0" w:lastRowFirstColumn="0" w:lastRowLastColumn="0"/>
            </w:trPr>
            <w:tc>
              <w:tcPr>
                <w:tcW w:w="9360" w:type="dxa"/>
              </w:tcPr>
              <w:p w14:paraId="7450D397" w14:textId="7249F4ED" w:rsidR="00B454A5" w:rsidRDefault="00B454A5" w:rsidP="0073532C">
                <w:r>
                  <w:t>Teams</w:t>
                </w:r>
              </w:p>
            </w:tc>
          </w:tr>
          <w:tr w:rsidR="00B454A5" w14:paraId="160A1699" w14:textId="77777777" w:rsidTr="0073532C">
            <w:tc>
              <w:tcPr>
                <w:tcW w:w="9360" w:type="dxa"/>
              </w:tcPr>
              <w:p w14:paraId="324B83BF" w14:textId="04828DEC" w:rsidR="00B454A5" w:rsidRDefault="008431C5" w:rsidP="00B454A5">
                <w:r>
                  <w:t>VASS</w:t>
                </w:r>
                <w:r w:rsidR="00B454A5" w:rsidRPr="00B85CAA">
                  <w:t xml:space="preserve"> Cleveland</w:t>
                </w:r>
              </w:p>
            </w:tc>
          </w:tr>
          <w:tr w:rsidR="00B454A5" w14:paraId="4D47F4AC" w14:textId="77777777" w:rsidTr="0073532C">
            <w:tc>
              <w:tcPr>
                <w:tcW w:w="9360" w:type="dxa"/>
              </w:tcPr>
              <w:p w14:paraId="4DBFAC75" w14:textId="3EE6FD10" w:rsidR="00B454A5" w:rsidRDefault="008431C5" w:rsidP="00B454A5">
                <w:r>
                  <w:t>VASS</w:t>
                </w:r>
                <w:r w:rsidR="00B454A5" w:rsidRPr="00B85CAA">
                  <w:t xml:space="preserve"> Columbia </w:t>
                </w:r>
              </w:p>
            </w:tc>
          </w:tr>
          <w:tr w:rsidR="00B454A5" w14:paraId="37A6AFBE" w14:textId="77777777" w:rsidTr="0073532C">
            <w:tc>
              <w:tcPr>
                <w:tcW w:w="9360" w:type="dxa"/>
              </w:tcPr>
              <w:p w14:paraId="0C085B64" w14:textId="632C54F5" w:rsidR="00B454A5" w:rsidRDefault="008431C5" w:rsidP="00B454A5">
                <w:r>
                  <w:t>VASS</w:t>
                </w:r>
                <w:r w:rsidR="00B454A5" w:rsidRPr="00B85CAA">
                  <w:t xml:space="preserve"> Nashville</w:t>
                </w:r>
              </w:p>
            </w:tc>
          </w:tr>
          <w:tr w:rsidR="00B454A5" w14:paraId="065EECDF" w14:textId="77777777" w:rsidTr="0073532C">
            <w:tc>
              <w:tcPr>
                <w:tcW w:w="9360" w:type="dxa"/>
              </w:tcPr>
              <w:p w14:paraId="6F074E97" w14:textId="1E7410B5" w:rsidR="00B454A5" w:rsidRDefault="008431C5" w:rsidP="00B454A5">
                <w:r>
                  <w:t>VASS</w:t>
                </w:r>
                <w:r w:rsidR="00B454A5" w:rsidRPr="00B85CAA">
                  <w:t xml:space="preserve"> Philadelphia </w:t>
                </w:r>
              </w:p>
            </w:tc>
          </w:tr>
          <w:tr w:rsidR="00B454A5" w14:paraId="2A249536" w14:textId="77777777" w:rsidTr="0073532C">
            <w:tc>
              <w:tcPr>
                <w:tcW w:w="9360" w:type="dxa"/>
              </w:tcPr>
              <w:p w14:paraId="7C963963" w14:textId="6E003B60" w:rsidR="00B454A5" w:rsidRDefault="008431C5" w:rsidP="00B454A5">
                <w:r>
                  <w:t>VASS</w:t>
                </w:r>
                <w:r w:rsidR="00B454A5" w:rsidRPr="00B85CAA">
                  <w:t xml:space="preserve"> Phoenix </w:t>
                </w:r>
              </w:p>
            </w:tc>
          </w:tr>
          <w:tr w:rsidR="00B454A5" w14:paraId="6671830B" w14:textId="77777777" w:rsidTr="0073532C">
            <w:tc>
              <w:tcPr>
                <w:tcW w:w="9360" w:type="dxa"/>
              </w:tcPr>
              <w:p w14:paraId="4FA77648" w14:textId="10757D6B" w:rsidR="00B454A5" w:rsidRDefault="008431C5" w:rsidP="00B454A5">
                <w:r>
                  <w:t>VASS</w:t>
                </w:r>
                <w:r w:rsidR="00B454A5" w:rsidRPr="00B85CAA">
                  <w:t xml:space="preserve"> Salt Lake City </w:t>
                </w:r>
              </w:p>
            </w:tc>
          </w:tr>
          <w:tr w:rsidR="00B454A5" w14:paraId="4B4D606B" w14:textId="77777777" w:rsidTr="0073532C">
            <w:tc>
              <w:tcPr>
                <w:tcW w:w="9360" w:type="dxa"/>
              </w:tcPr>
              <w:p w14:paraId="1207AB90" w14:textId="238209F3" w:rsidR="00B454A5" w:rsidRDefault="008431C5" w:rsidP="00B454A5">
                <w:r>
                  <w:t>VASS</w:t>
                </w:r>
                <w:r w:rsidR="00B454A5" w:rsidRPr="00B85CAA">
                  <w:t xml:space="preserve"> San Juan</w:t>
                </w:r>
              </w:p>
            </w:tc>
          </w:tr>
          <w:tr w:rsidR="00B454A5" w14:paraId="5F256C4F" w14:textId="77777777" w:rsidTr="0073532C">
            <w:tc>
              <w:tcPr>
                <w:tcW w:w="9360" w:type="dxa"/>
              </w:tcPr>
              <w:p w14:paraId="1FD23AC5" w14:textId="5F6673C6" w:rsidR="00B454A5" w:rsidRDefault="008431C5" w:rsidP="00B454A5">
                <w:r>
                  <w:t>VASS</w:t>
                </w:r>
                <w:r w:rsidR="00B454A5" w:rsidRPr="00B85CAA">
                  <w:t xml:space="preserve"> St. Louis</w:t>
                </w:r>
              </w:p>
            </w:tc>
          </w:tr>
        </w:tbl>
        <w:p w14:paraId="1D797091" w14:textId="73A039E8" w:rsidR="009D0173" w:rsidRPr="009D0173" w:rsidRDefault="009D0173" w:rsidP="009D0173"/>
        <w:p w14:paraId="054C4CF2" w14:textId="0AE0B79A" w:rsidR="00A95243" w:rsidRDefault="0073532C" w:rsidP="0073532C">
          <w:pPr>
            <w:pStyle w:val="Heading2Numbered"/>
          </w:pPr>
          <w:bookmarkStart w:id="4" w:name="_Toc24706591"/>
          <w:r>
            <w:t>Finesse Agent ID</w:t>
          </w:r>
          <w:bookmarkEnd w:id="4"/>
        </w:p>
        <w:p w14:paraId="69F033E2" w14:textId="379A3CFA" w:rsidR="0073532C" w:rsidRDefault="0073532C" w:rsidP="0073532C">
          <w:r>
            <w:t>The system will initiate an outbound call and must know the agent’s Finesse Agent ID and Extension. That information is stored on their user record.</w:t>
          </w:r>
        </w:p>
        <w:p w14:paraId="33220E33" w14:textId="6143501C" w:rsidR="007B215F" w:rsidRPr="0073532C" w:rsidRDefault="007B215F" w:rsidP="0073532C">
          <w:r w:rsidRPr="007B215F">
            <w:rPr>
              <w:noProof/>
            </w:rPr>
            <w:lastRenderedPageBreak/>
            <w:drawing>
              <wp:inline distT="0" distB="0" distL="0" distR="0" wp14:anchorId="6E6523BA" wp14:editId="5202730B">
                <wp:extent cx="59436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54300"/>
                        </a:xfrm>
                        <a:prstGeom prst="rect">
                          <a:avLst/>
                        </a:prstGeom>
                      </pic:spPr>
                    </pic:pic>
                  </a:graphicData>
                </a:graphic>
              </wp:inline>
            </w:drawing>
          </w:r>
        </w:p>
        <w:p w14:paraId="288D69E6" w14:textId="1A8C2E0D" w:rsidR="00372054" w:rsidRDefault="00372054" w:rsidP="00AF4EB5"/>
        <w:p w14:paraId="3B3DF8C6" w14:textId="247AA7A8" w:rsidR="00D95D29" w:rsidRDefault="008431C5" w:rsidP="0073532C">
          <w:pPr>
            <w:pStyle w:val="Heading1Numbered"/>
          </w:pPr>
          <w:bookmarkStart w:id="5" w:name="_Toc24706592"/>
          <w:bookmarkStart w:id="6" w:name="_GoBack"/>
          <w:bookmarkEnd w:id="6"/>
          <w:r>
            <w:lastRenderedPageBreak/>
            <w:t>VASS</w:t>
          </w:r>
          <w:r w:rsidR="00D95D29">
            <w:t xml:space="preserve"> Coach</w:t>
          </w:r>
          <w:bookmarkEnd w:id="5"/>
        </w:p>
        <w:p w14:paraId="75BE5C4B" w14:textId="4E38170E" w:rsidR="00E66CA8" w:rsidRDefault="00F05C17" w:rsidP="00F05C17">
          <w:r>
            <w:t xml:space="preserve">In addition to the roles required for </w:t>
          </w:r>
          <w:r w:rsidR="008431C5">
            <w:t>VASS</w:t>
          </w:r>
          <w:r>
            <w:t xml:space="preserve"> PCRs, the following additional role is required to perform </w:t>
          </w:r>
          <w:r w:rsidR="008431C5">
            <w:t>VASS</w:t>
          </w:r>
          <w:r>
            <w:t xml:space="preserve"> </w:t>
          </w:r>
          <w:r w:rsidR="003A6438">
            <w:t>Coach</w:t>
          </w:r>
          <w:r>
            <w:t xml:space="preserve"> activities. </w:t>
          </w:r>
          <w:r w:rsidR="00B6479C" w:rsidRPr="00B6479C">
            <w:t>These users will be responsible for assigning out interactions to individual agents from the Call Center Dashboard</w:t>
          </w:r>
          <w:r w:rsidR="00E66CA8">
            <w:t>.</w:t>
          </w:r>
          <w:r w:rsidR="00473321">
            <w:t xml:space="preserve"> Coaches will also </w:t>
          </w:r>
          <w:proofErr w:type="gramStart"/>
          <w:r w:rsidR="00C07A4F">
            <w:t>have the ability to</w:t>
          </w:r>
          <w:proofErr w:type="gramEnd"/>
          <w:r w:rsidR="00C07A4F">
            <w:t xml:space="preserve"> create and run reports.</w:t>
          </w:r>
        </w:p>
        <w:p w14:paraId="21B60407" w14:textId="75AB86E9" w:rsidR="00BE1779" w:rsidRDefault="00BE1779" w:rsidP="00F05C17"/>
        <w:tbl>
          <w:tblPr>
            <w:tblStyle w:val="TableGrid"/>
            <w:tblW w:w="0" w:type="auto"/>
            <w:tblLook w:val="04A0" w:firstRow="1" w:lastRow="0" w:firstColumn="1" w:lastColumn="0" w:noHBand="0" w:noVBand="1"/>
          </w:tblPr>
          <w:tblGrid>
            <w:gridCol w:w="9360"/>
          </w:tblGrid>
          <w:tr w:rsidR="00E66CA8" w14:paraId="2D174A0B" w14:textId="77777777" w:rsidTr="00337400">
            <w:trPr>
              <w:cnfStyle w:val="100000000000" w:firstRow="1" w:lastRow="0" w:firstColumn="0" w:lastColumn="0" w:oddVBand="0" w:evenVBand="0" w:oddHBand="0" w:evenHBand="0" w:firstRowFirstColumn="0" w:firstRowLastColumn="0" w:lastRowFirstColumn="0" w:lastRowLastColumn="0"/>
            </w:trPr>
            <w:tc>
              <w:tcPr>
                <w:tcW w:w="9360" w:type="dxa"/>
              </w:tcPr>
              <w:p w14:paraId="22E7AE52" w14:textId="77777777" w:rsidR="00E66CA8" w:rsidRDefault="00E66CA8" w:rsidP="00337400">
                <w:r>
                  <w:t>Security Roles</w:t>
                </w:r>
              </w:p>
            </w:tc>
          </w:tr>
          <w:tr w:rsidR="00E66CA8" w14:paraId="551621FE" w14:textId="77777777" w:rsidTr="00337400">
            <w:tc>
              <w:tcPr>
                <w:tcW w:w="9360" w:type="dxa"/>
              </w:tcPr>
              <w:p w14:paraId="2E141FD6" w14:textId="26B42A8F" w:rsidR="00E66CA8" w:rsidRDefault="008431C5" w:rsidP="00337400">
                <w:r>
                  <w:t>VASS</w:t>
                </w:r>
                <w:r w:rsidR="00E66CA8">
                  <w:t xml:space="preserve"> Coach</w:t>
                </w:r>
              </w:p>
            </w:tc>
          </w:tr>
        </w:tbl>
        <w:p w14:paraId="07D79D68" w14:textId="77777777" w:rsidR="00E66CA8" w:rsidRPr="00E66CA8" w:rsidRDefault="00E66CA8" w:rsidP="00E66CA8"/>
        <w:p w14:paraId="5C33B6E3" w14:textId="491BA201" w:rsidR="008C70E0" w:rsidRDefault="008431C5" w:rsidP="0073532C">
          <w:pPr>
            <w:pStyle w:val="Heading1Numbered"/>
          </w:pPr>
          <w:bookmarkStart w:id="7" w:name="_Toc24706593"/>
          <w:r>
            <w:lastRenderedPageBreak/>
            <w:t>VASS</w:t>
          </w:r>
          <w:r w:rsidR="00A808D6">
            <w:t xml:space="preserve"> </w:t>
          </w:r>
          <w:r w:rsidR="00E801C5">
            <w:t>Administrator</w:t>
          </w:r>
          <w:bookmarkEnd w:id="7"/>
        </w:p>
        <w:p w14:paraId="382DEBA7" w14:textId="3774D751" w:rsidR="008C70E0" w:rsidRPr="008C70E0" w:rsidRDefault="006C1A6B" w:rsidP="001E49A9">
          <w:r>
            <w:t xml:space="preserve">In addition to the roles required for </w:t>
          </w:r>
          <w:r w:rsidR="008431C5">
            <w:t>VASS</w:t>
          </w:r>
          <w:r>
            <w:t xml:space="preserve"> PCRs, t</w:t>
          </w:r>
          <w:r w:rsidR="008C70E0">
            <w:t xml:space="preserve">he following </w:t>
          </w:r>
          <w:r>
            <w:t>additional role is</w:t>
          </w:r>
          <w:r w:rsidR="008C70E0">
            <w:t xml:space="preserve"> required to perform </w:t>
          </w:r>
          <w:r w:rsidR="008431C5">
            <w:t>VASS</w:t>
          </w:r>
          <w:r w:rsidR="008C70E0">
            <w:t xml:space="preserve"> administrator activities.</w:t>
          </w:r>
          <w:r>
            <w:t xml:space="preserve"> </w:t>
          </w:r>
          <w:r w:rsidR="001E49A9">
            <w:t>These users will have access to the National Dashboard. They</w:t>
          </w:r>
          <w:r w:rsidR="001E49A9" w:rsidRPr="001E49A9">
            <w:t xml:space="preserve"> will be responsible for assigning out interactions to the individual call centers. They can also perform deletes of an Outbound Call Attempt that was created erroneously.</w:t>
          </w:r>
          <w:r>
            <w:t xml:space="preserve"> </w:t>
          </w:r>
          <w:r w:rsidR="00FE302E">
            <w:t>They</w:t>
          </w:r>
          <w:r>
            <w:t xml:space="preserve"> will have additional items in the</w:t>
          </w:r>
          <w:r w:rsidR="00FE302E">
            <w:t>ir</w:t>
          </w:r>
          <w:r>
            <w:t xml:space="preserve"> sitemap including Teams, Users, and Reports. </w:t>
          </w:r>
        </w:p>
        <w:tbl>
          <w:tblPr>
            <w:tblStyle w:val="TableGrid"/>
            <w:tblW w:w="0" w:type="auto"/>
            <w:tblLook w:val="04A0" w:firstRow="1" w:lastRow="0" w:firstColumn="1" w:lastColumn="0" w:noHBand="0" w:noVBand="1"/>
          </w:tblPr>
          <w:tblGrid>
            <w:gridCol w:w="9360"/>
          </w:tblGrid>
          <w:tr w:rsidR="00E801C5" w14:paraId="0F6366AC" w14:textId="77777777" w:rsidTr="0073532C">
            <w:trPr>
              <w:cnfStyle w:val="100000000000" w:firstRow="1" w:lastRow="0" w:firstColumn="0" w:lastColumn="0" w:oddVBand="0" w:evenVBand="0" w:oddHBand="0" w:evenHBand="0" w:firstRowFirstColumn="0" w:firstRowLastColumn="0" w:lastRowFirstColumn="0" w:lastRowLastColumn="0"/>
            </w:trPr>
            <w:tc>
              <w:tcPr>
                <w:tcW w:w="9360" w:type="dxa"/>
              </w:tcPr>
              <w:p w14:paraId="366D04F1" w14:textId="77777777" w:rsidR="00E801C5" w:rsidRDefault="00E801C5" w:rsidP="0073532C">
                <w:r>
                  <w:t>Security Roles</w:t>
                </w:r>
              </w:p>
            </w:tc>
          </w:tr>
          <w:tr w:rsidR="00E801C5" w14:paraId="15A1F932" w14:textId="77777777" w:rsidTr="0073532C">
            <w:tc>
              <w:tcPr>
                <w:tcW w:w="9360" w:type="dxa"/>
              </w:tcPr>
              <w:p w14:paraId="2B3B1BB0" w14:textId="5ED4BE83" w:rsidR="00E801C5" w:rsidRDefault="008431C5" w:rsidP="0073532C">
                <w:r>
                  <w:t>VASS</w:t>
                </w:r>
                <w:r w:rsidR="00E801C5">
                  <w:t xml:space="preserve"> Administrator</w:t>
                </w:r>
              </w:p>
            </w:tc>
          </w:tr>
        </w:tbl>
        <w:p w14:paraId="7313B12C" w14:textId="735FD9F7" w:rsidR="00C645C5" w:rsidRDefault="00C645C5" w:rsidP="00C645C5"/>
        <w:p w14:paraId="30CEA14B" w14:textId="11EDCE71" w:rsidR="006C1A6B" w:rsidRDefault="008431C5" w:rsidP="006C1A6B">
          <w:pPr>
            <w:pStyle w:val="Heading1Numbered"/>
          </w:pPr>
          <w:bookmarkStart w:id="8" w:name="_Toc24706594"/>
          <w:r>
            <w:lastRenderedPageBreak/>
            <w:t>VASS</w:t>
          </w:r>
          <w:r w:rsidR="006C1A6B">
            <w:t xml:space="preserve"> Data Import</w:t>
          </w:r>
          <w:bookmarkEnd w:id="8"/>
        </w:p>
        <w:p w14:paraId="4F1C1C07" w14:textId="570B4AB3" w:rsidR="006E7090" w:rsidRDefault="00FE302E" w:rsidP="006C1A6B">
          <w:r>
            <w:t xml:space="preserve">In addition to the roles required for </w:t>
          </w:r>
          <w:r w:rsidR="008431C5">
            <w:t>VASS</w:t>
          </w:r>
          <w:r>
            <w:t xml:space="preserve"> PCRs, the following additional role is required to perform Data Import activities required for Bulk Assignment from the National view to individual Call Centers.</w:t>
          </w:r>
          <w:r w:rsidR="006C1A6B">
            <w:t xml:space="preserve"> </w:t>
          </w:r>
          <w:r w:rsidR="006E7090">
            <w:t>These users will be able to export interactions to Excel and reimport them after modifying the owner.</w:t>
          </w:r>
        </w:p>
        <w:p w14:paraId="43F569A6" w14:textId="77777777" w:rsidR="006E7090" w:rsidRDefault="006E7090" w:rsidP="006C1A6B"/>
        <w:tbl>
          <w:tblPr>
            <w:tblStyle w:val="TableGrid"/>
            <w:tblW w:w="0" w:type="auto"/>
            <w:tblLook w:val="04A0" w:firstRow="1" w:lastRow="0" w:firstColumn="1" w:lastColumn="0" w:noHBand="0" w:noVBand="1"/>
          </w:tblPr>
          <w:tblGrid>
            <w:gridCol w:w="9360"/>
          </w:tblGrid>
          <w:tr w:rsidR="006E7090" w14:paraId="72ED9C3B" w14:textId="77777777" w:rsidTr="0073532C">
            <w:trPr>
              <w:cnfStyle w:val="100000000000" w:firstRow="1" w:lastRow="0" w:firstColumn="0" w:lastColumn="0" w:oddVBand="0" w:evenVBand="0" w:oddHBand="0" w:evenHBand="0" w:firstRowFirstColumn="0" w:firstRowLastColumn="0" w:lastRowFirstColumn="0" w:lastRowLastColumn="0"/>
            </w:trPr>
            <w:tc>
              <w:tcPr>
                <w:tcW w:w="9360" w:type="dxa"/>
              </w:tcPr>
              <w:p w14:paraId="38E2E164" w14:textId="77777777" w:rsidR="006E7090" w:rsidRDefault="006E7090" w:rsidP="0073532C">
                <w:r>
                  <w:t>Security Roles</w:t>
                </w:r>
              </w:p>
            </w:tc>
          </w:tr>
          <w:tr w:rsidR="006E7090" w14:paraId="3B60E57B" w14:textId="77777777" w:rsidTr="0073532C">
            <w:tc>
              <w:tcPr>
                <w:tcW w:w="9360" w:type="dxa"/>
              </w:tcPr>
              <w:p w14:paraId="208F7AA6" w14:textId="3EBE7668" w:rsidR="006E7090" w:rsidRDefault="008431C5" w:rsidP="0073532C">
                <w:r>
                  <w:t>VASS</w:t>
                </w:r>
                <w:r w:rsidR="006E7090">
                  <w:t xml:space="preserve"> Data Import</w:t>
                </w:r>
              </w:p>
            </w:tc>
          </w:tr>
        </w:tbl>
        <w:p w14:paraId="401AAD04" w14:textId="046C25DE" w:rsidR="006C1A6B" w:rsidRPr="006C1A6B" w:rsidRDefault="003D3E61" w:rsidP="006C1A6B"/>
      </w:sdtContent>
    </w:sdt>
    <w:bookmarkStart w:id="9" w:name="_Toc297286694" w:displacedByCustomXml="prev"/>
    <w:bookmarkEnd w:id="9" w:displacedByCustomXml="prev"/>
    <w:p w14:paraId="04CFD1BC" w14:textId="5FB01A46" w:rsidR="006E7090" w:rsidRDefault="008431C5" w:rsidP="0073532C">
      <w:pPr>
        <w:pStyle w:val="Heading1Numbered"/>
      </w:pPr>
      <w:bookmarkStart w:id="10" w:name="_Toc24706595"/>
      <w:r>
        <w:lastRenderedPageBreak/>
        <w:t>VASS</w:t>
      </w:r>
      <w:r w:rsidR="006E7090">
        <w:t xml:space="preserve"> Email Template</w:t>
      </w:r>
      <w:bookmarkEnd w:id="10"/>
    </w:p>
    <w:p w14:paraId="71B74A5A" w14:textId="65ADB17E" w:rsidR="006E7090" w:rsidRDefault="006E7090" w:rsidP="006E7090">
      <w:r>
        <w:t xml:space="preserve">In addition to the roles required for </w:t>
      </w:r>
      <w:r w:rsidR="008431C5">
        <w:t>VASS</w:t>
      </w:r>
      <w:r>
        <w:t xml:space="preserve"> PCRs, the following additional role is required to create and maintain email templates used for sending emails to Veterans.</w:t>
      </w:r>
    </w:p>
    <w:p w14:paraId="1FAC53CF" w14:textId="77777777" w:rsidR="006E7090" w:rsidRDefault="006E7090" w:rsidP="006E7090"/>
    <w:tbl>
      <w:tblPr>
        <w:tblStyle w:val="TableGrid"/>
        <w:tblW w:w="0" w:type="auto"/>
        <w:tblLook w:val="04A0" w:firstRow="1" w:lastRow="0" w:firstColumn="1" w:lastColumn="0" w:noHBand="0" w:noVBand="1"/>
      </w:tblPr>
      <w:tblGrid>
        <w:gridCol w:w="9360"/>
      </w:tblGrid>
      <w:tr w:rsidR="006E7090" w14:paraId="01228584" w14:textId="77777777" w:rsidTr="0073532C">
        <w:trPr>
          <w:cnfStyle w:val="100000000000" w:firstRow="1" w:lastRow="0" w:firstColumn="0" w:lastColumn="0" w:oddVBand="0" w:evenVBand="0" w:oddHBand="0" w:evenHBand="0" w:firstRowFirstColumn="0" w:firstRowLastColumn="0" w:lastRowFirstColumn="0" w:lastRowLastColumn="0"/>
        </w:trPr>
        <w:tc>
          <w:tcPr>
            <w:tcW w:w="9360" w:type="dxa"/>
          </w:tcPr>
          <w:p w14:paraId="31180271" w14:textId="77777777" w:rsidR="006E7090" w:rsidRDefault="006E7090" w:rsidP="0073532C">
            <w:r>
              <w:t>Security Roles</w:t>
            </w:r>
          </w:p>
        </w:tc>
      </w:tr>
      <w:tr w:rsidR="006E7090" w14:paraId="644C2010" w14:textId="77777777" w:rsidTr="0073532C">
        <w:tc>
          <w:tcPr>
            <w:tcW w:w="9360" w:type="dxa"/>
          </w:tcPr>
          <w:p w14:paraId="2468D1FA" w14:textId="4D8E08C8" w:rsidR="006E7090" w:rsidRDefault="008431C5" w:rsidP="0073532C">
            <w:r>
              <w:t>VASS</w:t>
            </w:r>
            <w:r w:rsidR="006E7090">
              <w:t xml:space="preserve"> Email Templates</w:t>
            </w:r>
          </w:p>
        </w:tc>
      </w:tr>
    </w:tbl>
    <w:p w14:paraId="68DFEDEB" w14:textId="77777777" w:rsidR="006E7090" w:rsidRPr="006E7090" w:rsidRDefault="006E7090" w:rsidP="006E7090"/>
    <w:sectPr w:rsidR="006E7090" w:rsidRPr="006E7090" w:rsidSect="00135F24">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4C416" w14:textId="77777777" w:rsidR="003D3E61" w:rsidRDefault="003D3E61">
      <w:pPr>
        <w:spacing w:before="0" w:after="0" w:line="240" w:lineRule="auto"/>
      </w:pPr>
      <w:r>
        <w:separator/>
      </w:r>
    </w:p>
  </w:endnote>
  <w:endnote w:type="continuationSeparator" w:id="0">
    <w:p w14:paraId="437BC967" w14:textId="77777777" w:rsidR="003D3E61" w:rsidRDefault="003D3E61">
      <w:pPr>
        <w:spacing w:before="0" w:after="0" w:line="240" w:lineRule="auto"/>
      </w:pPr>
      <w:r>
        <w:continuationSeparator/>
      </w:r>
    </w:p>
  </w:endnote>
  <w:endnote w:type="continuationNotice" w:id="1">
    <w:p w14:paraId="7D954DF9" w14:textId="77777777" w:rsidR="003D3E61" w:rsidRDefault="003D3E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00000000"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18AE" w14:textId="77777777" w:rsidR="0073532C" w:rsidRDefault="0073532C"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59C118AF" w14:textId="77777777" w:rsidR="0073532C" w:rsidRDefault="0073532C"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9C118B0" w14:textId="77777777" w:rsidR="0073532C" w:rsidRDefault="0073532C"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9C118B1" w14:textId="77777777" w:rsidR="0073532C" w:rsidRDefault="0073532C"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9C118B2" w14:textId="77777777" w:rsidR="0073532C" w:rsidRDefault="0073532C"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59C118B3" w14:textId="77777777" w:rsidR="0073532C" w:rsidRDefault="0073532C"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59C118B4" w14:textId="77777777" w:rsidR="0073532C" w:rsidRDefault="0073532C"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59C118B5" w14:textId="6D53A565" w:rsidR="0073532C" w:rsidRDefault="0073532C"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73532C" w:rsidRPr="00C831C4" w14:paraId="59C118B9" w14:textId="77777777" w:rsidTr="00D87D77">
      <w:tc>
        <w:tcPr>
          <w:tcW w:w="9587" w:type="dxa"/>
        </w:tcPr>
        <w:p w14:paraId="59C118B6" w14:textId="2B623DDC" w:rsidR="0073532C" w:rsidRDefault="003D3E61" w:rsidP="008E05D3">
          <w:pPr>
            <w:pStyle w:val="Footer"/>
            <w:ind w:firstLine="119"/>
          </w:pPr>
          <w:sdt>
            <w:sdtPr>
              <w:alias w:val="Title"/>
              <w:id w:val="-1185740523"/>
              <w:dataBinding w:prefixMappings="xmlns:ns0='http://purl.org/dc/elements/1.1/' xmlns:ns1='http://schemas.openxmlformats.org/package/2006/metadata/core-properties' " w:xpath="/ns1:coreProperties[1]/ns0:title[1]" w:storeItemID="{6C3C8BC8-F283-45AE-878A-BAB7291924A1}"/>
              <w:text/>
            </w:sdtPr>
            <w:sdtEndPr/>
            <w:sdtContent>
              <w:r w:rsidR="008431C5">
                <w:t>VASS</w:t>
              </w:r>
              <w:r w:rsidR="0073532C">
                <w:t xml:space="preserve"> Security Guide</w:t>
              </w:r>
            </w:sdtContent>
          </w:sdt>
          <w:r w:rsidR="0073532C">
            <w:t xml:space="preserve">, </w:t>
          </w:r>
          <w:sdt>
            <w:sdtPr>
              <w:alias w:val="Subject"/>
              <w:tag w:val=""/>
              <w:id w:val="-1345939356"/>
              <w:dataBinding w:prefixMappings="xmlns:ns0='http://purl.org/dc/elements/1.1/' xmlns:ns1='http://schemas.openxmlformats.org/package/2006/metadata/core-properties' " w:xpath="/ns1:coreProperties[1]/ns0:subject[1]" w:storeItemID="{6C3C8BC8-F283-45AE-878A-BAB7291924A1}"/>
              <w:text/>
            </w:sdtPr>
            <w:sdtEndPr/>
            <w:sdtContent>
              <w:r w:rsidR="008431C5">
                <w:t>VASS</w:t>
              </w:r>
              <w:r w:rsidR="0073532C">
                <w:t xml:space="preserve"> Flat File Import Instructions</w:t>
              </w:r>
            </w:sdtContent>
          </w:sdt>
          <w:r w:rsidR="0073532C">
            <w:t xml:space="preserve">, Version </w:t>
          </w:r>
          <w:sdt>
            <w:sdtPr>
              <w:alias w:val="Version"/>
              <w:tag w:val="Version"/>
              <w:id w:val="-1977280791"/>
              <w:placeholder>
                <w:docPart w:val="434ED9DBA2814195B97CB20631E2B832"/>
              </w:placeholder>
              <w15:dataBinding w:xpath="/root[1]/version[1]" w:storeItemID="{A7D598A9-AC5B-49BC-AE59-C7616FDA4C36}"/>
            </w:sdtPr>
            <w:sdtEndPr/>
            <w:sdtContent>
              <w:r w:rsidR="00AF34DE">
                <w:t>1.0</w:t>
              </w:r>
            </w:sdtContent>
          </w:sdt>
          <w:r w:rsidR="0073532C">
            <w:t xml:space="preserve">, </w:t>
          </w:r>
          <w:sdt>
            <w:sdtPr>
              <w:alias w:val="Status"/>
              <w:tag w:val="Status"/>
              <w:id w:val="1197191183"/>
              <w:placeholder>
                <w:docPart w:val="434ED9DBA2814195B97CB20631E2B832"/>
              </w:placeholder>
              <w:dataBinding w:xpath="/root[1]/DocumentStatus[1]" w:storeItemID="{D70714E8-8B3E-46DD-9586-7987C5998C8E}"/>
              <w:text/>
            </w:sdtPr>
            <w:sdtEndPr/>
            <w:sdtContent>
              <w:r w:rsidR="0073532C">
                <w:t>Draft</w:t>
              </w:r>
            </w:sdtContent>
          </w:sdt>
          <w:r w:rsidR="0073532C">
            <w:fldChar w:fldCharType="begin"/>
          </w:r>
          <w:r w:rsidR="0073532C">
            <w:instrText xml:space="preserve"> DOCPROPERTY Status \* MERGEFORMAT </w:instrText>
          </w:r>
          <w:r w:rsidR="0073532C">
            <w:fldChar w:fldCharType="end"/>
          </w:r>
        </w:p>
        <w:p w14:paraId="59C118B7" w14:textId="6B53A07D" w:rsidR="0073532C" w:rsidRDefault="0073532C" w:rsidP="008E05D3">
          <w:pPr>
            <w:pStyle w:val="Footer"/>
            <w:ind w:firstLine="119"/>
          </w:pPr>
          <w:r>
            <w:t xml:space="preserve">Prepared by </w:t>
          </w:r>
          <w:sdt>
            <w:sdtPr>
              <w:alias w:val="Author"/>
              <w:id w:val="-1791274258"/>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t>Lauren Hudgins</w:t>
              </w:r>
            </w:sdtContent>
          </w:sdt>
        </w:p>
        <w:p w14:paraId="59C118B8" w14:textId="61280018" w:rsidR="0073532C" w:rsidRPr="00CC3F68" w:rsidRDefault="0073532C" w:rsidP="008E05D3">
          <w:pPr>
            <w:pStyle w:val="Footer"/>
            <w:tabs>
              <w:tab w:val="clear" w:pos="4680"/>
              <w:tab w:val="clear" w:pos="9360"/>
              <w:tab w:val="left" w:pos="3270"/>
            </w:tabs>
            <w:ind w:firstLine="119"/>
          </w:pPr>
          <w:r w:rsidRPr="00CC3F68">
            <w:t>"</w:t>
          </w:r>
          <w:sdt>
            <w:sdtPr>
              <w:alias w:val="FileName"/>
              <w:tag w:val="FileName"/>
              <w:id w:val="-1054077932"/>
              <w:placeholder>
                <w:docPart w:val="622C3C33315347798CBBE457FB5B5255"/>
              </w:placeholder>
              <w15:dataBinding w:xpath="/root[1]/FileName[1]" w:storeItemID="{69F1653A-B135-4A2E-86E4-2F9CFA302878}"/>
            </w:sdtPr>
            <w:sdtEndPr>
              <w:rPr>
                <w:noProof/>
              </w:rPr>
            </w:sdtEndPr>
            <w:sdtContent>
              <w:r>
                <w:t>ECC Environment Specific Settings</w:t>
              </w:r>
            </w:sdtContent>
          </w:sdt>
          <w:r w:rsidRPr="00CC3F68">
            <w:t xml:space="preserve">", </w:t>
          </w:r>
          <w:r w:rsidRPr="00CC3F68">
            <w:rPr>
              <w:noProof/>
            </w:rPr>
            <w:t xml:space="preserve">Template Version </w:t>
          </w:r>
          <w:sdt>
            <w:sdtPr>
              <w:rPr>
                <w:noProof/>
              </w:rPr>
              <w:alias w:val="Template Version"/>
              <w:tag w:val="Template Version"/>
              <w:id w:val="-1418238567"/>
              <w:placeholder>
                <w:docPart w:val="434ED9DBA2814195B97CB20631E2B832"/>
              </w:placeholder>
              <w15:dataBinding w:xpath="/root[1]/templateversion[1]" w:storeItemID="{A7D598A9-AC5B-49BC-AE59-C7616FDA4C36}"/>
            </w:sdtPr>
            <w:sdtEndPr/>
            <w:sdtContent>
              <w:r w:rsidR="00AF34DE">
                <w:rPr>
                  <w:noProof/>
                  <w:lang w:val="fr-FR"/>
                </w:rPr>
                <w:t>0</w:t>
              </w:r>
            </w:sdtContent>
          </w:sdt>
        </w:p>
      </w:tc>
    </w:tr>
  </w:tbl>
  <w:p w14:paraId="59C118BA" w14:textId="77777777" w:rsidR="0073532C" w:rsidRPr="00CC3F68" w:rsidRDefault="0073532C" w:rsidP="00C14C7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18BD" w14:textId="4B8B06D4" w:rsidR="0073532C" w:rsidRDefault="0073532C" w:rsidP="00C14C70">
    <w:pPr>
      <w:pStyle w:val="Footer"/>
      <w:pBdr>
        <w:top w:val="single" w:sz="4" w:space="1" w:color="auto"/>
      </w:pBdr>
      <w:jc w:val="right"/>
    </w:pPr>
    <w:r>
      <w:fldChar w:fldCharType="begin"/>
    </w:r>
    <w:r>
      <w:instrText xml:space="preserve"> PAGE  \* roman  \* MERGEFORMAT </w:instrText>
    </w:r>
    <w:r>
      <w:fldChar w:fldCharType="separate"/>
    </w:r>
    <w:r>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73532C" w:rsidRPr="00C831C4" w14:paraId="59C118C1" w14:textId="77777777" w:rsidTr="00D87D77">
      <w:tc>
        <w:tcPr>
          <w:tcW w:w="9587" w:type="dxa"/>
        </w:tcPr>
        <w:p w14:paraId="59C118BE" w14:textId="6039B0F2" w:rsidR="0073532C" w:rsidRDefault="003D3E61" w:rsidP="00C14C70">
          <w:pPr>
            <w:pStyle w:val="Footer"/>
            <w:ind w:firstLine="119"/>
          </w:pPr>
          <w:sdt>
            <w:sdtPr>
              <w:alias w:val="Title"/>
              <w:id w:val="-286134335"/>
              <w:dataBinding w:prefixMappings="xmlns:ns0='http://purl.org/dc/elements/1.1/' xmlns:ns1='http://schemas.openxmlformats.org/package/2006/metadata/core-properties' " w:xpath="/ns1:coreProperties[1]/ns0:title[1]" w:storeItemID="{6C3C8BC8-F283-45AE-878A-BAB7291924A1}"/>
              <w:text/>
            </w:sdtPr>
            <w:sdtEndPr/>
            <w:sdtContent>
              <w:r w:rsidR="008431C5">
                <w:t>VASS</w:t>
              </w:r>
              <w:r w:rsidR="0073532C">
                <w:t xml:space="preserve"> Security Guide</w:t>
              </w:r>
            </w:sdtContent>
          </w:sdt>
          <w:r w:rsidR="0073532C">
            <w:t xml:space="preserve">, Version </w:t>
          </w:r>
          <w:sdt>
            <w:sdtPr>
              <w:alias w:val="Version"/>
              <w:tag w:val="Version"/>
              <w:id w:val="701362289"/>
              <w:placeholder>
                <w:docPart w:val="BB456EF8F89B42239EC7B9DB74CCA60D"/>
              </w:placeholder>
              <w15:dataBinding w:prefixMappings="" w:xpath="/root[1]/version[1]" w:storeItemID="{A7D598A9-AC5B-49BC-AE59-C7616FDA4C36}"/>
            </w:sdtPr>
            <w:sdtEndPr/>
            <w:sdtContent>
              <w:r w:rsidR="00AF34DE">
                <w:t>1.0</w:t>
              </w:r>
            </w:sdtContent>
          </w:sdt>
          <w:r w:rsidR="0073532C">
            <w:t xml:space="preserve">, </w:t>
          </w:r>
          <w:sdt>
            <w:sdtPr>
              <w:alias w:val="Status"/>
              <w:tag w:val="Status"/>
              <w:id w:val="-1850479697"/>
              <w:placeholder>
                <w:docPart w:val="BB456EF8F89B42239EC7B9DB74CCA60D"/>
              </w:placeholder>
              <w:dataBinding w:prefixMappings="" w:xpath="/root[1]/status[1]" w:storeItemID="{A7D598A9-AC5B-49BC-AE59-C7616FDA4C36}"/>
              <w:text/>
            </w:sdtPr>
            <w:sdtEndPr/>
            <w:sdtContent>
              <w:r w:rsidR="0073532C">
                <w:t>Draft</w:t>
              </w:r>
            </w:sdtContent>
          </w:sdt>
          <w:r w:rsidR="0073532C">
            <w:fldChar w:fldCharType="begin"/>
          </w:r>
          <w:r w:rsidR="0073532C">
            <w:instrText xml:space="preserve"> DOCPROPERTY Status \* MERGEFORMAT </w:instrText>
          </w:r>
          <w:r w:rsidR="0073532C">
            <w:fldChar w:fldCharType="end"/>
          </w:r>
        </w:p>
        <w:p w14:paraId="59C118BF" w14:textId="3DFBD148" w:rsidR="0073532C" w:rsidRDefault="0073532C" w:rsidP="00C14C70">
          <w:pPr>
            <w:pStyle w:val="Footer"/>
            <w:ind w:firstLine="119"/>
          </w:pPr>
          <w:r>
            <w:t xml:space="preserve">Prepared by </w:t>
          </w:r>
          <w:sdt>
            <w:sdtPr>
              <w:alias w:val="Author"/>
              <w:id w:val="-93939557"/>
              <w:placeholder>
                <w:docPart w:val="EF7077D263C742B1B5E369FCA08CE9F2"/>
              </w:placeholder>
              <w:dataBinding w:prefixMappings="xmlns:ns0='http://purl.org/dc/elements/1.1/' xmlns:ns1='http://schemas.openxmlformats.org/package/2006/metadata/core-properties' " w:xpath="/ns1:coreProperties[1]/ns0:creator[1]" w:storeItemID="{6C3C8BC8-F283-45AE-878A-BAB7291924A1}"/>
              <w:text/>
            </w:sdtPr>
            <w:sdtEndPr/>
            <w:sdtContent>
              <w:r>
                <w:t>Lauren Hudgins</w:t>
              </w:r>
            </w:sdtContent>
          </w:sdt>
        </w:p>
        <w:p w14:paraId="59C118C0" w14:textId="6ABF1FC0" w:rsidR="0073532C" w:rsidRPr="00CC3F68" w:rsidRDefault="0073532C" w:rsidP="005D4D87">
          <w:pPr>
            <w:pStyle w:val="Footer"/>
            <w:ind w:firstLine="119"/>
          </w:pPr>
          <w:r w:rsidRPr="00CC3F68">
            <w:t>"</w:t>
          </w:r>
          <w:sdt>
            <w:sdtPr>
              <w:alias w:val="FileName"/>
              <w:tag w:val="FileName"/>
              <w:id w:val="-699394359"/>
              <w:placeholder>
                <w:docPart w:val="14656CA529F74CC2A177CAADF583DEAE"/>
              </w:placeholder>
              <w15:dataBinding w:prefixMappings="" w:xpath="/root[1]/filename[1]" w:storeItemID="{A7D598A9-AC5B-49BC-AE59-C7616FDA4C36}"/>
            </w:sdtPr>
            <w:sdtEndPr>
              <w:rPr>
                <w:noProof/>
              </w:rPr>
            </w:sdtEndPr>
            <w:sdtContent>
              <w:r w:rsidR="00AF34DE">
                <w:rPr>
                  <w:lang w:val="fr-FR"/>
                </w:rPr>
                <w:fldChar w:fldCharType="begin"/>
              </w:r>
              <w:r w:rsidR="00AF34DE" w:rsidRPr="00CC3F68">
                <w:instrText xml:space="preserve"> FILENAME \* MERGEFORMAT </w:instrText>
              </w:r>
              <w:r w:rsidR="00AF34DE">
                <w:rPr>
                  <w:lang w:val="fr-FR"/>
                </w:rPr>
                <w:fldChar w:fldCharType="separate"/>
              </w:r>
              <w:r w:rsidR="00AF34DE" w:rsidRPr="00CC3F68">
                <w:rPr>
                  <w:noProof/>
                </w:rPr>
                <w:t>Document1</w:t>
              </w:r>
              <w:r w:rsidR="00AF34DE">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627587721"/>
              <w:placeholder>
                <w:docPart w:val="BB456EF8F89B42239EC7B9DB74CCA60D"/>
              </w:placeholder>
              <w15:dataBinding w:prefixMappings="" w:xpath="/root[1]/templateversion[1]" w:storeItemID="{A7D598A9-AC5B-49BC-AE59-C7616FDA4C36}"/>
            </w:sdtPr>
            <w:sdtEndPr/>
            <w:sdtContent>
              <w:r w:rsidR="00AF34DE">
                <w:rPr>
                  <w:noProof/>
                  <w:lang w:val="fr-FR"/>
                </w:rPr>
                <w:t>0</w:t>
              </w:r>
            </w:sdtContent>
          </w:sdt>
        </w:p>
      </w:tc>
    </w:tr>
  </w:tbl>
  <w:p w14:paraId="59C118C2" w14:textId="77777777" w:rsidR="0073532C" w:rsidRPr="00CC3F68" w:rsidRDefault="0073532C" w:rsidP="00714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2006" w14:textId="14290410" w:rsidR="0073532C" w:rsidRDefault="0073532C" w:rsidP="005B0EFA">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29</w:t>
    </w:r>
    <w:r>
      <w:fldChar w:fldCharType="end"/>
    </w:r>
  </w:p>
  <w:tbl>
    <w:tblPr>
      <w:tblW w:w="9587" w:type="dxa"/>
      <w:tblInd w:w="-227" w:type="dxa"/>
      <w:tblLayout w:type="fixed"/>
      <w:tblLook w:val="01E0" w:firstRow="1" w:lastRow="1" w:firstColumn="1" w:lastColumn="1" w:noHBand="0" w:noVBand="0"/>
    </w:tblPr>
    <w:tblGrid>
      <w:gridCol w:w="9587"/>
    </w:tblGrid>
    <w:tr w:rsidR="0073532C" w:rsidRPr="00C831C4" w14:paraId="63DE29B9" w14:textId="77777777" w:rsidTr="00351273">
      <w:tc>
        <w:tcPr>
          <w:tcW w:w="9587" w:type="dxa"/>
        </w:tcPr>
        <w:p w14:paraId="610D5082" w14:textId="3A50F95F" w:rsidR="0073532C" w:rsidRDefault="003D3E61" w:rsidP="005B0EFA">
          <w:pPr>
            <w:pStyle w:val="Footer"/>
            <w:ind w:firstLine="119"/>
          </w:pPr>
          <w:sdt>
            <w:sdtPr>
              <w:alias w:val="Title"/>
              <w:id w:val="979042491"/>
              <w:dataBinding w:prefixMappings="xmlns:ns0='http://purl.org/dc/elements/1.1/' xmlns:ns1='http://schemas.openxmlformats.org/package/2006/metadata/core-properties' " w:xpath="/ns1:coreProperties[1]/ns0:title[1]" w:storeItemID="{6C3C8BC8-F283-45AE-878A-BAB7291924A1}"/>
              <w:text/>
            </w:sdtPr>
            <w:sdtEndPr/>
            <w:sdtContent>
              <w:r w:rsidR="008431C5">
                <w:t>VASS</w:t>
              </w:r>
              <w:r w:rsidR="0073532C">
                <w:t xml:space="preserve"> Security Guide</w:t>
              </w:r>
            </w:sdtContent>
          </w:sdt>
          <w:r w:rsidR="0073532C">
            <w:t xml:space="preserve">, </w:t>
          </w:r>
          <w:sdt>
            <w:sdtPr>
              <w:alias w:val="Subject"/>
              <w:tag w:val=""/>
              <w:id w:val="1582179851"/>
              <w:dataBinding w:prefixMappings="xmlns:ns0='http://purl.org/dc/elements/1.1/' xmlns:ns1='http://schemas.openxmlformats.org/package/2006/metadata/core-properties' " w:xpath="/ns1:coreProperties[1]/ns0:subject[1]" w:storeItemID="{6C3C8BC8-F283-45AE-878A-BAB7291924A1}"/>
              <w:text/>
            </w:sdtPr>
            <w:sdtEndPr/>
            <w:sdtContent>
              <w:r w:rsidR="008431C5">
                <w:t>VASS</w:t>
              </w:r>
              <w:r w:rsidR="0073532C">
                <w:t xml:space="preserve"> Flat File Import Instructions</w:t>
              </w:r>
            </w:sdtContent>
          </w:sdt>
          <w:r w:rsidR="0073532C">
            <w:t xml:space="preserve">, Version </w:t>
          </w:r>
          <w:sdt>
            <w:sdtPr>
              <w:alias w:val="Version"/>
              <w:tag w:val="Version"/>
              <w:id w:val="-1333901515"/>
              <w:placeholder>
                <w:docPart w:val="4D6AC5C20A164076BB7E633F844B6A5F"/>
              </w:placeholder>
              <w15:dataBinding w:prefixMappings="" w:xpath="/root[1]/version[1]" w:storeItemID="{A7D598A9-AC5B-49BC-AE59-C7616FDA4C36}"/>
            </w:sdtPr>
            <w:sdtEndPr/>
            <w:sdtContent>
              <w:r w:rsidR="00AF34DE">
                <w:t>1.0</w:t>
              </w:r>
            </w:sdtContent>
          </w:sdt>
          <w:r w:rsidR="0073532C">
            <w:t xml:space="preserve">, </w:t>
          </w:r>
          <w:sdt>
            <w:sdtPr>
              <w:alias w:val="Status"/>
              <w:tag w:val="Status"/>
              <w:id w:val="203603400"/>
              <w:placeholder>
                <w:docPart w:val="4D6AC5C20A164076BB7E633F844B6A5F"/>
              </w:placeholder>
              <w:dataBinding w:prefixMappings="" w:xpath="/root[1]/status[1]" w:storeItemID="{A7D598A9-AC5B-49BC-AE59-C7616FDA4C36}"/>
              <w:text/>
            </w:sdtPr>
            <w:sdtEndPr/>
            <w:sdtContent>
              <w:r w:rsidR="0073532C">
                <w:t>Draft</w:t>
              </w:r>
            </w:sdtContent>
          </w:sdt>
          <w:r w:rsidR="0073532C">
            <w:fldChar w:fldCharType="begin"/>
          </w:r>
          <w:r w:rsidR="0073532C">
            <w:instrText xml:space="preserve"> DOCPROPERTY Status \* MERGEFORMAT </w:instrText>
          </w:r>
          <w:r w:rsidR="0073532C">
            <w:fldChar w:fldCharType="end"/>
          </w:r>
        </w:p>
        <w:p w14:paraId="56D66C42" w14:textId="0AAC7D65" w:rsidR="0073532C" w:rsidRDefault="0073532C" w:rsidP="005B0EFA">
          <w:pPr>
            <w:pStyle w:val="Footer"/>
            <w:ind w:firstLine="119"/>
          </w:pPr>
          <w:r>
            <w:t xml:space="preserve">Prepared by </w:t>
          </w:r>
          <w:sdt>
            <w:sdtPr>
              <w:alias w:val="Author"/>
              <w:id w:val="-184137036"/>
              <w:placeholder>
                <w:docPart w:val="168CE224F35F466F960C62BCF23FED0A"/>
              </w:placeholder>
              <w:dataBinding w:prefixMappings="xmlns:ns0='http://purl.org/dc/elements/1.1/' xmlns:ns1='http://schemas.openxmlformats.org/package/2006/metadata/core-properties' " w:xpath="/ns1:coreProperties[1]/ns0:creator[1]" w:storeItemID="{6C3C8BC8-F283-45AE-878A-BAB7291924A1}"/>
              <w:text/>
            </w:sdtPr>
            <w:sdtEndPr/>
            <w:sdtContent>
              <w:r>
                <w:t>Lauren Hudgins</w:t>
              </w:r>
            </w:sdtContent>
          </w:sdt>
        </w:p>
        <w:p w14:paraId="7B04026E" w14:textId="3548348A" w:rsidR="0073532C" w:rsidRPr="00CC3F68" w:rsidRDefault="0073532C" w:rsidP="005B0EFA">
          <w:pPr>
            <w:pStyle w:val="Footer"/>
            <w:ind w:firstLine="119"/>
          </w:pPr>
          <w:r w:rsidRPr="00CC3F68">
            <w:t>"</w:t>
          </w:r>
          <w:sdt>
            <w:sdtPr>
              <w:alias w:val="FileName"/>
              <w:tag w:val="FileName"/>
              <w:id w:val="792338715"/>
              <w:placeholder>
                <w:docPart w:val="781C4B73D78D47CAB4C0ACE7A0BBE6ED"/>
              </w:placeholder>
              <w15:dataBinding w:prefixMappings="" w:xpath="/root[1]/filename[1]" w:storeItemID="{A7D598A9-AC5B-49BC-AE59-C7616FDA4C36}"/>
            </w:sdtPr>
            <w:sdtEndPr>
              <w:rPr>
                <w:noProof/>
              </w:rPr>
            </w:sdtEndPr>
            <w:sdtContent>
              <w:r w:rsidR="00AF34DE">
                <w:rPr>
                  <w:lang w:val="fr-FR"/>
                </w:rPr>
                <w:fldChar w:fldCharType="begin"/>
              </w:r>
              <w:r w:rsidR="00AF34DE" w:rsidRPr="00CC3F68">
                <w:instrText xml:space="preserve"> FILENAME \* MERGEFORMAT </w:instrText>
              </w:r>
              <w:r w:rsidR="00AF34DE">
                <w:rPr>
                  <w:lang w:val="fr-FR"/>
                </w:rPr>
                <w:fldChar w:fldCharType="separate"/>
              </w:r>
              <w:r w:rsidR="00AF34DE" w:rsidRPr="00CC3F68">
                <w:rPr>
                  <w:noProof/>
                </w:rPr>
                <w:t>Document1</w:t>
              </w:r>
              <w:r w:rsidR="00AF34DE">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182708114"/>
              <w:placeholder>
                <w:docPart w:val="4D6AC5C20A164076BB7E633F844B6A5F"/>
              </w:placeholder>
              <w15:dataBinding w:prefixMappings="" w:xpath="/root[1]/templateversion[1]" w:storeItemID="{A7D598A9-AC5B-49BC-AE59-C7616FDA4C36}"/>
            </w:sdtPr>
            <w:sdtEndPr/>
            <w:sdtContent>
              <w:r w:rsidR="00AF34DE">
                <w:rPr>
                  <w:noProof/>
                  <w:lang w:val="fr-FR"/>
                </w:rPr>
                <w:t>0</w:t>
              </w:r>
            </w:sdtContent>
          </w:sdt>
        </w:p>
      </w:tc>
    </w:tr>
  </w:tbl>
  <w:p w14:paraId="59C118C4" w14:textId="77777777" w:rsidR="0073532C" w:rsidRPr="00714235" w:rsidRDefault="0073532C"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90DB4" w14:textId="77777777" w:rsidR="003D3E61" w:rsidRDefault="003D3E61">
      <w:pPr>
        <w:spacing w:before="0" w:after="0" w:line="240" w:lineRule="auto"/>
      </w:pPr>
      <w:r>
        <w:separator/>
      </w:r>
    </w:p>
  </w:footnote>
  <w:footnote w:type="continuationSeparator" w:id="0">
    <w:p w14:paraId="15E8B7EB" w14:textId="77777777" w:rsidR="003D3E61" w:rsidRDefault="003D3E61">
      <w:pPr>
        <w:spacing w:before="0" w:after="0" w:line="240" w:lineRule="auto"/>
      </w:pPr>
      <w:r>
        <w:continuationSeparator/>
      </w:r>
    </w:p>
  </w:footnote>
  <w:footnote w:type="continuationNotice" w:id="1">
    <w:p w14:paraId="24520570" w14:textId="77777777" w:rsidR="003D3E61" w:rsidRDefault="003D3E6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73532C" w:rsidRPr="00BF6753" w14:paraId="59C118AB" w14:textId="77777777" w:rsidTr="001B0541">
      <w:trPr>
        <w:trHeight w:val="800"/>
      </w:trPr>
      <w:tc>
        <w:tcPr>
          <w:tcW w:w="2256" w:type="dxa"/>
          <w:tcBorders>
            <w:top w:val="nil"/>
            <w:left w:val="nil"/>
            <w:bottom w:val="nil"/>
            <w:right w:val="nil"/>
          </w:tcBorders>
        </w:tcPr>
        <w:p w14:paraId="59C118A8" w14:textId="77777777" w:rsidR="0073532C" w:rsidRPr="00BF6753" w:rsidRDefault="0073532C" w:rsidP="00747A9C">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59C118CB" wp14:editId="59C118CC">
                <wp:extent cx="1295648" cy="27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59C118AA" w14:textId="77777777" w:rsidR="0073532C" w:rsidRPr="00BF6753" w:rsidRDefault="0073532C" w:rsidP="00747A9C">
          <w:pPr>
            <w:spacing w:after="0"/>
            <w:jc w:val="center"/>
            <w:rPr>
              <w:rFonts w:ascii="Calibri" w:eastAsia="Calibri" w:hAnsi="Calibri" w:cs="Calibri"/>
              <w:szCs w:val="16"/>
              <w:lang w:val="en-AU" w:eastAsia="en-AU"/>
            </w:rPr>
          </w:pPr>
        </w:p>
      </w:tc>
    </w:tr>
  </w:tbl>
  <w:p w14:paraId="59C118AC" w14:textId="77777777" w:rsidR="0073532C" w:rsidRPr="00C14C70" w:rsidRDefault="0073532C" w:rsidP="00C14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73532C" w:rsidRPr="00BF6753" w14:paraId="08274D1C" w14:textId="77777777" w:rsidTr="00351273">
      <w:trPr>
        <w:trHeight w:val="800"/>
      </w:trPr>
      <w:tc>
        <w:tcPr>
          <w:tcW w:w="2256" w:type="dxa"/>
          <w:tcBorders>
            <w:top w:val="nil"/>
            <w:left w:val="nil"/>
            <w:bottom w:val="nil"/>
            <w:right w:val="nil"/>
          </w:tcBorders>
        </w:tcPr>
        <w:p w14:paraId="4D4D40F9" w14:textId="77777777" w:rsidR="0073532C" w:rsidRPr="00BF6753" w:rsidRDefault="0073532C" w:rsidP="005B0EFA">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509F309B" wp14:editId="06187EFB">
                <wp:extent cx="1295648" cy="276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27C265CD" w14:textId="5D8F5A26" w:rsidR="0073532C" w:rsidRPr="00BF6753" w:rsidRDefault="0073532C" w:rsidP="005B0EFA">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ARCyber</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ARCYBER</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7C83F0A" w14:textId="77777777" w:rsidR="0073532C" w:rsidRPr="00BF6753" w:rsidRDefault="0073532C" w:rsidP="005B0EFA">
          <w:pPr>
            <w:spacing w:after="0"/>
            <w:jc w:val="center"/>
            <w:rPr>
              <w:rFonts w:ascii="Calibri" w:eastAsia="Calibri" w:hAnsi="Calibri" w:cs="Calibri"/>
              <w:szCs w:val="16"/>
              <w:lang w:val="en-AU" w:eastAsia="en-AU"/>
            </w:rPr>
          </w:pPr>
        </w:p>
      </w:tc>
    </w:tr>
  </w:tbl>
  <w:p w14:paraId="59C118C3" w14:textId="77777777" w:rsidR="0073532C" w:rsidRPr="00714235" w:rsidRDefault="0073532C"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5303C7F"/>
    <w:multiLevelType w:val="hybridMultilevel"/>
    <w:tmpl w:val="EC90D82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06534D75"/>
    <w:multiLevelType w:val="hybridMultilevel"/>
    <w:tmpl w:val="975AC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93F5531"/>
    <w:multiLevelType w:val="hybridMultilevel"/>
    <w:tmpl w:val="6588A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C5C8F"/>
    <w:multiLevelType w:val="multilevel"/>
    <w:tmpl w:val="DF46200C"/>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8761035"/>
    <w:multiLevelType w:val="hybridMultilevel"/>
    <w:tmpl w:val="9DDEC4D6"/>
    <w:lvl w:ilvl="0" w:tplc="5CA451F6">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01524A"/>
    <w:multiLevelType w:val="hybridMultilevel"/>
    <w:tmpl w:val="4582E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A67A73"/>
    <w:multiLevelType w:val="hybridMultilevel"/>
    <w:tmpl w:val="D1CAB0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3D562ED"/>
    <w:multiLevelType w:val="hybridMultilevel"/>
    <w:tmpl w:val="E0AA5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F062DA"/>
    <w:multiLevelType w:val="hybridMultilevel"/>
    <w:tmpl w:val="BCDA8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90715"/>
    <w:multiLevelType w:val="hybridMultilevel"/>
    <w:tmpl w:val="4920C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3F5BDA"/>
    <w:multiLevelType w:val="multilevel"/>
    <w:tmpl w:val="9228A626"/>
    <w:numStyleLink w:val="Checklist"/>
  </w:abstractNum>
  <w:abstractNum w:abstractNumId="22" w15:restartNumberingAfterBreak="0">
    <w:nsid w:val="28BA2216"/>
    <w:multiLevelType w:val="hybridMultilevel"/>
    <w:tmpl w:val="0948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4" w15:restartNumberingAfterBreak="0">
    <w:nsid w:val="3C68330C"/>
    <w:multiLevelType w:val="hybridMultilevel"/>
    <w:tmpl w:val="4920C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790566"/>
    <w:multiLevelType w:val="hybridMultilevel"/>
    <w:tmpl w:val="B4B63098"/>
    <w:lvl w:ilvl="0" w:tplc="7F822D9C">
      <w:start w:val="1"/>
      <w:numFmt w:val="decimal"/>
      <w:lvlText w:val="%1."/>
      <w:lvlJc w:val="left"/>
      <w:pPr>
        <w:ind w:left="366" w:hanging="360"/>
      </w:pPr>
      <w:rPr>
        <w:rFonts w:ascii="Segoe UI" w:eastAsiaTheme="minorEastAsia" w:hAnsi="Segoe UI" w:cstheme="minorBidi"/>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6"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7"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2016CC5"/>
    <w:multiLevelType w:val="hybridMultilevel"/>
    <w:tmpl w:val="70281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56F7B69"/>
    <w:multiLevelType w:val="hybridMultilevel"/>
    <w:tmpl w:val="7AE65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6522BD"/>
    <w:multiLevelType w:val="hybridMultilevel"/>
    <w:tmpl w:val="11F66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4C4538"/>
    <w:multiLevelType w:val="multilevel"/>
    <w:tmpl w:val="6C1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3D293F"/>
    <w:multiLevelType w:val="hybridMultilevel"/>
    <w:tmpl w:val="28C2F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D15DD3"/>
    <w:multiLevelType w:val="hybridMultilevel"/>
    <w:tmpl w:val="03121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0416B1"/>
    <w:multiLevelType w:val="hybridMultilevel"/>
    <w:tmpl w:val="098699F6"/>
    <w:lvl w:ilvl="0" w:tplc="FCAE48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BF6454"/>
    <w:multiLevelType w:val="hybridMultilevel"/>
    <w:tmpl w:val="CFB612FE"/>
    <w:lvl w:ilvl="0" w:tplc="AA10C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EB62B9A"/>
    <w:multiLevelType w:val="hybridMultilevel"/>
    <w:tmpl w:val="EB1E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06524"/>
    <w:multiLevelType w:val="hybridMultilevel"/>
    <w:tmpl w:val="B2144442"/>
    <w:lvl w:ilvl="0" w:tplc="0409000F">
      <w:start w:val="1"/>
      <w:numFmt w:val="decimal"/>
      <w:lvlText w:val="%1."/>
      <w:lvlJc w:val="left"/>
      <w:pPr>
        <w:ind w:left="2014" w:hanging="360"/>
      </w:pPr>
    </w:lvl>
    <w:lvl w:ilvl="1" w:tplc="04090019" w:tentative="1">
      <w:start w:val="1"/>
      <w:numFmt w:val="lowerLetter"/>
      <w:lvlText w:val="%2."/>
      <w:lvlJc w:val="left"/>
      <w:pPr>
        <w:ind w:left="2734" w:hanging="360"/>
      </w:pPr>
    </w:lvl>
    <w:lvl w:ilvl="2" w:tplc="0409001B" w:tentative="1">
      <w:start w:val="1"/>
      <w:numFmt w:val="lowerRoman"/>
      <w:lvlText w:val="%3."/>
      <w:lvlJc w:val="right"/>
      <w:pPr>
        <w:ind w:left="3454" w:hanging="180"/>
      </w:pPr>
    </w:lvl>
    <w:lvl w:ilvl="3" w:tplc="0409000F" w:tentative="1">
      <w:start w:val="1"/>
      <w:numFmt w:val="decimal"/>
      <w:lvlText w:val="%4."/>
      <w:lvlJc w:val="left"/>
      <w:pPr>
        <w:ind w:left="4174" w:hanging="360"/>
      </w:pPr>
    </w:lvl>
    <w:lvl w:ilvl="4" w:tplc="04090019" w:tentative="1">
      <w:start w:val="1"/>
      <w:numFmt w:val="lowerLetter"/>
      <w:lvlText w:val="%5."/>
      <w:lvlJc w:val="left"/>
      <w:pPr>
        <w:ind w:left="4894" w:hanging="360"/>
      </w:pPr>
    </w:lvl>
    <w:lvl w:ilvl="5" w:tplc="0409001B" w:tentative="1">
      <w:start w:val="1"/>
      <w:numFmt w:val="lowerRoman"/>
      <w:lvlText w:val="%6."/>
      <w:lvlJc w:val="right"/>
      <w:pPr>
        <w:ind w:left="5614" w:hanging="180"/>
      </w:pPr>
    </w:lvl>
    <w:lvl w:ilvl="6" w:tplc="0409000F" w:tentative="1">
      <w:start w:val="1"/>
      <w:numFmt w:val="decimal"/>
      <w:lvlText w:val="%7."/>
      <w:lvlJc w:val="left"/>
      <w:pPr>
        <w:ind w:left="6334" w:hanging="360"/>
      </w:pPr>
    </w:lvl>
    <w:lvl w:ilvl="7" w:tplc="04090019" w:tentative="1">
      <w:start w:val="1"/>
      <w:numFmt w:val="lowerLetter"/>
      <w:lvlText w:val="%8."/>
      <w:lvlJc w:val="left"/>
      <w:pPr>
        <w:ind w:left="7054" w:hanging="360"/>
      </w:pPr>
    </w:lvl>
    <w:lvl w:ilvl="8" w:tplc="0409001B" w:tentative="1">
      <w:start w:val="1"/>
      <w:numFmt w:val="lowerRoman"/>
      <w:lvlText w:val="%9."/>
      <w:lvlJc w:val="right"/>
      <w:pPr>
        <w:ind w:left="7774" w:hanging="180"/>
      </w:pPr>
    </w:lvl>
  </w:abstractNum>
  <w:abstractNum w:abstractNumId="39" w15:restartNumberingAfterBreak="0">
    <w:nsid w:val="68CA4914"/>
    <w:multiLevelType w:val="hybridMultilevel"/>
    <w:tmpl w:val="03F6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1" w15:restartNumberingAfterBreak="0">
    <w:nsid w:val="6CD03686"/>
    <w:multiLevelType w:val="hybridMultilevel"/>
    <w:tmpl w:val="8154E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6FC52BD5"/>
    <w:multiLevelType w:val="hybridMultilevel"/>
    <w:tmpl w:val="BE1CBDD0"/>
    <w:lvl w:ilvl="0" w:tplc="6B8AF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F54F9F"/>
    <w:multiLevelType w:val="hybridMultilevel"/>
    <w:tmpl w:val="27D68AA2"/>
    <w:lvl w:ilvl="0" w:tplc="E97E1580">
      <w:start w:val="1"/>
      <w:numFmt w:val="decimal"/>
      <w:lvlText w:val="%1)"/>
      <w:lvlJc w:val="left"/>
      <w:pPr>
        <w:ind w:left="540" w:hanging="360"/>
      </w:pPr>
      <w:rPr>
        <w:rFonts w:ascii="Segoe UI" w:eastAsiaTheme="minorEastAsia" w:hAnsi="Segoe UI" w:cstheme="minorBidi"/>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5" w15:restartNumberingAfterBreak="0">
    <w:nsid w:val="7EDC1A2A"/>
    <w:multiLevelType w:val="hybridMultilevel"/>
    <w:tmpl w:val="A5927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9"/>
  </w:num>
  <w:num w:numId="3">
    <w:abstractNumId w:val="42"/>
  </w:num>
  <w:num w:numId="4">
    <w:abstractNumId w:val="26"/>
  </w:num>
  <w:num w:numId="5">
    <w:abstractNumId w:val="40"/>
  </w:num>
  <w:num w:numId="6">
    <w:abstractNumId w:val="23"/>
  </w:num>
  <w:num w:numId="7">
    <w:abstractNumId w:val="21"/>
  </w:num>
  <w:num w:numId="8">
    <w:abstractNumId w:val="12"/>
  </w:num>
  <w:num w:numId="9">
    <w:abstractNumId w:val="1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246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0">
    <w:abstractNumId w:val="27"/>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7"/>
  </w:num>
  <w:num w:numId="20">
    <w:abstractNumId w:val="32"/>
  </w:num>
  <w:num w:numId="21">
    <w:abstractNumId w:val="30"/>
  </w:num>
  <w:num w:numId="22">
    <w:abstractNumId w:val="14"/>
  </w:num>
  <w:num w:numId="23">
    <w:abstractNumId w:val="16"/>
  </w:num>
  <w:num w:numId="24">
    <w:abstractNumId w:val="34"/>
  </w:num>
  <w:num w:numId="25">
    <w:abstractNumId w:val="18"/>
  </w:num>
  <w:num w:numId="26">
    <w:abstractNumId w:val="39"/>
  </w:num>
  <w:num w:numId="27">
    <w:abstractNumId w:val="38"/>
  </w:num>
  <w:num w:numId="28">
    <w:abstractNumId w:val="19"/>
  </w:num>
  <w:num w:numId="29">
    <w:abstractNumId w:val="41"/>
  </w:num>
  <w:num w:numId="30">
    <w:abstractNumId w:val="25"/>
  </w:num>
  <w:num w:numId="31">
    <w:abstractNumId w:val="22"/>
  </w:num>
  <w:num w:numId="32">
    <w:abstractNumId w:val="15"/>
  </w:num>
  <w:num w:numId="33">
    <w:abstractNumId w:val="43"/>
  </w:num>
  <w:num w:numId="34">
    <w:abstractNumId w:val="37"/>
  </w:num>
  <w:num w:numId="35">
    <w:abstractNumId w:val="9"/>
  </w:num>
  <w:num w:numId="36">
    <w:abstractNumId w:val="36"/>
  </w:num>
  <w:num w:numId="37">
    <w:abstractNumId w:val="31"/>
  </w:num>
  <w:num w:numId="38">
    <w:abstractNumId w:val="1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9">
    <w:abstractNumId w:val="28"/>
  </w:num>
  <w:num w:numId="40">
    <w:abstractNumId w:val="33"/>
  </w:num>
  <w:num w:numId="41">
    <w:abstractNumId w:val="44"/>
  </w:num>
  <w:num w:numId="42">
    <w:abstractNumId w:val="8"/>
  </w:num>
  <w:num w:numId="43">
    <w:abstractNumId w:val="35"/>
  </w:num>
  <w:num w:numId="44">
    <w:abstractNumId w:val="20"/>
  </w:num>
  <w:num w:numId="45">
    <w:abstractNumId w:val="24"/>
  </w:num>
  <w:num w:numId="46">
    <w:abstractNumId w:val="45"/>
  </w:num>
  <w:num w:numId="4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linkStyles/>
  <w:stylePaneSortMethod w:val="0000"/>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0BB8"/>
    <w:rsid w:val="000016D1"/>
    <w:rsid w:val="00001969"/>
    <w:rsid w:val="00002799"/>
    <w:rsid w:val="000029FC"/>
    <w:rsid w:val="0000441A"/>
    <w:rsid w:val="000044DA"/>
    <w:rsid w:val="0000562E"/>
    <w:rsid w:val="000058EB"/>
    <w:rsid w:val="00005EFF"/>
    <w:rsid w:val="00006BAE"/>
    <w:rsid w:val="000070BC"/>
    <w:rsid w:val="00010E32"/>
    <w:rsid w:val="00012C9B"/>
    <w:rsid w:val="0001301C"/>
    <w:rsid w:val="00014485"/>
    <w:rsid w:val="0001472D"/>
    <w:rsid w:val="00014E92"/>
    <w:rsid w:val="00015C05"/>
    <w:rsid w:val="00015CE2"/>
    <w:rsid w:val="000161BB"/>
    <w:rsid w:val="00016BD9"/>
    <w:rsid w:val="00017C9C"/>
    <w:rsid w:val="000200EA"/>
    <w:rsid w:val="00023BE8"/>
    <w:rsid w:val="00024A9E"/>
    <w:rsid w:val="00024D01"/>
    <w:rsid w:val="000261B2"/>
    <w:rsid w:val="00026E8D"/>
    <w:rsid w:val="00027F3F"/>
    <w:rsid w:val="000309B8"/>
    <w:rsid w:val="00030E61"/>
    <w:rsid w:val="00032A72"/>
    <w:rsid w:val="000346C9"/>
    <w:rsid w:val="000352BB"/>
    <w:rsid w:val="0003663B"/>
    <w:rsid w:val="00041222"/>
    <w:rsid w:val="00041253"/>
    <w:rsid w:val="0004132A"/>
    <w:rsid w:val="00041DD5"/>
    <w:rsid w:val="0004475B"/>
    <w:rsid w:val="000450A5"/>
    <w:rsid w:val="0004741D"/>
    <w:rsid w:val="000478F6"/>
    <w:rsid w:val="000505BA"/>
    <w:rsid w:val="00050BE0"/>
    <w:rsid w:val="00054B7D"/>
    <w:rsid w:val="000554ED"/>
    <w:rsid w:val="000555BC"/>
    <w:rsid w:val="00057E56"/>
    <w:rsid w:val="00060224"/>
    <w:rsid w:val="000610CB"/>
    <w:rsid w:val="0006143B"/>
    <w:rsid w:val="00061D64"/>
    <w:rsid w:val="0006325D"/>
    <w:rsid w:val="000643AB"/>
    <w:rsid w:val="00064F39"/>
    <w:rsid w:val="00065321"/>
    <w:rsid w:val="00065B6E"/>
    <w:rsid w:val="00066D16"/>
    <w:rsid w:val="00067FA2"/>
    <w:rsid w:val="00070983"/>
    <w:rsid w:val="00070B7B"/>
    <w:rsid w:val="00070D4E"/>
    <w:rsid w:val="00070D63"/>
    <w:rsid w:val="000713C4"/>
    <w:rsid w:val="0007241F"/>
    <w:rsid w:val="00073090"/>
    <w:rsid w:val="000733F1"/>
    <w:rsid w:val="00074194"/>
    <w:rsid w:val="000741BE"/>
    <w:rsid w:val="00075321"/>
    <w:rsid w:val="00076355"/>
    <w:rsid w:val="00077CF0"/>
    <w:rsid w:val="00081B59"/>
    <w:rsid w:val="00084FAA"/>
    <w:rsid w:val="00085D37"/>
    <w:rsid w:val="00090C33"/>
    <w:rsid w:val="00090DFD"/>
    <w:rsid w:val="00092A5B"/>
    <w:rsid w:val="00092B25"/>
    <w:rsid w:val="000951DF"/>
    <w:rsid w:val="000953B6"/>
    <w:rsid w:val="000958DD"/>
    <w:rsid w:val="00096552"/>
    <w:rsid w:val="000A1AEF"/>
    <w:rsid w:val="000A1B21"/>
    <w:rsid w:val="000A2DF8"/>
    <w:rsid w:val="000A3E6F"/>
    <w:rsid w:val="000A5761"/>
    <w:rsid w:val="000A5A15"/>
    <w:rsid w:val="000A5D80"/>
    <w:rsid w:val="000A6D41"/>
    <w:rsid w:val="000B0E3C"/>
    <w:rsid w:val="000B31E4"/>
    <w:rsid w:val="000B37F9"/>
    <w:rsid w:val="000B3813"/>
    <w:rsid w:val="000B3D64"/>
    <w:rsid w:val="000B5812"/>
    <w:rsid w:val="000B60EF"/>
    <w:rsid w:val="000B6378"/>
    <w:rsid w:val="000B760C"/>
    <w:rsid w:val="000B7C48"/>
    <w:rsid w:val="000B7E5C"/>
    <w:rsid w:val="000B7EDC"/>
    <w:rsid w:val="000C05B8"/>
    <w:rsid w:val="000C1807"/>
    <w:rsid w:val="000C1FF1"/>
    <w:rsid w:val="000C29CD"/>
    <w:rsid w:val="000C2C82"/>
    <w:rsid w:val="000C2D6C"/>
    <w:rsid w:val="000C5820"/>
    <w:rsid w:val="000C5F88"/>
    <w:rsid w:val="000C65A3"/>
    <w:rsid w:val="000C6FC3"/>
    <w:rsid w:val="000D091D"/>
    <w:rsid w:val="000D1F6A"/>
    <w:rsid w:val="000D30A2"/>
    <w:rsid w:val="000D709A"/>
    <w:rsid w:val="000D749E"/>
    <w:rsid w:val="000E018C"/>
    <w:rsid w:val="000E11C9"/>
    <w:rsid w:val="000E1736"/>
    <w:rsid w:val="000E1CE0"/>
    <w:rsid w:val="000E43DE"/>
    <w:rsid w:val="000E4E28"/>
    <w:rsid w:val="000E5930"/>
    <w:rsid w:val="000E672F"/>
    <w:rsid w:val="000E7101"/>
    <w:rsid w:val="000E7657"/>
    <w:rsid w:val="000F15D8"/>
    <w:rsid w:val="000F2C99"/>
    <w:rsid w:val="000F4709"/>
    <w:rsid w:val="000F5A4B"/>
    <w:rsid w:val="001033D8"/>
    <w:rsid w:val="00103E62"/>
    <w:rsid w:val="00104FD1"/>
    <w:rsid w:val="001055BC"/>
    <w:rsid w:val="00106202"/>
    <w:rsid w:val="00107746"/>
    <w:rsid w:val="001129AE"/>
    <w:rsid w:val="00113123"/>
    <w:rsid w:val="0011593F"/>
    <w:rsid w:val="00115C4C"/>
    <w:rsid w:val="00115EFA"/>
    <w:rsid w:val="001178D9"/>
    <w:rsid w:val="00120308"/>
    <w:rsid w:val="001210FD"/>
    <w:rsid w:val="00122195"/>
    <w:rsid w:val="001222C2"/>
    <w:rsid w:val="001223B6"/>
    <w:rsid w:val="0012294E"/>
    <w:rsid w:val="00122F77"/>
    <w:rsid w:val="001234C9"/>
    <w:rsid w:val="00125A47"/>
    <w:rsid w:val="001307AD"/>
    <w:rsid w:val="00131D3E"/>
    <w:rsid w:val="00132031"/>
    <w:rsid w:val="001340B7"/>
    <w:rsid w:val="00135CC1"/>
    <w:rsid w:val="00135F24"/>
    <w:rsid w:val="001414F6"/>
    <w:rsid w:val="001415D5"/>
    <w:rsid w:val="001417FF"/>
    <w:rsid w:val="0014300F"/>
    <w:rsid w:val="0014308E"/>
    <w:rsid w:val="00145C98"/>
    <w:rsid w:val="00146068"/>
    <w:rsid w:val="00146E35"/>
    <w:rsid w:val="0014749F"/>
    <w:rsid w:val="00150413"/>
    <w:rsid w:val="00150D98"/>
    <w:rsid w:val="0015135E"/>
    <w:rsid w:val="00152A06"/>
    <w:rsid w:val="00152D9D"/>
    <w:rsid w:val="00154701"/>
    <w:rsid w:val="00154C5E"/>
    <w:rsid w:val="0015580D"/>
    <w:rsid w:val="001560A5"/>
    <w:rsid w:val="001560BF"/>
    <w:rsid w:val="00156988"/>
    <w:rsid w:val="0015705A"/>
    <w:rsid w:val="0016100B"/>
    <w:rsid w:val="0016126D"/>
    <w:rsid w:val="00166F22"/>
    <w:rsid w:val="00172B60"/>
    <w:rsid w:val="00173F15"/>
    <w:rsid w:val="00174FBC"/>
    <w:rsid w:val="001757A3"/>
    <w:rsid w:val="001771D6"/>
    <w:rsid w:val="00177BED"/>
    <w:rsid w:val="00180EDA"/>
    <w:rsid w:val="0018123E"/>
    <w:rsid w:val="001816F8"/>
    <w:rsid w:val="001828C0"/>
    <w:rsid w:val="001840A9"/>
    <w:rsid w:val="00184C93"/>
    <w:rsid w:val="00186587"/>
    <w:rsid w:val="00186775"/>
    <w:rsid w:val="00187024"/>
    <w:rsid w:val="00187CD8"/>
    <w:rsid w:val="001912C2"/>
    <w:rsid w:val="001918CC"/>
    <w:rsid w:val="00191A91"/>
    <w:rsid w:val="00192099"/>
    <w:rsid w:val="00193301"/>
    <w:rsid w:val="001942B1"/>
    <w:rsid w:val="00194982"/>
    <w:rsid w:val="001958E7"/>
    <w:rsid w:val="00195D2A"/>
    <w:rsid w:val="00196CF3"/>
    <w:rsid w:val="001A02F5"/>
    <w:rsid w:val="001A5253"/>
    <w:rsid w:val="001A6084"/>
    <w:rsid w:val="001A64BC"/>
    <w:rsid w:val="001A7332"/>
    <w:rsid w:val="001B02EF"/>
    <w:rsid w:val="001B0541"/>
    <w:rsid w:val="001B1943"/>
    <w:rsid w:val="001B4C71"/>
    <w:rsid w:val="001B709B"/>
    <w:rsid w:val="001C0455"/>
    <w:rsid w:val="001C0ACF"/>
    <w:rsid w:val="001C0BA5"/>
    <w:rsid w:val="001C2EFC"/>
    <w:rsid w:val="001C3B3C"/>
    <w:rsid w:val="001C3F05"/>
    <w:rsid w:val="001C491D"/>
    <w:rsid w:val="001C4A70"/>
    <w:rsid w:val="001C53E9"/>
    <w:rsid w:val="001C586B"/>
    <w:rsid w:val="001C5BCD"/>
    <w:rsid w:val="001C60EE"/>
    <w:rsid w:val="001C644E"/>
    <w:rsid w:val="001C72B5"/>
    <w:rsid w:val="001C73A5"/>
    <w:rsid w:val="001D04D1"/>
    <w:rsid w:val="001D0D51"/>
    <w:rsid w:val="001D0FD9"/>
    <w:rsid w:val="001D16BF"/>
    <w:rsid w:val="001D1ECE"/>
    <w:rsid w:val="001D2E84"/>
    <w:rsid w:val="001D524E"/>
    <w:rsid w:val="001D5540"/>
    <w:rsid w:val="001D5A7D"/>
    <w:rsid w:val="001D643F"/>
    <w:rsid w:val="001D66E5"/>
    <w:rsid w:val="001D7240"/>
    <w:rsid w:val="001E016D"/>
    <w:rsid w:val="001E04F0"/>
    <w:rsid w:val="001E0ED7"/>
    <w:rsid w:val="001E2673"/>
    <w:rsid w:val="001E2DB6"/>
    <w:rsid w:val="001E37AD"/>
    <w:rsid w:val="001E49A9"/>
    <w:rsid w:val="001E720D"/>
    <w:rsid w:val="001E721A"/>
    <w:rsid w:val="001F0314"/>
    <w:rsid w:val="001F0319"/>
    <w:rsid w:val="001F0E43"/>
    <w:rsid w:val="001F1BC1"/>
    <w:rsid w:val="001F5BB1"/>
    <w:rsid w:val="001F6ADB"/>
    <w:rsid w:val="001F71B8"/>
    <w:rsid w:val="001F74BF"/>
    <w:rsid w:val="001F7920"/>
    <w:rsid w:val="001F7B5C"/>
    <w:rsid w:val="00200B18"/>
    <w:rsid w:val="00202241"/>
    <w:rsid w:val="00203440"/>
    <w:rsid w:val="0020365E"/>
    <w:rsid w:val="00203B0C"/>
    <w:rsid w:val="00204C17"/>
    <w:rsid w:val="0020505D"/>
    <w:rsid w:val="00205379"/>
    <w:rsid w:val="00210EB4"/>
    <w:rsid w:val="002119CF"/>
    <w:rsid w:val="0021288D"/>
    <w:rsid w:val="00212A8B"/>
    <w:rsid w:val="00212D63"/>
    <w:rsid w:val="00212F2C"/>
    <w:rsid w:val="0021377C"/>
    <w:rsid w:val="00213A09"/>
    <w:rsid w:val="00213D3D"/>
    <w:rsid w:val="0021667F"/>
    <w:rsid w:val="002175BD"/>
    <w:rsid w:val="0022053E"/>
    <w:rsid w:val="00220B77"/>
    <w:rsid w:val="00220F6E"/>
    <w:rsid w:val="00221336"/>
    <w:rsid w:val="00221D8D"/>
    <w:rsid w:val="002227DC"/>
    <w:rsid w:val="0022450F"/>
    <w:rsid w:val="00225017"/>
    <w:rsid w:val="00225347"/>
    <w:rsid w:val="00226251"/>
    <w:rsid w:val="002313EB"/>
    <w:rsid w:val="002351CE"/>
    <w:rsid w:val="0023534D"/>
    <w:rsid w:val="00236C76"/>
    <w:rsid w:val="0024191A"/>
    <w:rsid w:val="0024376A"/>
    <w:rsid w:val="00243820"/>
    <w:rsid w:val="00245DBF"/>
    <w:rsid w:val="00246519"/>
    <w:rsid w:val="00246B6C"/>
    <w:rsid w:val="00247CEC"/>
    <w:rsid w:val="002519AE"/>
    <w:rsid w:val="0025232E"/>
    <w:rsid w:val="00252E0F"/>
    <w:rsid w:val="0025301A"/>
    <w:rsid w:val="002561AB"/>
    <w:rsid w:val="00256ABB"/>
    <w:rsid w:val="00257112"/>
    <w:rsid w:val="002605D7"/>
    <w:rsid w:val="00261A99"/>
    <w:rsid w:val="00261C69"/>
    <w:rsid w:val="002628D3"/>
    <w:rsid w:val="0026546C"/>
    <w:rsid w:val="00266392"/>
    <w:rsid w:val="00266AED"/>
    <w:rsid w:val="0027475F"/>
    <w:rsid w:val="00274AEF"/>
    <w:rsid w:val="00274B5D"/>
    <w:rsid w:val="00274DAF"/>
    <w:rsid w:val="00274F59"/>
    <w:rsid w:val="0027657D"/>
    <w:rsid w:val="00276953"/>
    <w:rsid w:val="00277288"/>
    <w:rsid w:val="002778D8"/>
    <w:rsid w:val="00280072"/>
    <w:rsid w:val="00280E7E"/>
    <w:rsid w:val="002816E3"/>
    <w:rsid w:val="0028277C"/>
    <w:rsid w:val="00282E48"/>
    <w:rsid w:val="00286DA7"/>
    <w:rsid w:val="002876DC"/>
    <w:rsid w:val="00287D52"/>
    <w:rsid w:val="00290761"/>
    <w:rsid w:val="002913D3"/>
    <w:rsid w:val="00291957"/>
    <w:rsid w:val="00292194"/>
    <w:rsid w:val="002924AA"/>
    <w:rsid w:val="0029281B"/>
    <w:rsid w:val="00292E86"/>
    <w:rsid w:val="002930BE"/>
    <w:rsid w:val="002936A6"/>
    <w:rsid w:val="002943A0"/>
    <w:rsid w:val="00295795"/>
    <w:rsid w:val="00296EB5"/>
    <w:rsid w:val="002973DC"/>
    <w:rsid w:val="00297780"/>
    <w:rsid w:val="002A308F"/>
    <w:rsid w:val="002A3802"/>
    <w:rsid w:val="002A4365"/>
    <w:rsid w:val="002A5223"/>
    <w:rsid w:val="002A5DFE"/>
    <w:rsid w:val="002A69EE"/>
    <w:rsid w:val="002A6A45"/>
    <w:rsid w:val="002A6C3F"/>
    <w:rsid w:val="002A6E2F"/>
    <w:rsid w:val="002A70C5"/>
    <w:rsid w:val="002B2697"/>
    <w:rsid w:val="002B2C2A"/>
    <w:rsid w:val="002B3EEF"/>
    <w:rsid w:val="002B4736"/>
    <w:rsid w:val="002B525C"/>
    <w:rsid w:val="002B5A62"/>
    <w:rsid w:val="002B60F4"/>
    <w:rsid w:val="002B679B"/>
    <w:rsid w:val="002B6967"/>
    <w:rsid w:val="002C0C40"/>
    <w:rsid w:val="002C12BB"/>
    <w:rsid w:val="002C4C49"/>
    <w:rsid w:val="002C5A3D"/>
    <w:rsid w:val="002C5DD8"/>
    <w:rsid w:val="002C6757"/>
    <w:rsid w:val="002C6DB8"/>
    <w:rsid w:val="002D0AEC"/>
    <w:rsid w:val="002D2D64"/>
    <w:rsid w:val="002D3477"/>
    <w:rsid w:val="002D3908"/>
    <w:rsid w:val="002D41F5"/>
    <w:rsid w:val="002D49BF"/>
    <w:rsid w:val="002D58F0"/>
    <w:rsid w:val="002D5F9A"/>
    <w:rsid w:val="002D6860"/>
    <w:rsid w:val="002D7B43"/>
    <w:rsid w:val="002E06F3"/>
    <w:rsid w:val="002E144B"/>
    <w:rsid w:val="002E1882"/>
    <w:rsid w:val="002E2CA4"/>
    <w:rsid w:val="002E33F2"/>
    <w:rsid w:val="002E4357"/>
    <w:rsid w:val="002E5FA8"/>
    <w:rsid w:val="002E7A38"/>
    <w:rsid w:val="002F0549"/>
    <w:rsid w:val="002F0DFE"/>
    <w:rsid w:val="002F225C"/>
    <w:rsid w:val="002F3F09"/>
    <w:rsid w:val="002F51E8"/>
    <w:rsid w:val="00301D9F"/>
    <w:rsid w:val="00302F3D"/>
    <w:rsid w:val="00305909"/>
    <w:rsid w:val="00307ABE"/>
    <w:rsid w:val="00310B9B"/>
    <w:rsid w:val="00314249"/>
    <w:rsid w:val="0031447E"/>
    <w:rsid w:val="00314E49"/>
    <w:rsid w:val="003152C9"/>
    <w:rsid w:val="00316DCD"/>
    <w:rsid w:val="003209B4"/>
    <w:rsid w:val="003226B1"/>
    <w:rsid w:val="00323DD5"/>
    <w:rsid w:val="00324771"/>
    <w:rsid w:val="00330028"/>
    <w:rsid w:val="00330614"/>
    <w:rsid w:val="00331007"/>
    <w:rsid w:val="003319FD"/>
    <w:rsid w:val="00331F4B"/>
    <w:rsid w:val="0033374D"/>
    <w:rsid w:val="00333EE7"/>
    <w:rsid w:val="003359F3"/>
    <w:rsid w:val="00335BD6"/>
    <w:rsid w:val="00336B3B"/>
    <w:rsid w:val="00336CF8"/>
    <w:rsid w:val="00336E88"/>
    <w:rsid w:val="00337717"/>
    <w:rsid w:val="00337C7D"/>
    <w:rsid w:val="00337DA4"/>
    <w:rsid w:val="00340B4C"/>
    <w:rsid w:val="003410D0"/>
    <w:rsid w:val="003430A9"/>
    <w:rsid w:val="003436F7"/>
    <w:rsid w:val="0034375C"/>
    <w:rsid w:val="00343A3B"/>
    <w:rsid w:val="0034498F"/>
    <w:rsid w:val="003457D1"/>
    <w:rsid w:val="00347F68"/>
    <w:rsid w:val="0035033B"/>
    <w:rsid w:val="00350E7D"/>
    <w:rsid w:val="00351058"/>
    <w:rsid w:val="00351273"/>
    <w:rsid w:val="003512EC"/>
    <w:rsid w:val="0035438C"/>
    <w:rsid w:val="00354B7A"/>
    <w:rsid w:val="00355154"/>
    <w:rsid w:val="00355539"/>
    <w:rsid w:val="00356A9A"/>
    <w:rsid w:val="00356AC9"/>
    <w:rsid w:val="003572B7"/>
    <w:rsid w:val="0036043F"/>
    <w:rsid w:val="00360E9C"/>
    <w:rsid w:val="0036103D"/>
    <w:rsid w:val="00361DC0"/>
    <w:rsid w:val="003625DA"/>
    <w:rsid w:val="00363BC4"/>
    <w:rsid w:val="00364F4B"/>
    <w:rsid w:val="00365241"/>
    <w:rsid w:val="0036528F"/>
    <w:rsid w:val="003653FD"/>
    <w:rsid w:val="00366106"/>
    <w:rsid w:val="0036743E"/>
    <w:rsid w:val="0037186F"/>
    <w:rsid w:val="00372042"/>
    <w:rsid w:val="00372054"/>
    <w:rsid w:val="0037357A"/>
    <w:rsid w:val="00375187"/>
    <w:rsid w:val="00375397"/>
    <w:rsid w:val="003753AD"/>
    <w:rsid w:val="003757FC"/>
    <w:rsid w:val="003770E6"/>
    <w:rsid w:val="003810E5"/>
    <w:rsid w:val="00381BA5"/>
    <w:rsid w:val="00381D94"/>
    <w:rsid w:val="003822FA"/>
    <w:rsid w:val="00382360"/>
    <w:rsid w:val="00383247"/>
    <w:rsid w:val="003837C8"/>
    <w:rsid w:val="003840B9"/>
    <w:rsid w:val="0038419B"/>
    <w:rsid w:val="003841B8"/>
    <w:rsid w:val="003847D4"/>
    <w:rsid w:val="003906CB"/>
    <w:rsid w:val="00392211"/>
    <w:rsid w:val="003926C1"/>
    <w:rsid w:val="00392C51"/>
    <w:rsid w:val="003937B6"/>
    <w:rsid w:val="003970DE"/>
    <w:rsid w:val="00397263"/>
    <w:rsid w:val="003A0185"/>
    <w:rsid w:val="003A0ECF"/>
    <w:rsid w:val="003A1A32"/>
    <w:rsid w:val="003A42C1"/>
    <w:rsid w:val="003A4600"/>
    <w:rsid w:val="003A6438"/>
    <w:rsid w:val="003A6C88"/>
    <w:rsid w:val="003A6F9E"/>
    <w:rsid w:val="003A71AC"/>
    <w:rsid w:val="003A74DC"/>
    <w:rsid w:val="003B2977"/>
    <w:rsid w:val="003B2B87"/>
    <w:rsid w:val="003B5CEA"/>
    <w:rsid w:val="003B6436"/>
    <w:rsid w:val="003C0598"/>
    <w:rsid w:val="003C0ABD"/>
    <w:rsid w:val="003C0C0C"/>
    <w:rsid w:val="003C50EC"/>
    <w:rsid w:val="003C577D"/>
    <w:rsid w:val="003C5E12"/>
    <w:rsid w:val="003C73A8"/>
    <w:rsid w:val="003C7D7C"/>
    <w:rsid w:val="003D26F8"/>
    <w:rsid w:val="003D3E61"/>
    <w:rsid w:val="003D54C7"/>
    <w:rsid w:val="003D6484"/>
    <w:rsid w:val="003D6743"/>
    <w:rsid w:val="003D6D85"/>
    <w:rsid w:val="003E0291"/>
    <w:rsid w:val="003E0392"/>
    <w:rsid w:val="003E0925"/>
    <w:rsid w:val="003E097E"/>
    <w:rsid w:val="003E1B2D"/>
    <w:rsid w:val="003E33BA"/>
    <w:rsid w:val="003E39D2"/>
    <w:rsid w:val="003E423C"/>
    <w:rsid w:val="003E4EBC"/>
    <w:rsid w:val="003E52BA"/>
    <w:rsid w:val="003E5366"/>
    <w:rsid w:val="003E6234"/>
    <w:rsid w:val="003E7963"/>
    <w:rsid w:val="003F06B3"/>
    <w:rsid w:val="003F09F6"/>
    <w:rsid w:val="003F1837"/>
    <w:rsid w:val="003F1F90"/>
    <w:rsid w:val="003F5188"/>
    <w:rsid w:val="003F55A7"/>
    <w:rsid w:val="003F5689"/>
    <w:rsid w:val="003F5E4A"/>
    <w:rsid w:val="003F5FC0"/>
    <w:rsid w:val="003F60F0"/>
    <w:rsid w:val="003F7E95"/>
    <w:rsid w:val="0040148F"/>
    <w:rsid w:val="00403620"/>
    <w:rsid w:val="0040509A"/>
    <w:rsid w:val="00405A9B"/>
    <w:rsid w:val="004077CC"/>
    <w:rsid w:val="00407C0A"/>
    <w:rsid w:val="0041160F"/>
    <w:rsid w:val="00413A8F"/>
    <w:rsid w:val="00413F4C"/>
    <w:rsid w:val="00414FCE"/>
    <w:rsid w:val="004163D9"/>
    <w:rsid w:val="00417A8B"/>
    <w:rsid w:val="00420ECE"/>
    <w:rsid w:val="00421182"/>
    <w:rsid w:val="004234FB"/>
    <w:rsid w:val="00424630"/>
    <w:rsid w:val="004249FE"/>
    <w:rsid w:val="00424E02"/>
    <w:rsid w:val="0042618A"/>
    <w:rsid w:val="00426814"/>
    <w:rsid w:val="00427578"/>
    <w:rsid w:val="00427645"/>
    <w:rsid w:val="00427863"/>
    <w:rsid w:val="0043003C"/>
    <w:rsid w:val="004300F0"/>
    <w:rsid w:val="004306FC"/>
    <w:rsid w:val="00431183"/>
    <w:rsid w:val="004314CC"/>
    <w:rsid w:val="00431D4A"/>
    <w:rsid w:val="00432F07"/>
    <w:rsid w:val="00432F46"/>
    <w:rsid w:val="00433179"/>
    <w:rsid w:val="00433196"/>
    <w:rsid w:val="004332E3"/>
    <w:rsid w:val="00437479"/>
    <w:rsid w:val="004405DE"/>
    <w:rsid w:val="00441E5C"/>
    <w:rsid w:val="00442A59"/>
    <w:rsid w:val="00443AE0"/>
    <w:rsid w:val="0044466F"/>
    <w:rsid w:val="004449A1"/>
    <w:rsid w:val="00445C1D"/>
    <w:rsid w:val="00445FE3"/>
    <w:rsid w:val="00446D5D"/>
    <w:rsid w:val="00446E46"/>
    <w:rsid w:val="0044713C"/>
    <w:rsid w:val="004473BE"/>
    <w:rsid w:val="004509D6"/>
    <w:rsid w:val="00451995"/>
    <w:rsid w:val="00452B00"/>
    <w:rsid w:val="00452E1D"/>
    <w:rsid w:val="00453272"/>
    <w:rsid w:val="00453FA7"/>
    <w:rsid w:val="00454339"/>
    <w:rsid w:val="00455BA1"/>
    <w:rsid w:val="00456651"/>
    <w:rsid w:val="0045754A"/>
    <w:rsid w:val="00457A5A"/>
    <w:rsid w:val="00457D80"/>
    <w:rsid w:val="00457F2C"/>
    <w:rsid w:val="004606A8"/>
    <w:rsid w:val="00460FC4"/>
    <w:rsid w:val="00463486"/>
    <w:rsid w:val="00463F40"/>
    <w:rsid w:val="004640D8"/>
    <w:rsid w:val="0046430F"/>
    <w:rsid w:val="00464979"/>
    <w:rsid w:val="00472E23"/>
    <w:rsid w:val="004731E2"/>
    <w:rsid w:val="00473321"/>
    <w:rsid w:val="00473F36"/>
    <w:rsid w:val="004746FC"/>
    <w:rsid w:val="004747BE"/>
    <w:rsid w:val="00475B6F"/>
    <w:rsid w:val="00476513"/>
    <w:rsid w:val="00476946"/>
    <w:rsid w:val="004815E0"/>
    <w:rsid w:val="00483323"/>
    <w:rsid w:val="004846C7"/>
    <w:rsid w:val="0048479D"/>
    <w:rsid w:val="00484A46"/>
    <w:rsid w:val="004857B4"/>
    <w:rsid w:val="0048647A"/>
    <w:rsid w:val="00486AE7"/>
    <w:rsid w:val="00486DDD"/>
    <w:rsid w:val="00490A31"/>
    <w:rsid w:val="00492848"/>
    <w:rsid w:val="00492A37"/>
    <w:rsid w:val="00492A40"/>
    <w:rsid w:val="00493843"/>
    <w:rsid w:val="0049738A"/>
    <w:rsid w:val="0049777D"/>
    <w:rsid w:val="004A02AA"/>
    <w:rsid w:val="004A0BCE"/>
    <w:rsid w:val="004A0BEB"/>
    <w:rsid w:val="004A0CD4"/>
    <w:rsid w:val="004A0EBD"/>
    <w:rsid w:val="004A1130"/>
    <w:rsid w:val="004A2879"/>
    <w:rsid w:val="004A4A89"/>
    <w:rsid w:val="004A69C1"/>
    <w:rsid w:val="004B3187"/>
    <w:rsid w:val="004B38DB"/>
    <w:rsid w:val="004B3C48"/>
    <w:rsid w:val="004B5816"/>
    <w:rsid w:val="004B6AB9"/>
    <w:rsid w:val="004B758F"/>
    <w:rsid w:val="004B7825"/>
    <w:rsid w:val="004C0ED3"/>
    <w:rsid w:val="004C14A9"/>
    <w:rsid w:val="004C3BCB"/>
    <w:rsid w:val="004C405C"/>
    <w:rsid w:val="004C4921"/>
    <w:rsid w:val="004C4C3F"/>
    <w:rsid w:val="004C5379"/>
    <w:rsid w:val="004C54A5"/>
    <w:rsid w:val="004C6657"/>
    <w:rsid w:val="004C6E3B"/>
    <w:rsid w:val="004C7382"/>
    <w:rsid w:val="004C7519"/>
    <w:rsid w:val="004C7C30"/>
    <w:rsid w:val="004C7D0F"/>
    <w:rsid w:val="004D0652"/>
    <w:rsid w:val="004D0A48"/>
    <w:rsid w:val="004D139D"/>
    <w:rsid w:val="004D1EFB"/>
    <w:rsid w:val="004D27B8"/>
    <w:rsid w:val="004D34E1"/>
    <w:rsid w:val="004D38B2"/>
    <w:rsid w:val="004D53B2"/>
    <w:rsid w:val="004D5678"/>
    <w:rsid w:val="004E0710"/>
    <w:rsid w:val="004E0AE4"/>
    <w:rsid w:val="004E1467"/>
    <w:rsid w:val="004E279C"/>
    <w:rsid w:val="004E3092"/>
    <w:rsid w:val="004E3305"/>
    <w:rsid w:val="004E40CE"/>
    <w:rsid w:val="004E493C"/>
    <w:rsid w:val="004E51AC"/>
    <w:rsid w:val="004E6941"/>
    <w:rsid w:val="004F002E"/>
    <w:rsid w:val="004F08CA"/>
    <w:rsid w:val="004F23D8"/>
    <w:rsid w:val="004F2B55"/>
    <w:rsid w:val="004F2E50"/>
    <w:rsid w:val="004F2EC3"/>
    <w:rsid w:val="004F3C24"/>
    <w:rsid w:val="004F44C8"/>
    <w:rsid w:val="004F59D7"/>
    <w:rsid w:val="004F7330"/>
    <w:rsid w:val="0050087C"/>
    <w:rsid w:val="00500A87"/>
    <w:rsid w:val="00501441"/>
    <w:rsid w:val="00501BA1"/>
    <w:rsid w:val="0050272D"/>
    <w:rsid w:val="00503B83"/>
    <w:rsid w:val="005044A7"/>
    <w:rsid w:val="00506578"/>
    <w:rsid w:val="005067D5"/>
    <w:rsid w:val="0050700B"/>
    <w:rsid w:val="005073D4"/>
    <w:rsid w:val="005075C2"/>
    <w:rsid w:val="00507811"/>
    <w:rsid w:val="00512555"/>
    <w:rsid w:val="005128CE"/>
    <w:rsid w:val="00513BC2"/>
    <w:rsid w:val="00514576"/>
    <w:rsid w:val="00514A81"/>
    <w:rsid w:val="0051746C"/>
    <w:rsid w:val="0052007A"/>
    <w:rsid w:val="005210E1"/>
    <w:rsid w:val="00522623"/>
    <w:rsid w:val="00523F62"/>
    <w:rsid w:val="00524428"/>
    <w:rsid w:val="00524BDE"/>
    <w:rsid w:val="0052501C"/>
    <w:rsid w:val="00526001"/>
    <w:rsid w:val="00532EB3"/>
    <w:rsid w:val="00533D94"/>
    <w:rsid w:val="00534027"/>
    <w:rsid w:val="0053453F"/>
    <w:rsid w:val="00534B19"/>
    <w:rsid w:val="00534C8A"/>
    <w:rsid w:val="005352A8"/>
    <w:rsid w:val="005356D5"/>
    <w:rsid w:val="005369F8"/>
    <w:rsid w:val="00537B7C"/>
    <w:rsid w:val="00537BB3"/>
    <w:rsid w:val="00541484"/>
    <w:rsid w:val="005419F1"/>
    <w:rsid w:val="00541AED"/>
    <w:rsid w:val="00542E1B"/>
    <w:rsid w:val="00543135"/>
    <w:rsid w:val="0054376C"/>
    <w:rsid w:val="0054463A"/>
    <w:rsid w:val="00544919"/>
    <w:rsid w:val="00545DF1"/>
    <w:rsid w:val="00545F87"/>
    <w:rsid w:val="005500C4"/>
    <w:rsid w:val="00552CFE"/>
    <w:rsid w:val="00553F38"/>
    <w:rsid w:val="00554E80"/>
    <w:rsid w:val="005553C5"/>
    <w:rsid w:val="00557CCD"/>
    <w:rsid w:val="00563A2B"/>
    <w:rsid w:val="00566557"/>
    <w:rsid w:val="005673D6"/>
    <w:rsid w:val="00567F54"/>
    <w:rsid w:val="005716B5"/>
    <w:rsid w:val="005718E2"/>
    <w:rsid w:val="00572234"/>
    <w:rsid w:val="00573735"/>
    <w:rsid w:val="00574B0C"/>
    <w:rsid w:val="005761D0"/>
    <w:rsid w:val="00576EA3"/>
    <w:rsid w:val="00576EF5"/>
    <w:rsid w:val="00577F1D"/>
    <w:rsid w:val="005813AF"/>
    <w:rsid w:val="005820A7"/>
    <w:rsid w:val="005831B4"/>
    <w:rsid w:val="005832D7"/>
    <w:rsid w:val="00583554"/>
    <w:rsid w:val="005835C4"/>
    <w:rsid w:val="00583624"/>
    <w:rsid w:val="00583E93"/>
    <w:rsid w:val="00584948"/>
    <w:rsid w:val="00584D47"/>
    <w:rsid w:val="00585746"/>
    <w:rsid w:val="0058670B"/>
    <w:rsid w:val="0058704B"/>
    <w:rsid w:val="005873B3"/>
    <w:rsid w:val="00587ACB"/>
    <w:rsid w:val="0059010C"/>
    <w:rsid w:val="00590256"/>
    <w:rsid w:val="0059063C"/>
    <w:rsid w:val="00591FA3"/>
    <w:rsid w:val="00592020"/>
    <w:rsid w:val="00592058"/>
    <w:rsid w:val="005929F0"/>
    <w:rsid w:val="005934BA"/>
    <w:rsid w:val="00593A9C"/>
    <w:rsid w:val="00594027"/>
    <w:rsid w:val="005948B1"/>
    <w:rsid w:val="00594B67"/>
    <w:rsid w:val="00595229"/>
    <w:rsid w:val="00595A86"/>
    <w:rsid w:val="00595CE7"/>
    <w:rsid w:val="005A0C3D"/>
    <w:rsid w:val="005A3793"/>
    <w:rsid w:val="005A3A8A"/>
    <w:rsid w:val="005A42F2"/>
    <w:rsid w:val="005A4450"/>
    <w:rsid w:val="005A5628"/>
    <w:rsid w:val="005A6777"/>
    <w:rsid w:val="005A6BA7"/>
    <w:rsid w:val="005A6CFC"/>
    <w:rsid w:val="005B0EFA"/>
    <w:rsid w:val="005B1C8B"/>
    <w:rsid w:val="005B3067"/>
    <w:rsid w:val="005B47A7"/>
    <w:rsid w:val="005B4A63"/>
    <w:rsid w:val="005B6F7F"/>
    <w:rsid w:val="005B7331"/>
    <w:rsid w:val="005B7840"/>
    <w:rsid w:val="005B789B"/>
    <w:rsid w:val="005B7A3B"/>
    <w:rsid w:val="005C236B"/>
    <w:rsid w:val="005C31AA"/>
    <w:rsid w:val="005C3FBB"/>
    <w:rsid w:val="005C46DF"/>
    <w:rsid w:val="005C47CF"/>
    <w:rsid w:val="005C69FD"/>
    <w:rsid w:val="005C7EBB"/>
    <w:rsid w:val="005D04B4"/>
    <w:rsid w:val="005D27C6"/>
    <w:rsid w:val="005D33D0"/>
    <w:rsid w:val="005D3874"/>
    <w:rsid w:val="005D4D87"/>
    <w:rsid w:val="005D5862"/>
    <w:rsid w:val="005D5CE7"/>
    <w:rsid w:val="005D5F83"/>
    <w:rsid w:val="005E3AAF"/>
    <w:rsid w:val="005E5CD7"/>
    <w:rsid w:val="005E66F5"/>
    <w:rsid w:val="005E7796"/>
    <w:rsid w:val="005F0214"/>
    <w:rsid w:val="005F07A2"/>
    <w:rsid w:val="005F0DE6"/>
    <w:rsid w:val="005F1FED"/>
    <w:rsid w:val="005F3384"/>
    <w:rsid w:val="005F35C4"/>
    <w:rsid w:val="005F6A07"/>
    <w:rsid w:val="005F7E55"/>
    <w:rsid w:val="00600888"/>
    <w:rsid w:val="00601515"/>
    <w:rsid w:val="00602A29"/>
    <w:rsid w:val="006042B2"/>
    <w:rsid w:val="00606524"/>
    <w:rsid w:val="0061131E"/>
    <w:rsid w:val="00611514"/>
    <w:rsid w:val="00611BDF"/>
    <w:rsid w:val="0061596A"/>
    <w:rsid w:val="006200CF"/>
    <w:rsid w:val="00620B92"/>
    <w:rsid w:val="00621654"/>
    <w:rsid w:val="006225F4"/>
    <w:rsid w:val="00624400"/>
    <w:rsid w:val="006246FB"/>
    <w:rsid w:val="00625290"/>
    <w:rsid w:val="00626D9D"/>
    <w:rsid w:val="00630010"/>
    <w:rsid w:val="00630EE5"/>
    <w:rsid w:val="00631C7C"/>
    <w:rsid w:val="00632EC6"/>
    <w:rsid w:val="00633C2F"/>
    <w:rsid w:val="00634707"/>
    <w:rsid w:val="00634BA2"/>
    <w:rsid w:val="00636337"/>
    <w:rsid w:val="00642583"/>
    <w:rsid w:val="00642A74"/>
    <w:rsid w:val="00642F4E"/>
    <w:rsid w:val="0064400E"/>
    <w:rsid w:val="00646031"/>
    <w:rsid w:val="006503E8"/>
    <w:rsid w:val="00650CF2"/>
    <w:rsid w:val="00651864"/>
    <w:rsid w:val="0065300B"/>
    <w:rsid w:val="00653486"/>
    <w:rsid w:val="0065383D"/>
    <w:rsid w:val="00653E08"/>
    <w:rsid w:val="006542ED"/>
    <w:rsid w:val="00654F58"/>
    <w:rsid w:val="00654FE4"/>
    <w:rsid w:val="00655379"/>
    <w:rsid w:val="00655562"/>
    <w:rsid w:val="00655711"/>
    <w:rsid w:val="0065652F"/>
    <w:rsid w:val="00656566"/>
    <w:rsid w:val="00656A9E"/>
    <w:rsid w:val="00657113"/>
    <w:rsid w:val="0065760A"/>
    <w:rsid w:val="006579AE"/>
    <w:rsid w:val="00657F19"/>
    <w:rsid w:val="006611FD"/>
    <w:rsid w:val="0066125B"/>
    <w:rsid w:val="006621C4"/>
    <w:rsid w:val="00663979"/>
    <w:rsid w:val="0066682E"/>
    <w:rsid w:val="0066713D"/>
    <w:rsid w:val="006673E6"/>
    <w:rsid w:val="00667979"/>
    <w:rsid w:val="006704A1"/>
    <w:rsid w:val="00671BE2"/>
    <w:rsid w:val="006729A3"/>
    <w:rsid w:val="00674680"/>
    <w:rsid w:val="00674F08"/>
    <w:rsid w:val="00675A56"/>
    <w:rsid w:val="00676684"/>
    <w:rsid w:val="00676783"/>
    <w:rsid w:val="006779D0"/>
    <w:rsid w:val="006803D8"/>
    <w:rsid w:val="00680CE2"/>
    <w:rsid w:val="00681D3C"/>
    <w:rsid w:val="00686049"/>
    <w:rsid w:val="0069137C"/>
    <w:rsid w:val="00691892"/>
    <w:rsid w:val="006922C4"/>
    <w:rsid w:val="006929D3"/>
    <w:rsid w:val="00694103"/>
    <w:rsid w:val="00694B6C"/>
    <w:rsid w:val="0069501B"/>
    <w:rsid w:val="00696526"/>
    <w:rsid w:val="006968BA"/>
    <w:rsid w:val="0069714F"/>
    <w:rsid w:val="0069751F"/>
    <w:rsid w:val="00697D30"/>
    <w:rsid w:val="006A00AB"/>
    <w:rsid w:val="006A18D5"/>
    <w:rsid w:val="006A24CE"/>
    <w:rsid w:val="006A267D"/>
    <w:rsid w:val="006A37B5"/>
    <w:rsid w:val="006A49D9"/>
    <w:rsid w:val="006A7FAE"/>
    <w:rsid w:val="006B0902"/>
    <w:rsid w:val="006B1485"/>
    <w:rsid w:val="006B1AD4"/>
    <w:rsid w:val="006B2375"/>
    <w:rsid w:val="006B49E7"/>
    <w:rsid w:val="006B54D1"/>
    <w:rsid w:val="006B55D9"/>
    <w:rsid w:val="006B694D"/>
    <w:rsid w:val="006B731E"/>
    <w:rsid w:val="006C10D3"/>
    <w:rsid w:val="006C1A6B"/>
    <w:rsid w:val="006C1FFB"/>
    <w:rsid w:val="006C32BF"/>
    <w:rsid w:val="006C7E9D"/>
    <w:rsid w:val="006D08C4"/>
    <w:rsid w:val="006D1E42"/>
    <w:rsid w:val="006D204E"/>
    <w:rsid w:val="006D2C75"/>
    <w:rsid w:val="006D2CFE"/>
    <w:rsid w:val="006D494C"/>
    <w:rsid w:val="006E0563"/>
    <w:rsid w:val="006E154B"/>
    <w:rsid w:val="006E6DC8"/>
    <w:rsid w:val="006E6E60"/>
    <w:rsid w:val="006E7090"/>
    <w:rsid w:val="006E7F48"/>
    <w:rsid w:val="006F1083"/>
    <w:rsid w:val="006F3FCB"/>
    <w:rsid w:val="007023B9"/>
    <w:rsid w:val="007025FF"/>
    <w:rsid w:val="0070723B"/>
    <w:rsid w:val="00707518"/>
    <w:rsid w:val="00707AC4"/>
    <w:rsid w:val="00707DAE"/>
    <w:rsid w:val="00710A9D"/>
    <w:rsid w:val="00711002"/>
    <w:rsid w:val="007113E8"/>
    <w:rsid w:val="007126CE"/>
    <w:rsid w:val="00712BA3"/>
    <w:rsid w:val="00713B5A"/>
    <w:rsid w:val="00713EDE"/>
    <w:rsid w:val="00714235"/>
    <w:rsid w:val="0071489E"/>
    <w:rsid w:val="007149B2"/>
    <w:rsid w:val="0071576F"/>
    <w:rsid w:val="00716F89"/>
    <w:rsid w:val="00717436"/>
    <w:rsid w:val="007175D1"/>
    <w:rsid w:val="007200E4"/>
    <w:rsid w:val="00720604"/>
    <w:rsid w:val="007207E0"/>
    <w:rsid w:val="00721234"/>
    <w:rsid w:val="0072178F"/>
    <w:rsid w:val="007228C7"/>
    <w:rsid w:val="00722A4B"/>
    <w:rsid w:val="0072421D"/>
    <w:rsid w:val="00725362"/>
    <w:rsid w:val="00725B78"/>
    <w:rsid w:val="00726643"/>
    <w:rsid w:val="007277B1"/>
    <w:rsid w:val="00731B32"/>
    <w:rsid w:val="00731FAF"/>
    <w:rsid w:val="007323BE"/>
    <w:rsid w:val="00735020"/>
    <w:rsid w:val="0073532C"/>
    <w:rsid w:val="007376CE"/>
    <w:rsid w:val="00737F23"/>
    <w:rsid w:val="00741486"/>
    <w:rsid w:val="007414C2"/>
    <w:rsid w:val="00746453"/>
    <w:rsid w:val="0074749B"/>
    <w:rsid w:val="00747A9C"/>
    <w:rsid w:val="00750001"/>
    <w:rsid w:val="007513DF"/>
    <w:rsid w:val="00751455"/>
    <w:rsid w:val="007514AE"/>
    <w:rsid w:val="00753797"/>
    <w:rsid w:val="0075567D"/>
    <w:rsid w:val="00755791"/>
    <w:rsid w:val="00757455"/>
    <w:rsid w:val="00757DC1"/>
    <w:rsid w:val="00763E41"/>
    <w:rsid w:val="00765B40"/>
    <w:rsid w:val="00766D90"/>
    <w:rsid w:val="0077125A"/>
    <w:rsid w:val="00771745"/>
    <w:rsid w:val="00771C08"/>
    <w:rsid w:val="00771CA0"/>
    <w:rsid w:val="007726CD"/>
    <w:rsid w:val="00773C9E"/>
    <w:rsid w:val="007743B1"/>
    <w:rsid w:val="00774585"/>
    <w:rsid w:val="0077502D"/>
    <w:rsid w:val="00775F24"/>
    <w:rsid w:val="00776363"/>
    <w:rsid w:val="0077675C"/>
    <w:rsid w:val="007775F9"/>
    <w:rsid w:val="00777B5E"/>
    <w:rsid w:val="007815E7"/>
    <w:rsid w:val="0078205C"/>
    <w:rsid w:val="007823E3"/>
    <w:rsid w:val="00782521"/>
    <w:rsid w:val="007827FC"/>
    <w:rsid w:val="0078290A"/>
    <w:rsid w:val="0078373C"/>
    <w:rsid w:val="00783A20"/>
    <w:rsid w:val="00783F11"/>
    <w:rsid w:val="00786A81"/>
    <w:rsid w:val="00790154"/>
    <w:rsid w:val="00793667"/>
    <w:rsid w:val="007951F4"/>
    <w:rsid w:val="00796F7F"/>
    <w:rsid w:val="007971F7"/>
    <w:rsid w:val="0079753A"/>
    <w:rsid w:val="007975CD"/>
    <w:rsid w:val="00797714"/>
    <w:rsid w:val="007A0C52"/>
    <w:rsid w:val="007A26EA"/>
    <w:rsid w:val="007A31B2"/>
    <w:rsid w:val="007A3E45"/>
    <w:rsid w:val="007A4D48"/>
    <w:rsid w:val="007A578A"/>
    <w:rsid w:val="007A778B"/>
    <w:rsid w:val="007A7DF0"/>
    <w:rsid w:val="007B090C"/>
    <w:rsid w:val="007B19B4"/>
    <w:rsid w:val="007B215F"/>
    <w:rsid w:val="007B3207"/>
    <w:rsid w:val="007B5A0B"/>
    <w:rsid w:val="007B5A33"/>
    <w:rsid w:val="007B5F4B"/>
    <w:rsid w:val="007C17FB"/>
    <w:rsid w:val="007C1879"/>
    <w:rsid w:val="007C2EFB"/>
    <w:rsid w:val="007C51B7"/>
    <w:rsid w:val="007C582F"/>
    <w:rsid w:val="007C6588"/>
    <w:rsid w:val="007C7BA5"/>
    <w:rsid w:val="007D056B"/>
    <w:rsid w:val="007D1F5C"/>
    <w:rsid w:val="007D2DEC"/>
    <w:rsid w:val="007D3155"/>
    <w:rsid w:val="007D3AF6"/>
    <w:rsid w:val="007D3C7B"/>
    <w:rsid w:val="007D43AE"/>
    <w:rsid w:val="007D4749"/>
    <w:rsid w:val="007D48C0"/>
    <w:rsid w:val="007D48C8"/>
    <w:rsid w:val="007D6399"/>
    <w:rsid w:val="007D6DC5"/>
    <w:rsid w:val="007E19AB"/>
    <w:rsid w:val="007E2197"/>
    <w:rsid w:val="007E2772"/>
    <w:rsid w:val="007E4633"/>
    <w:rsid w:val="007E5B34"/>
    <w:rsid w:val="007E5D45"/>
    <w:rsid w:val="007E65D7"/>
    <w:rsid w:val="007E6C62"/>
    <w:rsid w:val="007E73F5"/>
    <w:rsid w:val="007E7789"/>
    <w:rsid w:val="007F1600"/>
    <w:rsid w:val="007F1752"/>
    <w:rsid w:val="007F2F42"/>
    <w:rsid w:val="007F32DB"/>
    <w:rsid w:val="007F3730"/>
    <w:rsid w:val="007F51ED"/>
    <w:rsid w:val="007F64C7"/>
    <w:rsid w:val="00801599"/>
    <w:rsid w:val="00801E7F"/>
    <w:rsid w:val="008034CC"/>
    <w:rsid w:val="00803D55"/>
    <w:rsid w:val="00803FD6"/>
    <w:rsid w:val="00805D98"/>
    <w:rsid w:val="00807099"/>
    <w:rsid w:val="0080730E"/>
    <w:rsid w:val="008078A7"/>
    <w:rsid w:val="008110DC"/>
    <w:rsid w:val="00811FA7"/>
    <w:rsid w:val="0081250F"/>
    <w:rsid w:val="0081255B"/>
    <w:rsid w:val="008138E0"/>
    <w:rsid w:val="00813A54"/>
    <w:rsid w:val="00815BD9"/>
    <w:rsid w:val="00815DD9"/>
    <w:rsid w:val="00817374"/>
    <w:rsid w:val="00817C77"/>
    <w:rsid w:val="00821F92"/>
    <w:rsid w:val="00822998"/>
    <w:rsid w:val="0082535E"/>
    <w:rsid w:val="0082778F"/>
    <w:rsid w:val="00831497"/>
    <w:rsid w:val="00831A1F"/>
    <w:rsid w:val="0083246E"/>
    <w:rsid w:val="008346CA"/>
    <w:rsid w:val="00834845"/>
    <w:rsid w:val="00834D6F"/>
    <w:rsid w:val="008355F2"/>
    <w:rsid w:val="0083627A"/>
    <w:rsid w:val="00836A07"/>
    <w:rsid w:val="0084110F"/>
    <w:rsid w:val="00841E80"/>
    <w:rsid w:val="008431C5"/>
    <w:rsid w:val="00844562"/>
    <w:rsid w:val="008445C2"/>
    <w:rsid w:val="00845831"/>
    <w:rsid w:val="00845DCA"/>
    <w:rsid w:val="00850ECC"/>
    <w:rsid w:val="008512A7"/>
    <w:rsid w:val="00852240"/>
    <w:rsid w:val="008528CC"/>
    <w:rsid w:val="00853813"/>
    <w:rsid w:val="00854D5C"/>
    <w:rsid w:val="008551CF"/>
    <w:rsid w:val="00855806"/>
    <w:rsid w:val="00855B84"/>
    <w:rsid w:val="00857416"/>
    <w:rsid w:val="00857DFB"/>
    <w:rsid w:val="008604DA"/>
    <w:rsid w:val="00860F77"/>
    <w:rsid w:val="0086126D"/>
    <w:rsid w:val="0086286E"/>
    <w:rsid w:val="00862952"/>
    <w:rsid w:val="00864943"/>
    <w:rsid w:val="0086590B"/>
    <w:rsid w:val="00866862"/>
    <w:rsid w:val="0087055A"/>
    <w:rsid w:val="0087057C"/>
    <w:rsid w:val="00870BAA"/>
    <w:rsid w:val="00870C5F"/>
    <w:rsid w:val="00871A13"/>
    <w:rsid w:val="00871D0D"/>
    <w:rsid w:val="00871F0E"/>
    <w:rsid w:val="00875D14"/>
    <w:rsid w:val="00876923"/>
    <w:rsid w:val="00876F0E"/>
    <w:rsid w:val="0088119C"/>
    <w:rsid w:val="0088138F"/>
    <w:rsid w:val="008819B3"/>
    <w:rsid w:val="00883C12"/>
    <w:rsid w:val="00884FA6"/>
    <w:rsid w:val="008866EA"/>
    <w:rsid w:val="00886CEC"/>
    <w:rsid w:val="00886F0B"/>
    <w:rsid w:val="00887956"/>
    <w:rsid w:val="008916C7"/>
    <w:rsid w:val="00894860"/>
    <w:rsid w:val="00894B81"/>
    <w:rsid w:val="00894EE1"/>
    <w:rsid w:val="00896548"/>
    <w:rsid w:val="00896F13"/>
    <w:rsid w:val="008A21A3"/>
    <w:rsid w:val="008A3FDE"/>
    <w:rsid w:val="008A4EA3"/>
    <w:rsid w:val="008A5733"/>
    <w:rsid w:val="008A5EE7"/>
    <w:rsid w:val="008A6044"/>
    <w:rsid w:val="008A72D8"/>
    <w:rsid w:val="008A733B"/>
    <w:rsid w:val="008B0C77"/>
    <w:rsid w:val="008B1983"/>
    <w:rsid w:val="008B20F7"/>
    <w:rsid w:val="008B3CE2"/>
    <w:rsid w:val="008B4596"/>
    <w:rsid w:val="008B4E7C"/>
    <w:rsid w:val="008B55D2"/>
    <w:rsid w:val="008B7AAE"/>
    <w:rsid w:val="008B7F41"/>
    <w:rsid w:val="008C1311"/>
    <w:rsid w:val="008C1953"/>
    <w:rsid w:val="008C450C"/>
    <w:rsid w:val="008C4744"/>
    <w:rsid w:val="008C4931"/>
    <w:rsid w:val="008C5B35"/>
    <w:rsid w:val="008C5DCF"/>
    <w:rsid w:val="008C66C4"/>
    <w:rsid w:val="008C70E0"/>
    <w:rsid w:val="008C75C1"/>
    <w:rsid w:val="008C78A8"/>
    <w:rsid w:val="008D07AC"/>
    <w:rsid w:val="008D1624"/>
    <w:rsid w:val="008D29ED"/>
    <w:rsid w:val="008D3B12"/>
    <w:rsid w:val="008D42EC"/>
    <w:rsid w:val="008D461D"/>
    <w:rsid w:val="008D4BBD"/>
    <w:rsid w:val="008D58E1"/>
    <w:rsid w:val="008D6501"/>
    <w:rsid w:val="008D6EE4"/>
    <w:rsid w:val="008D77F4"/>
    <w:rsid w:val="008E012A"/>
    <w:rsid w:val="008E05D3"/>
    <w:rsid w:val="008E0B03"/>
    <w:rsid w:val="008E0B33"/>
    <w:rsid w:val="008E3C85"/>
    <w:rsid w:val="008E4AB4"/>
    <w:rsid w:val="008E74F8"/>
    <w:rsid w:val="008E783F"/>
    <w:rsid w:val="008F03EE"/>
    <w:rsid w:val="008F08D8"/>
    <w:rsid w:val="008F0E4E"/>
    <w:rsid w:val="008F1668"/>
    <w:rsid w:val="008F1FC4"/>
    <w:rsid w:val="008F2E4E"/>
    <w:rsid w:val="008F397D"/>
    <w:rsid w:val="008F4F95"/>
    <w:rsid w:val="008F541D"/>
    <w:rsid w:val="008F600E"/>
    <w:rsid w:val="008F6042"/>
    <w:rsid w:val="008F72A6"/>
    <w:rsid w:val="008F73C3"/>
    <w:rsid w:val="008F7BB6"/>
    <w:rsid w:val="00900453"/>
    <w:rsid w:val="0090144F"/>
    <w:rsid w:val="009015C2"/>
    <w:rsid w:val="009025A4"/>
    <w:rsid w:val="009027B1"/>
    <w:rsid w:val="009033A7"/>
    <w:rsid w:val="009040A0"/>
    <w:rsid w:val="0090411A"/>
    <w:rsid w:val="009043E2"/>
    <w:rsid w:val="009045C3"/>
    <w:rsid w:val="00906021"/>
    <w:rsid w:val="0090694A"/>
    <w:rsid w:val="00906F2A"/>
    <w:rsid w:val="009072FF"/>
    <w:rsid w:val="00907BBA"/>
    <w:rsid w:val="009131AD"/>
    <w:rsid w:val="00913317"/>
    <w:rsid w:val="00914BBB"/>
    <w:rsid w:val="00914E22"/>
    <w:rsid w:val="0091540E"/>
    <w:rsid w:val="00920BAA"/>
    <w:rsid w:val="009210B3"/>
    <w:rsid w:val="009216E9"/>
    <w:rsid w:val="00921D7E"/>
    <w:rsid w:val="00922174"/>
    <w:rsid w:val="009221D3"/>
    <w:rsid w:val="0092270F"/>
    <w:rsid w:val="00923291"/>
    <w:rsid w:val="009248A4"/>
    <w:rsid w:val="009256C9"/>
    <w:rsid w:val="00926190"/>
    <w:rsid w:val="009273F4"/>
    <w:rsid w:val="0093340B"/>
    <w:rsid w:val="00934E4F"/>
    <w:rsid w:val="009360A4"/>
    <w:rsid w:val="0093680C"/>
    <w:rsid w:val="00937281"/>
    <w:rsid w:val="009375A2"/>
    <w:rsid w:val="0094006F"/>
    <w:rsid w:val="00940E49"/>
    <w:rsid w:val="00943456"/>
    <w:rsid w:val="009436BA"/>
    <w:rsid w:val="009439F5"/>
    <w:rsid w:val="009445A7"/>
    <w:rsid w:val="009446BB"/>
    <w:rsid w:val="00944DF5"/>
    <w:rsid w:val="00945A96"/>
    <w:rsid w:val="0095015C"/>
    <w:rsid w:val="00950624"/>
    <w:rsid w:val="00951469"/>
    <w:rsid w:val="00952F92"/>
    <w:rsid w:val="00953CEB"/>
    <w:rsid w:val="00954A47"/>
    <w:rsid w:val="00955DC4"/>
    <w:rsid w:val="00956235"/>
    <w:rsid w:val="009562C9"/>
    <w:rsid w:val="009606D7"/>
    <w:rsid w:val="00961B79"/>
    <w:rsid w:val="00962FA1"/>
    <w:rsid w:val="009637FB"/>
    <w:rsid w:val="00963FC9"/>
    <w:rsid w:val="00964A14"/>
    <w:rsid w:val="009652FC"/>
    <w:rsid w:val="009672E3"/>
    <w:rsid w:val="0097228F"/>
    <w:rsid w:val="00973F25"/>
    <w:rsid w:val="00974243"/>
    <w:rsid w:val="00974307"/>
    <w:rsid w:val="00976ADA"/>
    <w:rsid w:val="00980197"/>
    <w:rsid w:val="00980E79"/>
    <w:rsid w:val="0098363E"/>
    <w:rsid w:val="00984336"/>
    <w:rsid w:val="00984673"/>
    <w:rsid w:val="00985ED8"/>
    <w:rsid w:val="00987D78"/>
    <w:rsid w:val="00990A2A"/>
    <w:rsid w:val="00990B97"/>
    <w:rsid w:val="00990D94"/>
    <w:rsid w:val="009915E7"/>
    <w:rsid w:val="00992500"/>
    <w:rsid w:val="00992575"/>
    <w:rsid w:val="009925D2"/>
    <w:rsid w:val="00992678"/>
    <w:rsid w:val="00992C6F"/>
    <w:rsid w:val="00992DC9"/>
    <w:rsid w:val="009937B5"/>
    <w:rsid w:val="00993952"/>
    <w:rsid w:val="00993FDD"/>
    <w:rsid w:val="0099465B"/>
    <w:rsid w:val="00995897"/>
    <w:rsid w:val="00996F63"/>
    <w:rsid w:val="009972FF"/>
    <w:rsid w:val="00997CD5"/>
    <w:rsid w:val="009A0180"/>
    <w:rsid w:val="009A17A0"/>
    <w:rsid w:val="009A1D6F"/>
    <w:rsid w:val="009A1EDE"/>
    <w:rsid w:val="009A4875"/>
    <w:rsid w:val="009A639F"/>
    <w:rsid w:val="009A7666"/>
    <w:rsid w:val="009B0EF6"/>
    <w:rsid w:val="009B16C7"/>
    <w:rsid w:val="009B1ACE"/>
    <w:rsid w:val="009B1CF8"/>
    <w:rsid w:val="009B1E23"/>
    <w:rsid w:val="009B2EBD"/>
    <w:rsid w:val="009B3487"/>
    <w:rsid w:val="009B39C3"/>
    <w:rsid w:val="009B443F"/>
    <w:rsid w:val="009B4DAA"/>
    <w:rsid w:val="009B62B9"/>
    <w:rsid w:val="009B7B1C"/>
    <w:rsid w:val="009C0CC2"/>
    <w:rsid w:val="009C1BF5"/>
    <w:rsid w:val="009C215D"/>
    <w:rsid w:val="009C352C"/>
    <w:rsid w:val="009C591B"/>
    <w:rsid w:val="009C719F"/>
    <w:rsid w:val="009C7F34"/>
    <w:rsid w:val="009D0173"/>
    <w:rsid w:val="009D0613"/>
    <w:rsid w:val="009D18F8"/>
    <w:rsid w:val="009D26E3"/>
    <w:rsid w:val="009D26E6"/>
    <w:rsid w:val="009D27C9"/>
    <w:rsid w:val="009D3E80"/>
    <w:rsid w:val="009D69D3"/>
    <w:rsid w:val="009D6B8A"/>
    <w:rsid w:val="009E127B"/>
    <w:rsid w:val="009E158A"/>
    <w:rsid w:val="009E3D50"/>
    <w:rsid w:val="009E4603"/>
    <w:rsid w:val="009E4C07"/>
    <w:rsid w:val="009E56DD"/>
    <w:rsid w:val="009E60FA"/>
    <w:rsid w:val="009E71AF"/>
    <w:rsid w:val="009F0F03"/>
    <w:rsid w:val="009F3204"/>
    <w:rsid w:val="009F3685"/>
    <w:rsid w:val="009F3DF3"/>
    <w:rsid w:val="009F4DAC"/>
    <w:rsid w:val="009F4F52"/>
    <w:rsid w:val="009F5A4F"/>
    <w:rsid w:val="009F5C43"/>
    <w:rsid w:val="009F6E3B"/>
    <w:rsid w:val="009F711E"/>
    <w:rsid w:val="00A00ACA"/>
    <w:rsid w:val="00A014DC"/>
    <w:rsid w:val="00A01594"/>
    <w:rsid w:val="00A01C55"/>
    <w:rsid w:val="00A01EF0"/>
    <w:rsid w:val="00A01FAE"/>
    <w:rsid w:val="00A02319"/>
    <w:rsid w:val="00A02452"/>
    <w:rsid w:val="00A0271C"/>
    <w:rsid w:val="00A02801"/>
    <w:rsid w:val="00A03789"/>
    <w:rsid w:val="00A04753"/>
    <w:rsid w:val="00A05672"/>
    <w:rsid w:val="00A056FF"/>
    <w:rsid w:val="00A066C4"/>
    <w:rsid w:val="00A10FAC"/>
    <w:rsid w:val="00A11666"/>
    <w:rsid w:val="00A1323A"/>
    <w:rsid w:val="00A14488"/>
    <w:rsid w:val="00A1723C"/>
    <w:rsid w:val="00A2092C"/>
    <w:rsid w:val="00A20C09"/>
    <w:rsid w:val="00A211B2"/>
    <w:rsid w:val="00A2135E"/>
    <w:rsid w:val="00A224AE"/>
    <w:rsid w:val="00A22A13"/>
    <w:rsid w:val="00A22ECF"/>
    <w:rsid w:val="00A24899"/>
    <w:rsid w:val="00A26EB9"/>
    <w:rsid w:val="00A274D7"/>
    <w:rsid w:val="00A3062B"/>
    <w:rsid w:val="00A3112D"/>
    <w:rsid w:val="00A33378"/>
    <w:rsid w:val="00A33741"/>
    <w:rsid w:val="00A344B4"/>
    <w:rsid w:val="00A35DCF"/>
    <w:rsid w:val="00A363A6"/>
    <w:rsid w:val="00A37735"/>
    <w:rsid w:val="00A40065"/>
    <w:rsid w:val="00A403D8"/>
    <w:rsid w:val="00A41B44"/>
    <w:rsid w:val="00A42F34"/>
    <w:rsid w:val="00A46068"/>
    <w:rsid w:val="00A46EDB"/>
    <w:rsid w:val="00A52ED6"/>
    <w:rsid w:val="00A5336E"/>
    <w:rsid w:val="00A54B78"/>
    <w:rsid w:val="00A57142"/>
    <w:rsid w:val="00A574A6"/>
    <w:rsid w:val="00A57D9C"/>
    <w:rsid w:val="00A61C56"/>
    <w:rsid w:val="00A624B6"/>
    <w:rsid w:val="00A64EEC"/>
    <w:rsid w:val="00A661AE"/>
    <w:rsid w:val="00A66AF8"/>
    <w:rsid w:val="00A672DB"/>
    <w:rsid w:val="00A675DB"/>
    <w:rsid w:val="00A70288"/>
    <w:rsid w:val="00A71402"/>
    <w:rsid w:val="00A716AB"/>
    <w:rsid w:val="00A7246E"/>
    <w:rsid w:val="00A7273A"/>
    <w:rsid w:val="00A7467E"/>
    <w:rsid w:val="00A748EB"/>
    <w:rsid w:val="00A75361"/>
    <w:rsid w:val="00A75AFD"/>
    <w:rsid w:val="00A75B56"/>
    <w:rsid w:val="00A75FDB"/>
    <w:rsid w:val="00A764DA"/>
    <w:rsid w:val="00A77365"/>
    <w:rsid w:val="00A77686"/>
    <w:rsid w:val="00A77C5C"/>
    <w:rsid w:val="00A77E60"/>
    <w:rsid w:val="00A808D6"/>
    <w:rsid w:val="00A81482"/>
    <w:rsid w:val="00A8281B"/>
    <w:rsid w:val="00A83135"/>
    <w:rsid w:val="00A83789"/>
    <w:rsid w:val="00A84757"/>
    <w:rsid w:val="00A84A99"/>
    <w:rsid w:val="00A851CA"/>
    <w:rsid w:val="00A85304"/>
    <w:rsid w:val="00A864AF"/>
    <w:rsid w:val="00A8698C"/>
    <w:rsid w:val="00A87AA0"/>
    <w:rsid w:val="00A901A0"/>
    <w:rsid w:val="00A9158B"/>
    <w:rsid w:val="00A91602"/>
    <w:rsid w:val="00A91F33"/>
    <w:rsid w:val="00A928CF"/>
    <w:rsid w:val="00A932DF"/>
    <w:rsid w:val="00A94A61"/>
    <w:rsid w:val="00A95243"/>
    <w:rsid w:val="00A95A72"/>
    <w:rsid w:val="00A97EFE"/>
    <w:rsid w:val="00AA0733"/>
    <w:rsid w:val="00AA1601"/>
    <w:rsid w:val="00AA2840"/>
    <w:rsid w:val="00AA3CE4"/>
    <w:rsid w:val="00AA3D3E"/>
    <w:rsid w:val="00AA4447"/>
    <w:rsid w:val="00AA458E"/>
    <w:rsid w:val="00AA477E"/>
    <w:rsid w:val="00AA665A"/>
    <w:rsid w:val="00AB0176"/>
    <w:rsid w:val="00AB0950"/>
    <w:rsid w:val="00AB109F"/>
    <w:rsid w:val="00AB1E28"/>
    <w:rsid w:val="00AB2096"/>
    <w:rsid w:val="00AB2A92"/>
    <w:rsid w:val="00AB3AE2"/>
    <w:rsid w:val="00AB44B9"/>
    <w:rsid w:val="00AB4CCC"/>
    <w:rsid w:val="00AB5DFF"/>
    <w:rsid w:val="00AB6A93"/>
    <w:rsid w:val="00AB6FE1"/>
    <w:rsid w:val="00AC01D8"/>
    <w:rsid w:val="00AC1612"/>
    <w:rsid w:val="00AC638E"/>
    <w:rsid w:val="00AC716E"/>
    <w:rsid w:val="00AC7E6E"/>
    <w:rsid w:val="00AD0508"/>
    <w:rsid w:val="00AD2F00"/>
    <w:rsid w:val="00AD3435"/>
    <w:rsid w:val="00AD41DD"/>
    <w:rsid w:val="00AD5681"/>
    <w:rsid w:val="00AD5E6F"/>
    <w:rsid w:val="00AE19B3"/>
    <w:rsid w:val="00AE2017"/>
    <w:rsid w:val="00AE2A56"/>
    <w:rsid w:val="00AE2E69"/>
    <w:rsid w:val="00AE3CC8"/>
    <w:rsid w:val="00AE5228"/>
    <w:rsid w:val="00AE63E6"/>
    <w:rsid w:val="00AE6D17"/>
    <w:rsid w:val="00AE7839"/>
    <w:rsid w:val="00AF1B20"/>
    <w:rsid w:val="00AF3106"/>
    <w:rsid w:val="00AF3427"/>
    <w:rsid w:val="00AF34DE"/>
    <w:rsid w:val="00AF3CF6"/>
    <w:rsid w:val="00AF4423"/>
    <w:rsid w:val="00AF4630"/>
    <w:rsid w:val="00AF4EB5"/>
    <w:rsid w:val="00AF4EF5"/>
    <w:rsid w:val="00AF51C6"/>
    <w:rsid w:val="00AF647A"/>
    <w:rsid w:val="00AF6661"/>
    <w:rsid w:val="00AF6A57"/>
    <w:rsid w:val="00AF71FC"/>
    <w:rsid w:val="00AF7901"/>
    <w:rsid w:val="00B00717"/>
    <w:rsid w:val="00B01423"/>
    <w:rsid w:val="00B024A4"/>
    <w:rsid w:val="00B02BAD"/>
    <w:rsid w:val="00B03FBE"/>
    <w:rsid w:val="00B04C83"/>
    <w:rsid w:val="00B06240"/>
    <w:rsid w:val="00B06398"/>
    <w:rsid w:val="00B06781"/>
    <w:rsid w:val="00B076A5"/>
    <w:rsid w:val="00B07F75"/>
    <w:rsid w:val="00B12B2A"/>
    <w:rsid w:val="00B149AE"/>
    <w:rsid w:val="00B14D32"/>
    <w:rsid w:val="00B151F1"/>
    <w:rsid w:val="00B1717F"/>
    <w:rsid w:val="00B17817"/>
    <w:rsid w:val="00B229C5"/>
    <w:rsid w:val="00B239B7"/>
    <w:rsid w:val="00B23A65"/>
    <w:rsid w:val="00B23FC4"/>
    <w:rsid w:val="00B24BCA"/>
    <w:rsid w:val="00B25210"/>
    <w:rsid w:val="00B2566E"/>
    <w:rsid w:val="00B25CE4"/>
    <w:rsid w:val="00B27D9E"/>
    <w:rsid w:val="00B30B9B"/>
    <w:rsid w:val="00B31F14"/>
    <w:rsid w:val="00B32940"/>
    <w:rsid w:val="00B32BD2"/>
    <w:rsid w:val="00B33064"/>
    <w:rsid w:val="00B3412A"/>
    <w:rsid w:val="00B351DB"/>
    <w:rsid w:val="00B3576E"/>
    <w:rsid w:val="00B35AEB"/>
    <w:rsid w:val="00B35BD2"/>
    <w:rsid w:val="00B35F2A"/>
    <w:rsid w:val="00B36E09"/>
    <w:rsid w:val="00B375D3"/>
    <w:rsid w:val="00B375F2"/>
    <w:rsid w:val="00B37C82"/>
    <w:rsid w:val="00B37FBE"/>
    <w:rsid w:val="00B41768"/>
    <w:rsid w:val="00B41AE8"/>
    <w:rsid w:val="00B4226A"/>
    <w:rsid w:val="00B42F92"/>
    <w:rsid w:val="00B44CEC"/>
    <w:rsid w:val="00B454A5"/>
    <w:rsid w:val="00B457B7"/>
    <w:rsid w:val="00B45B84"/>
    <w:rsid w:val="00B47ECA"/>
    <w:rsid w:val="00B512F6"/>
    <w:rsid w:val="00B5143D"/>
    <w:rsid w:val="00B519E0"/>
    <w:rsid w:val="00B5307F"/>
    <w:rsid w:val="00B53F15"/>
    <w:rsid w:val="00B54735"/>
    <w:rsid w:val="00B54989"/>
    <w:rsid w:val="00B55BB7"/>
    <w:rsid w:val="00B56552"/>
    <w:rsid w:val="00B569A6"/>
    <w:rsid w:val="00B56E8A"/>
    <w:rsid w:val="00B57845"/>
    <w:rsid w:val="00B605CD"/>
    <w:rsid w:val="00B6064E"/>
    <w:rsid w:val="00B60D71"/>
    <w:rsid w:val="00B61608"/>
    <w:rsid w:val="00B62A2D"/>
    <w:rsid w:val="00B6479C"/>
    <w:rsid w:val="00B65328"/>
    <w:rsid w:val="00B6552C"/>
    <w:rsid w:val="00B6599A"/>
    <w:rsid w:val="00B66663"/>
    <w:rsid w:val="00B666A9"/>
    <w:rsid w:val="00B677DD"/>
    <w:rsid w:val="00B7040F"/>
    <w:rsid w:val="00B7537D"/>
    <w:rsid w:val="00B75DF2"/>
    <w:rsid w:val="00B777E8"/>
    <w:rsid w:val="00B77C0C"/>
    <w:rsid w:val="00B802A9"/>
    <w:rsid w:val="00B80E13"/>
    <w:rsid w:val="00B816B4"/>
    <w:rsid w:val="00B81C26"/>
    <w:rsid w:val="00B81D13"/>
    <w:rsid w:val="00B82BEC"/>
    <w:rsid w:val="00B84B4F"/>
    <w:rsid w:val="00B92F09"/>
    <w:rsid w:val="00B93263"/>
    <w:rsid w:val="00B93EF3"/>
    <w:rsid w:val="00B940D4"/>
    <w:rsid w:val="00B95256"/>
    <w:rsid w:val="00B95276"/>
    <w:rsid w:val="00B95460"/>
    <w:rsid w:val="00B95D3C"/>
    <w:rsid w:val="00BA0248"/>
    <w:rsid w:val="00BA1204"/>
    <w:rsid w:val="00BA1382"/>
    <w:rsid w:val="00BA3689"/>
    <w:rsid w:val="00BA5320"/>
    <w:rsid w:val="00BA5721"/>
    <w:rsid w:val="00BA5E52"/>
    <w:rsid w:val="00BA5EC9"/>
    <w:rsid w:val="00BA6904"/>
    <w:rsid w:val="00BA6E23"/>
    <w:rsid w:val="00BA7280"/>
    <w:rsid w:val="00BB1A15"/>
    <w:rsid w:val="00BB3406"/>
    <w:rsid w:val="00BB41CA"/>
    <w:rsid w:val="00BB42B6"/>
    <w:rsid w:val="00BB4530"/>
    <w:rsid w:val="00BB4555"/>
    <w:rsid w:val="00BB4629"/>
    <w:rsid w:val="00BB4DBF"/>
    <w:rsid w:val="00BB5163"/>
    <w:rsid w:val="00BB6183"/>
    <w:rsid w:val="00BB6369"/>
    <w:rsid w:val="00BB7C76"/>
    <w:rsid w:val="00BB7F8B"/>
    <w:rsid w:val="00BC0048"/>
    <w:rsid w:val="00BC0B95"/>
    <w:rsid w:val="00BC24D8"/>
    <w:rsid w:val="00BC26CC"/>
    <w:rsid w:val="00BC3F9F"/>
    <w:rsid w:val="00BC41F9"/>
    <w:rsid w:val="00BC4CFC"/>
    <w:rsid w:val="00BC582F"/>
    <w:rsid w:val="00BC6A85"/>
    <w:rsid w:val="00BC6B91"/>
    <w:rsid w:val="00BC7815"/>
    <w:rsid w:val="00BC7C20"/>
    <w:rsid w:val="00BD01F7"/>
    <w:rsid w:val="00BD19EA"/>
    <w:rsid w:val="00BD224D"/>
    <w:rsid w:val="00BD2355"/>
    <w:rsid w:val="00BD2DF1"/>
    <w:rsid w:val="00BD4612"/>
    <w:rsid w:val="00BD5E80"/>
    <w:rsid w:val="00BD6BDF"/>
    <w:rsid w:val="00BD6F6E"/>
    <w:rsid w:val="00BE1779"/>
    <w:rsid w:val="00BE1D4C"/>
    <w:rsid w:val="00BE244D"/>
    <w:rsid w:val="00BE2925"/>
    <w:rsid w:val="00BE3DDC"/>
    <w:rsid w:val="00BE4A68"/>
    <w:rsid w:val="00BE70F8"/>
    <w:rsid w:val="00BF0256"/>
    <w:rsid w:val="00BF14C7"/>
    <w:rsid w:val="00BF1EEF"/>
    <w:rsid w:val="00BF257E"/>
    <w:rsid w:val="00BF25FF"/>
    <w:rsid w:val="00BF2EC4"/>
    <w:rsid w:val="00BF3A51"/>
    <w:rsid w:val="00BF6C47"/>
    <w:rsid w:val="00BF6DE9"/>
    <w:rsid w:val="00BF70AD"/>
    <w:rsid w:val="00C0300E"/>
    <w:rsid w:val="00C03E35"/>
    <w:rsid w:val="00C04036"/>
    <w:rsid w:val="00C06704"/>
    <w:rsid w:val="00C0689F"/>
    <w:rsid w:val="00C06C46"/>
    <w:rsid w:val="00C07A4F"/>
    <w:rsid w:val="00C07C3E"/>
    <w:rsid w:val="00C10C5D"/>
    <w:rsid w:val="00C10DE4"/>
    <w:rsid w:val="00C11432"/>
    <w:rsid w:val="00C123C4"/>
    <w:rsid w:val="00C1256D"/>
    <w:rsid w:val="00C13887"/>
    <w:rsid w:val="00C13C3F"/>
    <w:rsid w:val="00C14088"/>
    <w:rsid w:val="00C14C70"/>
    <w:rsid w:val="00C21159"/>
    <w:rsid w:val="00C21764"/>
    <w:rsid w:val="00C21F31"/>
    <w:rsid w:val="00C23350"/>
    <w:rsid w:val="00C24AA0"/>
    <w:rsid w:val="00C24E60"/>
    <w:rsid w:val="00C279C3"/>
    <w:rsid w:val="00C30EC3"/>
    <w:rsid w:val="00C31113"/>
    <w:rsid w:val="00C3248A"/>
    <w:rsid w:val="00C331CB"/>
    <w:rsid w:val="00C334CA"/>
    <w:rsid w:val="00C35061"/>
    <w:rsid w:val="00C354CD"/>
    <w:rsid w:val="00C360CE"/>
    <w:rsid w:val="00C36BF6"/>
    <w:rsid w:val="00C377D1"/>
    <w:rsid w:val="00C40AAC"/>
    <w:rsid w:val="00C418E4"/>
    <w:rsid w:val="00C42111"/>
    <w:rsid w:val="00C43578"/>
    <w:rsid w:val="00C43DF4"/>
    <w:rsid w:val="00C4413F"/>
    <w:rsid w:val="00C449B8"/>
    <w:rsid w:val="00C45CE0"/>
    <w:rsid w:val="00C45E06"/>
    <w:rsid w:val="00C46938"/>
    <w:rsid w:val="00C470D7"/>
    <w:rsid w:val="00C47AAD"/>
    <w:rsid w:val="00C50F48"/>
    <w:rsid w:val="00C51FFC"/>
    <w:rsid w:val="00C52C60"/>
    <w:rsid w:val="00C5464D"/>
    <w:rsid w:val="00C5585D"/>
    <w:rsid w:val="00C55B5A"/>
    <w:rsid w:val="00C608C2"/>
    <w:rsid w:val="00C63C13"/>
    <w:rsid w:val="00C63E14"/>
    <w:rsid w:val="00C645C5"/>
    <w:rsid w:val="00C64933"/>
    <w:rsid w:val="00C6493F"/>
    <w:rsid w:val="00C649DB"/>
    <w:rsid w:val="00C66B88"/>
    <w:rsid w:val="00C7011E"/>
    <w:rsid w:val="00C7011F"/>
    <w:rsid w:val="00C70722"/>
    <w:rsid w:val="00C70E51"/>
    <w:rsid w:val="00C71650"/>
    <w:rsid w:val="00C721C5"/>
    <w:rsid w:val="00C7221E"/>
    <w:rsid w:val="00C7257F"/>
    <w:rsid w:val="00C73AD2"/>
    <w:rsid w:val="00C75E83"/>
    <w:rsid w:val="00C76930"/>
    <w:rsid w:val="00C77365"/>
    <w:rsid w:val="00C806A9"/>
    <w:rsid w:val="00C80A14"/>
    <w:rsid w:val="00C80ADA"/>
    <w:rsid w:val="00C81E8C"/>
    <w:rsid w:val="00C831C4"/>
    <w:rsid w:val="00C836F3"/>
    <w:rsid w:val="00C8394D"/>
    <w:rsid w:val="00C84960"/>
    <w:rsid w:val="00C84DDE"/>
    <w:rsid w:val="00C850E4"/>
    <w:rsid w:val="00C85847"/>
    <w:rsid w:val="00C85C68"/>
    <w:rsid w:val="00C861AF"/>
    <w:rsid w:val="00C87953"/>
    <w:rsid w:val="00C87C10"/>
    <w:rsid w:val="00C90161"/>
    <w:rsid w:val="00C9044F"/>
    <w:rsid w:val="00C90966"/>
    <w:rsid w:val="00C92E50"/>
    <w:rsid w:val="00C936D6"/>
    <w:rsid w:val="00C937B4"/>
    <w:rsid w:val="00C96F22"/>
    <w:rsid w:val="00C96F47"/>
    <w:rsid w:val="00C97D24"/>
    <w:rsid w:val="00CA2374"/>
    <w:rsid w:val="00CA2CD1"/>
    <w:rsid w:val="00CA3E4C"/>
    <w:rsid w:val="00CA40C2"/>
    <w:rsid w:val="00CA6687"/>
    <w:rsid w:val="00CB0867"/>
    <w:rsid w:val="00CB09AC"/>
    <w:rsid w:val="00CB1694"/>
    <w:rsid w:val="00CB1711"/>
    <w:rsid w:val="00CB26BF"/>
    <w:rsid w:val="00CB2774"/>
    <w:rsid w:val="00CB453C"/>
    <w:rsid w:val="00CB53A2"/>
    <w:rsid w:val="00CB718E"/>
    <w:rsid w:val="00CB7F29"/>
    <w:rsid w:val="00CC046F"/>
    <w:rsid w:val="00CC1F54"/>
    <w:rsid w:val="00CC3014"/>
    <w:rsid w:val="00CC36D0"/>
    <w:rsid w:val="00CC3884"/>
    <w:rsid w:val="00CC3B35"/>
    <w:rsid w:val="00CC3F68"/>
    <w:rsid w:val="00CC583B"/>
    <w:rsid w:val="00CC7B1C"/>
    <w:rsid w:val="00CD0AA1"/>
    <w:rsid w:val="00CD20EE"/>
    <w:rsid w:val="00CD2DEF"/>
    <w:rsid w:val="00CD41DA"/>
    <w:rsid w:val="00CD51B8"/>
    <w:rsid w:val="00CD6D93"/>
    <w:rsid w:val="00CE01EB"/>
    <w:rsid w:val="00CE49BF"/>
    <w:rsid w:val="00CE5478"/>
    <w:rsid w:val="00CE568F"/>
    <w:rsid w:val="00CE75C2"/>
    <w:rsid w:val="00CE7E22"/>
    <w:rsid w:val="00CF287A"/>
    <w:rsid w:val="00CF337F"/>
    <w:rsid w:val="00CF47F5"/>
    <w:rsid w:val="00CF5A55"/>
    <w:rsid w:val="00CF7ABB"/>
    <w:rsid w:val="00D01B84"/>
    <w:rsid w:val="00D0256C"/>
    <w:rsid w:val="00D032EA"/>
    <w:rsid w:val="00D0461F"/>
    <w:rsid w:val="00D04ABF"/>
    <w:rsid w:val="00D04DDF"/>
    <w:rsid w:val="00D04E0C"/>
    <w:rsid w:val="00D05E0B"/>
    <w:rsid w:val="00D05EEF"/>
    <w:rsid w:val="00D06BB4"/>
    <w:rsid w:val="00D07BEB"/>
    <w:rsid w:val="00D104BD"/>
    <w:rsid w:val="00D114C5"/>
    <w:rsid w:val="00D13065"/>
    <w:rsid w:val="00D16024"/>
    <w:rsid w:val="00D20968"/>
    <w:rsid w:val="00D22F24"/>
    <w:rsid w:val="00D23957"/>
    <w:rsid w:val="00D24B29"/>
    <w:rsid w:val="00D25CF7"/>
    <w:rsid w:val="00D26161"/>
    <w:rsid w:val="00D27106"/>
    <w:rsid w:val="00D273C6"/>
    <w:rsid w:val="00D27450"/>
    <w:rsid w:val="00D30033"/>
    <w:rsid w:val="00D300B0"/>
    <w:rsid w:val="00D30CE1"/>
    <w:rsid w:val="00D34B13"/>
    <w:rsid w:val="00D36656"/>
    <w:rsid w:val="00D36720"/>
    <w:rsid w:val="00D413DC"/>
    <w:rsid w:val="00D41F89"/>
    <w:rsid w:val="00D4403E"/>
    <w:rsid w:val="00D44627"/>
    <w:rsid w:val="00D450C6"/>
    <w:rsid w:val="00D453FE"/>
    <w:rsid w:val="00D45A6C"/>
    <w:rsid w:val="00D4643F"/>
    <w:rsid w:val="00D46DF4"/>
    <w:rsid w:val="00D47CAE"/>
    <w:rsid w:val="00D519A2"/>
    <w:rsid w:val="00D534B5"/>
    <w:rsid w:val="00D5378B"/>
    <w:rsid w:val="00D54082"/>
    <w:rsid w:val="00D5459A"/>
    <w:rsid w:val="00D5478B"/>
    <w:rsid w:val="00D549B0"/>
    <w:rsid w:val="00D54CB1"/>
    <w:rsid w:val="00D553AA"/>
    <w:rsid w:val="00D55B69"/>
    <w:rsid w:val="00D568BF"/>
    <w:rsid w:val="00D56E3C"/>
    <w:rsid w:val="00D570B9"/>
    <w:rsid w:val="00D602B6"/>
    <w:rsid w:val="00D60313"/>
    <w:rsid w:val="00D60776"/>
    <w:rsid w:val="00D608CF"/>
    <w:rsid w:val="00D60D72"/>
    <w:rsid w:val="00D61482"/>
    <w:rsid w:val="00D61B7D"/>
    <w:rsid w:val="00D61DAB"/>
    <w:rsid w:val="00D62CD7"/>
    <w:rsid w:val="00D64945"/>
    <w:rsid w:val="00D64A57"/>
    <w:rsid w:val="00D64B1E"/>
    <w:rsid w:val="00D64C80"/>
    <w:rsid w:val="00D64EFA"/>
    <w:rsid w:val="00D65D3E"/>
    <w:rsid w:val="00D65EDE"/>
    <w:rsid w:val="00D66035"/>
    <w:rsid w:val="00D67416"/>
    <w:rsid w:val="00D67C30"/>
    <w:rsid w:val="00D7107D"/>
    <w:rsid w:val="00D71397"/>
    <w:rsid w:val="00D723E7"/>
    <w:rsid w:val="00D725E9"/>
    <w:rsid w:val="00D7362C"/>
    <w:rsid w:val="00D73680"/>
    <w:rsid w:val="00D74285"/>
    <w:rsid w:val="00D7469C"/>
    <w:rsid w:val="00D7472F"/>
    <w:rsid w:val="00D7619D"/>
    <w:rsid w:val="00D801A5"/>
    <w:rsid w:val="00D81891"/>
    <w:rsid w:val="00D83E57"/>
    <w:rsid w:val="00D84659"/>
    <w:rsid w:val="00D846DE"/>
    <w:rsid w:val="00D859FD"/>
    <w:rsid w:val="00D8652D"/>
    <w:rsid w:val="00D87D77"/>
    <w:rsid w:val="00D9081E"/>
    <w:rsid w:val="00D95AD9"/>
    <w:rsid w:val="00D95D29"/>
    <w:rsid w:val="00D97F09"/>
    <w:rsid w:val="00DA0662"/>
    <w:rsid w:val="00DA1B40"/>
    <w:rsid w:val="00DA24C8"/>
    <w:rsid w:val="00DA3946"/>
    <w:rsid w:val="00DA533D"/>
    <w:rsid w:val="00DA574B"/>
    <w:rsid w:val="00DA5B07"/>
    <w:rsid w:val="00DA704D"/>
    <w:rsid w:val="00DB06D6"/>
    <w:rsid w:val="00DB138A"/>
    <w:rsid w:val="00DB1616"/>
    <w:rsid w:val="00DB3A2E"/>
    <w:rsid w:val="00DB5727"/>
    <w:rsid w:val="00DB6F6B"/>
    <w:rsid w:val="00DC26DF"/>
    <w:rsid w:val="00DC28AF"/>
    <w:rsid w:val="00DC2969"/>
    <w:rsid w:val="00DC364D"/>
    <w:rsid w:val="00DC3DD1"/>
    <w:rsid w:val="00DC543F"/>
    <w:rsid w:val="00DC5877"/>
    <w:rsid w:val="00DC6FF0"/>
    <w:rsid w:val="00DC7195"/>
    <w:rsid w:val="00DD0FA7"/>
    <w:rsid w:val="00DD1024"/>
    <w:rsid w:val="00DD1588"/>
    <w:rsid w:val="00DD23B0"/>
    <w:rsid w:val="00DD3F85"/>
    <w:rsid w:val="00DD43B5"/>
    <w:rsid w:val="00DD490A"/>
    <w:rsid w:val="00DD7AD9"/>
    <w:rsid w:val="00DE1602"/>
    <w:rsid w:val="00DE2569"/>
    <w:rsid w:val="00DE321D"/>
    <w:rsid w:val="00DE3B71"/>
    <w:rsid w:val="00DE5179"/>
    <w:rsid w:val="00DE531F"/>
    <w:rsid w:val="00DE57D5"/>
    <w:rsid w:val="00DE5FCF"/>
    <w:rsid w:val="00DE610A"/>
    <w:rsid w:val="00DE6958"/>
    <w:rsid w:val="00DE7048"/>
    <w:rsid w:val="00DE7F90"/>
    <w:rsid w:val="00DE7FAF"/>
    <w:rsid w:val="00DF053A"/>
    <w:rsid w:val="00DF0CD8"/>
    <w:rsid w:val="00DF1373"/>
    <w:rsid w:val="00DF1449"/>
    <w:rsid w:val="00DF199F"/>
    <w:rsid w:val="00DF2AAD"/>
    <w:rsid w:val="00DF536C"/>
    <w:rsid w:val="00DF5F45"/>
    <w:rsid w:val="00DF78BC"/>
    <w:rsid w:val="00E00EC9"/>
    <w:rsid w:val="00E01A52"/>
    <w:rsid w:val="00E025B2"/>
    <w:rsid w:val="00E04B96"/>
    <w:rsid w:val="00E059D3"/>
    <w:rsid w:val="00E07909"/>
    <w:rsid w:val="00E1024A"/>
    <w:rsid w:val="00E108FB"/>
    <w:rsid w:val="00E10D9E"/>
    <w:rsid w:val="00E10FA8"/>
    <w:rsid w:val="00E110B2"/>
    <w:rsid w:val="00E1156A"/>
    <w:rsid w:val="00E117D5"/>
    <w:rsid w:val="00E11C8F"/>
    <w:rsid w:val="00E11F76"/>
    <w:rsid w:val="00E1357B"/>
    <w:rsid w:val="00E15257"/>
    <w:rsid w:val="00E15C43"/>
    <w:rsid w:val="00E15F7B"/>
    <w:rsid w:val="00E22591"/>
    <w:rsid w:val="00E228DC"/>
    <w:rsid w:val="00E24C1B"/>
    <w:rsid w:val="00E25183"/>
    <w:rsid w:val="00E259C1"/>
    <w:rsid w:val="00E269B4"/>
    <w:rsid w:val="00E30CC1"/>
    <w:rsid w:val="00E333D4"/>
    <w:rsid w:val="00E335F3"/>
    <w:rsid w:val="00E33EDB"/>
    <w:rsid w:val="00E34542"/>
    <w:rsid w:val="00E34866"/>
    <w:rsid w:val="00E35B49"/>
    <w:rsid w:val="00E3641D"/>
    <w:rsid w:val="00E3687E"/>
    <w:rsid w:val="00E36957"/>
    <w:rsid w:val="00E37420"/>
    <w:rsid w:val="00E37B1F"/>
    <w:rsid w:val="00E4177B"/>
    <w:rsid w:val="00E41EC1"/>
    <w:rsid w:val="00E43485"/>
    <w:rsid w:val="00E440E8"/>
    <w:rsid w:val="00E44242"/>
    <w:rsid w:val="00E4469D"/>
    <w:rsid w:val="00E44BE2"/>
    <w:rsid w:val="00E45442"/>
    <w:rsid w:val="00E45E16"/>
    <w:rsid w:val="00E4615D"/>
    <w:rsid w:val="00E50BEF"/>
    <w:rsid w:val="00E511B7"/>
    <w:rsid w:val="00E52ABE"/>
    <w:rsid w:val="00E5606A"/>
    <w:rsid w:val="00E57F8C"/>
    <w:rsid w:val="00E6018E"/>
    <w:rsid w:val="00E60917"/>
    <w:rsid w:val="00E61306"/>
    <w:rsid w:val="00E6136A"/>
    <w:rsid w:val="00E61C0F"/>
    <w:rsid w:val="00E634D2"/>
    <w:rsid w:val="00E6400B"/>
    <w:rsid w:val="00E644C8"/>
    <w:rsid w:val="00E664AA"/>
    <w:rsid w:val="00E6690E"/>
    <w:rsid w:val="00E66CA8"/>
    <w:rsid w:val="00E66EC6"/>
    <w:rsid w:val="00E670B9"/>
    <w:rsid w:val="00E721DD"/>
    <w:rsid w:val="00E722B7"/>
    <w:rsid w:val="00E74354"/>
    <w:rsid w:val="00E76163"/>
    <w:rsid w:val="00E77A92"/>
    <w:rsid w:val="00E801C5"/>
    <w:rsid w:val="00E805EF"/>
    <w:rsid w:val="00E81D24"/>
    <w:rsid w:val="00E820C7"/>
    <w:rsid w:val="00E82B9A"/>
    <w:rsid w:val="00E848CC"/>
    <w:rsid w:val="00E85706"/>
    <w:rsid w:val="00E858BB"/>
    <w:rsid w:val="00E85D79"/>
    <w:rsid w:val="00E867E7"/>
    <w:rsid w:val="00E93140"/>
    <w:rsid w:val="00E93B3F"/>
    <w:rsid w:val="00E93C94"/>
    <w:rsid w:val="00E954C9"/>
    <w:rsid w:val="00E9611F"/>
    <w:rsid w:val="00E97447"/>
    <w:rsid w:val="00E974BF"/>
    <w:rsid w:val="00EA1220"/>
    <w:rsid w:val="00EA12E2"/>
    <w:rsid w:val="00EA1A8C"/>
    <w:rsid w:val="00EA209F"/>
    <w:rsid w:val="00EA20EC"/>
    <w:rsid w:val="00EA392C"/>
    <w:rsid w:val="00EA3E1B"/>
    <w:rsid w:val="00EA496D"/>
    <w:rsid w:val="00EA5274"/>
    <w:rsid w:val="00EA56E1"/>
    <w:rsid w:val="00EA6A11"/>
    <w:rsid w:val="00EB078F"/>
    <w:rsid w:val="00EB0869"/>
    <w:rsid w:val="00EB187F"/>
    <w:rsid w:val="00EB2877"/>
    <w:rsid w:val="00EB3BBA"/>
    <w:rsid w:val="00EB5C2F"/>
    <w:rsid w:val="00EB7C14"/>
    <w:rsid w:val="00EC37EF"/>
    <w:rsid w:val="00EC445C"/>
    <w:rsid w:val="00EC4A5A"/>
    <w:rsid w:val="00EC4A74"/>
    <w:rsid w:val="00EC4CBE"/>
    <w:rsid w:val="00EC6645"/>
    <w:rsid w:val="00EC6DD6"/>
    <w:rsid w:val="00ED06ED"/>
    <w:rsid w:val="00ED3079"/>
    <w:rsid w:val="00ED50CB"/>
    <w:rsid w:val="00ED527A"/>
    <w:rsid w:val="00ED539C"/>
    <w:rsid w:val="00ED55AE"/>
    <w:rsid w:val="00ED5D71"/>
    <w:rsid w:val="00ED7DEC"/>
    <w:rsid w:val="00EE0350"/>
    <w:rsid w:val="00EE0B0C"/>
    <w:rsid w:val="00EE345B"/>
    <w:rsid w:val="00EE701E"/>
    <w:rsid w:val="00EF1054"/>
    <w:rsid w:val="00EF2755"/>
    <w:rsid w:val="00EF289D"/>
    <w:rsid w:val="00EF36BC"/>
    <w:rsid w:val="00EF3C42"/>
    <w:rsid w:val="00EF4D7F"/>
    <w:rsid w:val="00EF504F"/>
    <w:rsid w:val="00EF50F5"/>
    <w:rsid w:val="00EF62AB"/>
    <w:rsid w:val="00EF6519"/>
    <w:rsid w:val="00EF6B6B"/>
    <w:rsid w:val="00EF74DC"/>
    <w:rsid w:val="00F0100C"/>
    <w:rsid w:val="00F0113E"/>
    <w:rsid w:val="00F01180"/>
    <w:rsid w:val="00F013C5"/>
    <w:rsid w:val="00F03EA3"/>
    <w:rsid w:val="00F05C17"/>
    <w:rsid w:val="00F10D61"/>
    <w:rsid w:val="00F10E9D"/>
    <w:rsid w:val="00F10FFD"/>
    <w:rsid w:val="00F112E8"/>
    <w:rsid w:val="00F11692"/>
    <w:rsid w:val="00F13ABC"/>
    <w:rsid w:val="00F1489C"/>
    <w:rsid w:val="00F15A1E"/>
    <w:rsid w:val="00F15DF9"/>
    <w:rsid w:val="00F16A57"/>
    <w:rsid w:val="00F1723E"/>
    <w:rsid w:val="00F17A43"/>
    <w:rsid w:val="00F20078"/>
    <w:rsid w:val="00F212BA"/>
    <w:rsid w:val="00F225F1"/>
    <w:rsid w:val="00F22E7E"/>
    <w:rsid w:val="00F2360F"/>
    <w:rsid w:val="00F245B2"/>
    <w:rsid w:val="00F259BA"/>
    <w:rsid w:val="00F270D1"/>
    <w:rsid w:val="00F27734"/>
    <w:rsid w:val="00F27A8A"/>
    <w:rsid w:val="00F27E83"/>
    <w:rsid w:val="00F302E5"/>
    <w:rsid w:val="00F311D5"/>
    <w:rsid w:val="00F319DB"/>
    <w:rsid w:val="00F32CDB"/>
    <w:rsid w:val="00F360E6"/>
    <w:rsid w:val="00F36764"/>
    <w:rsid w:val="00F36947"/>
    <w:rsid w:val="00F3696E"/>
    <w:rsid w:val="00F37784"/>
    <w:rsid w:val="00F37C53"/>
    <w:rsid w:val="00F40C0C"/>
    <w:rsid w:val="00F41D48"/>
    <w:rsid w:val="00F427AA"/>
    <w:rsid w:val="00F42804"/>
    <w:rsid w:val="00F42E98"/>
    <w:rsid w:val="00F434AE"/>
    <w:rsid w:val="00F47124"/>
    <w:rsid w:val="00F5142E"/>
    <w:rsid w:val="00F5172D"/>
    <w:rsid w:val="00F5180B"/>
    <w:rsid w:val="00F52989"/>
    <w:rsid w:val="00F53836"/>
    <w:rsid w:val="00F54D60"/>
    <w:rsid w:val="00F56FD4"/>
    <w:rsid w:val="00F571FF"/>
    <w:rsid w:val="00F61752"/>
    <w:rsid w:val="00F61AFE"/>
    <w:rsid w:val="00F63564"/>
    <w:rsid w:val="00F647DA"/>
    <w:rsid w:val="00F70A81"/>
    <w:rsid w:val="00F714D2"/>
    <w:rsid w:val="00F722E0"/>
    <w:rsid w:val="00F7346D"/>
    <w:rsid w:val="00F741C3"/>
    <w:rsid w:val="00F7528E"/>
    <w:rsid w:val="00F82CF7"/>
    <w:rsid w:val="00F82FDC"/>
    <w:rsid w:val="00F830BE"/>
    <w:rsid w:val="00F84F70"/>
    <w:rsid w:val="00F85324"/>
    <w:rsid w:val="00F85D99"/>
    <w:rsid w:val="00F86A98"/>
    <w:rsid w:val="00F9136B"/>
    <w:rsid w:val="00F9161B"/>
    <w:rsid w:val="00F91B52"/>
    <w:rsid w:val="00F921F6"/>
    <w:rsid w:val="00F9255B"/>
    <w:rsid w:val="00F92F25"/>
    <w:rsid w:val="00F93E95"/>
    <w:rsid w:val="00F947C5"/>
    <w:rsid w:val="00F95328"/>
    <w:rsid w:val="00F9582D"/>
    <w:rsid w:val="00F95B60"/>
    <w:rsid w:val="00FA0BA7"/>
    <w:rsid w:val="00FA1119"/>
    <w:rsid w:val="00FA2977"/>
    <w:rsid w:val="00FA30BF"/>
    <w:rsid w:val="00FA3E40"/>
    <w:rsid w:val="00FA48ED"/>
    <w:rsid w:val="00FA5244"/>
    <w:rsid w:val="00FA73DC"/>
    <w:rsid w:val="00FA7E8F"/>
    <w:rsid w:val="00FB01E0"/>
    <w:rsid w:val="00FB0600"/>
    <w:rsid w:val="00FB0A62"/>
    <w:rsid w:val="00FB169B"/>
    <w:rsid w:val="00FB1797"/>
    <w:rsid w:val="00FB1917"/>
    <w:rsid w:val="00FB2C37"/>
    <w:rsid w:val="00FB2D7B"/>
    <w:rsid w:val="00FB2D8F"/>
    <w:rsid w:val="00FB3F47"/>
    <w:rsid w:val="00FB4584"/>
    <w:rsid w:val="00FB4E2B"/>
    <w:rsid w:val="00FB593C"/>
    <w:rsid w:val="00FB785A"/>
    <w:rsid w:val="00FC1A9C"/>
    <w:rsid w:val="00FC3336"/>
    <w:rsid w:val="00FC36B0"/>
    <w:rsid w:val="00FC3EA3"/>
    <w:rsid w:val="00FC4CAD"/>
    <w:rsid w:val="00FC55FA"/>
    <w:rsid w:val="00FC64DF"/>
    <w:rsid w:val="00FC75E5"/>
    <w:rsid w:val="00FD0AE8"/>
    <w:rsid w:val="00FD0D0F"/>
    <w:rsid w:val="00FD33CA"/>
    <w:rsid w:val="00FD4531"/>
    <w:rsid w:val="00FD4AC1"/>
    <w:rsid w:val="00FD5E34"/>
    <w:rsid w:val="00FD6064"/>
    <w:rsid w:val="00FD636B"/>
    <w:rsid w:val="00FD64D2"/>
    <w:rsid w:val="00FD6CB5"/>
    <w:rsid w:val="00FD71A8"/>
    <w:rsid w:val="00FD7743"/>
    <w:rsid w:val="00FE0383"/>
    <w:rsid w:val="00FE0B93"/>
    <w:rsid w:val="00FE0DD7"/>
    <w:rsid w:val="00FE17E1"/>
    <w:rsid w:val="00FE2ADC"/>
    <w:rsid w:val="00FE2B17"/>
    <w:rsid w:val="00FE302E"/>
    <w:rsid w:val="00FE3590"/>
    <w:rsid w:val="00FE4696"/>
    <w:rsid w:val="00FE492D"/>
    <w:rsid w:val="00FE68AE"/>
    <w:rsid w:val="00FE6A8D"/>
    <w:rsid w:val="00FF0AD6"/>
    <w:rsid w:val="00FF1F39"/>
    <w:rsid w:val="00FF1FD3"/>
    <w:rsid w:val="00FF2008"/>
    <w:rsid w:val="00FF243E"/>
    <w:rsid w:val="00FF691F"/>
    <w:rsid w:val="00FF7599"/>
    <w:rsid w:val="00FF7ADD"/>
    <w:rsid w:val="0101B80B"/>
    <w:rsid w:val="0AD6BE69"/>
    <w:rsid w:val="0BD71C5B"/>
    <w:rsid w:val="0D1859AE"/>
    <w:rsid w:val="11250D94"/>
    <w:rsid w:val="1139E7B2"/>
    <w:rsid w:val="14DFC112"/>
    <w:rsid w:val="168D430E"/>
    <w:rsid w:val="197ABBAB"/>
    <w:rsid w:val="19A94DD0"/>
    <w:rsid w:val="1ACBDA44"/>
    <w:rsid w:val="1FF15436"/>
    <w:rsid w:val="2069A0A6"/>
    <w:rsid w:val="23473A4D"/>
    <w:rsid w:val="2718D063"/>
    <w:rsid w:val="27739D22"/>
    <w:rsid w:val="2B59BA71"/>
    <w:rsid w:val="32C15E85"/>
    <w:rsid w:val="33A6B06D"/>
    <w:rsid w:val="3411180C"/>
    <w:rsid w:val="3910F681"/>
    <w:rsid w:val="39CA2D16"/>
    <w:rsid w:val="3D41A94F"/>
    <w:rsid w:val="3F1C4B7C"/>
    <w:rsid w:val="42CD2E73"/>
    <w:rsid w:val="46564283"/>
    <w:rsid w:val="473D2B65"/>
    <w:rsid w:val="4A36955A"/>
    <w:rsid w:val="4ABDAA9F"/>
    <w:rsid w:val="5341DE7B"/>
    <w:rsid w:val="54A56D05"/>
    <w:rsid w:val="59805755"/>
    <w:rsid w:val="5A0C6FCB"/>
    <w:rsid w:val="5B3BFFED"/>
    <w:rsid w:val="5FD23C41"/>
    <w:rsid w:val="6066B4A7"/>
    <w:rsid w:val="60903D10"/>
    <w:rsid w:val="64DE03D8"/>
    <w:rsid w:val="6640F4E3"/>
    <w:rsid w:val="669A7270"/>
    <w:rsid w:val="681B3E12"/>
    <w:rsid w:val="68F0399A"/>
    <w:rsid w:val="69AF014A"/>
    <w:rsid w:val="6C7EECA4"/>
    <w:rsid w:val="6FE2F3DF"/>
    <w:rsid w:val="75317898"/>
    <w:rsid w:val="7958F936"/>
    <w:rsid w:val="7A81D2C0"/>
    <w:rsid w:val="7D07BC9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116CE"/>
  <w15:chartTrackingRefBased/>
  <w15:docId w15:val="{75723A59-F2B5-4A69-9417-65DDFC9D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7A9C"/>
    <w:pPr>
      <w:spacing w:before="120" w:after="120" w:line="276" w:lineRule="auto"/>
    </w:pPr>
    <w:rPr>
      <w:rFonts w:ascii="Segoe UI" w:hAnsi="Segoe UI"/>
    </w:rPr>
  </w:style>
  <w:style w:type="paragraph" w:styleId="Heading1">
    <w:name w:val="heading 1"/>
    <w:basedOn w:val="Normal"/>
    <w:next w:val="Normal"/>
    <w:link w:val="Heading1Char"/>
    <w:uiPriority w:val="99"/>
    <w:qFormat/>
    <w:rsid w:val="00747A9C"/>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747A9C"/>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747A9C"/>
    <w:pPr>
      <w:outlineLvl w:val="2"/>
    </w:pPr>
    <w:rPr>
      <w:sz w:val="28"/>
      <w:szCs w:val="24"/>
    </w:rPr>
  </w:style>
  <w:style w:type="paragraph" w:styleId="Heading4">
    <w:name w:val="heading 4"/>
    <w:basedOn w:val="Heading3"/>
    <w:next w:val="Normal"/>
    <w:link w:val="Heading4Char"/>
    <w:uiPriority w:val="99"/>
    <w:unhideWhenUsed/>
    <w:qFormat/>
    <w:rsid w:val="00747A9C"/>
    <w:pPr>
      <w:spacing w:before="240"/>
      <w:outlineLvl w:val="3"/>
    </w:pPr>
    <w:rPr>
      <w:iCs/>
      <w:sz w:val="24"/>
    </w:rPr>
  </w:style>
  <w:style w:type="paragraph" w:styleId="Heading5">
    <w:name w:val="heading 5"/>
    <w:basedOn w:val="Heading4"/>
    <w:next w:val="Normal"/>
    <w:link w:val="Heading5Char"/>
    <w:uiPriority w:val="99"/>
    <w:unhideWhenUsed/>
    <w:rsid w:val="00747A9C"/>
    <w:pPr>
      <w:outlineLvl w:val="4"/>
    </w:pPr>
    <w:rPr>
      <w:rFonts w:eastAsiaTheme="minorHAnsi"/>
    </w:rPr>
  </w:style>
  <w:style w:type="paragraph" w:styleId="Heading6">
    <w:name w:val="heading 6"/>
    <w:basedOn w:val="Normal"/>
    <w:next w:val="Normal"/>
    <w:link w:val="Heading6Char"/>
    <w:uiPriority w:val="9"/>
    <w:semiHidden/>
    <w:rsid w:val="00747A9C"/>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747A9C"/>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747A9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747A9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47A9C"/>
    <w:rPr>
      <w:rFonts w:ascii="Segoe UI" w:eastAsiaTheme="majorEastAsia" w:hAnsi="Segoe UI" w:cs="Segoe UI"/>
      <w:bCs/>
      <w:color w:val="008AC8"/>
      <w:sz w:val="36"/>
      <w:szCs w:val="28"/>
    </w:rPr>
  </w:style>
  <w:style w:type="paragraph" w:styleId="TOC1">
    <w:name w:val="toc 1"/>
    <w:basedOn w:val="Normal"/>
    <w:next w:val="Normal"/>
    <w:uiPriority w:val="39"/>
    <w:unhideWhenUsed/>
    <w:rsid w:val="00747A9C"/>
    <w:pPr>
      <w:tabs>
        <w:tab w:val="right" w:leader="dot" w:pos="9346"/>
      </w:tabs>
      <w:spacing w:after="100"/>
    </w:pPr>
    <w:rPr>
      <w:noProof/>
      <w:sz w:val="24"/>
    </w:rPr>
  </w:style>
  <w:style w:type="character" w:styleId="Hyperlink">
    <w:name w:val="Hyperlink"/>
    <w:basedOn w:val="DefaultParagraphFont"/>
    <w:uiPriority w:val="99"/>
    <w:unhideWhenUsed/>
    <w:rsid w:val="00747A9C"/>
    <w:rPr>
      <w:rFonts w:ascii="Segoe UI" w:hAnsi="Segoe UI"/>
      <w:color w:val="0563C1" w:themeColor="hyperlink"/>
      <w:u w:val="single"/>
    </w:rPr>
  </w:style>
  <w:style w:type="paragraph" w:customStyle="1" w:styleId="Bullet1">
    <w:name w:val="Bullet1"/>
    <w:basedOn w:val="ListBullet"/>
    <w:uiPriority w:val="99"/>
    <w:rsid w:val="00747A9C"/>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747A9C"/>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747A9C"/>
    <w:rPr>
      <w:rFonts w:ascii="Segoe UI" w:eastAsiaTheme="minorEastAsia" w:hAnsi="Segoe UI"/>
      <w:sz w:val="16"/>
    </w:rPr>
  </w:style>
  <w:style w:type="paragraph" w:styleId="Footer">
    <w:name w:val="footer"/>
    <w:basedOn w:val="Normal"/>
    <w:link w:val="FooterChar"/>
    <w:uiPriority w:val="99"/>
    <w:unhideWhenUsed/>
    <w:rsid w:val="00747A9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747A9C"/>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747A9C"/>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747A9C"/>
    <w:rPr>
      <w:rFonts w:ascii="Segoe UI" w:hAnsi="Segoe UI"/>
      <w:sz w:val="20"/>
    </w:rPr>
  </w:style>
  <w:style w:type="table" w:styleId="TableGrid">
    <w:name w:val="Table Grid"/>
    <w:aliases w:val="Tabla Microsoft Servicios"/>
    <w:basedOn w:val="TableNormal"/>
    <w:uiPriority w:val="39"/>
    <w:rsid w:val="00747A9C"/>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Black" w:hAnsi="Segoe UI Black"/>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747A9C"/>
    <w:pPr>
      <w:spacing w:line="240" w:lineRule="auto"/>
    </w:pPr>
    <w:rPr>
      <w:color w:val="FFFFFF" w:themeColor="background1"/>
      <w:sz w:val="44"/>
    </w:rPr>
  </w:style>
  <w:style w:type="paragraph" w:customStyle="1" w:styleId="CoverSubject">
    <w:name w:val="Cover Subject"/>
    <w:basedOn w:val="Normal"/>
    <w:uiPriority w:val="99"/>
    <w:rsid w:val="00747A9C"/>
    <w:pPr>
      <w:spacing w:after="600"/>
      <w:ind w:left="-720"/>
    </w:pPr>
    <w:rPr>
      <w:color w:val="008AC8"/>
      <w:sz w:val="36"/>
    </w:rPr>
  </w:style>
  <w:style w:type="paragraph" w:customStyle="1" w:styleId="CoverHeading2">
    <w:name w:val="Cover Heading 2"/>
    <w:basedOn w:val="Normal"/>
    <w:uiPriority w:val="99"/>
    <w:rsid w:val="00747A9C"/>
    <w:pPr>
      <w:spacing w:before="360"/>
      <w:ind w:left="-357"/>
    </w:pPr>
    <w:rPr>
      <w:bCs/>
      <w:color w:val="008AC8"/>
      <w:sz w:val="28"/>
      <w:szCs w:val="28"/>
    </w:rPr>
  </w:style>
  <w:style w:type="character" w:styleId="Emphasis">
    <w:name w:val="Emphasis"/>
    <w:basedOn w:val="IntenseEmphasis"/>
    <w:uiPriority w:val="99"/>
    <w:qFormat/>
    <w:rsid w:val="00747A9C"/>
    <w:rPr>
      <w:rFonts w:ascii="Segoe UI" w:hAnsi="Segoe UI"/>
      <w:b w:val="0"/>
      <w:bCs/>
      <w:i/>
      <w:iCs/>
      <w:color w:val="auto"/>
      <w:sz w:val="22"/>
    </w:rPr>
  </w:style>
  <w:style w:type="paragraph" w:customStyle="1" w:styleId="VisibleGuidance">
    <w:name w:val="Visible Guidance"/>
    <w:basedOn w:val="Normal"/>
    <w:next w:val="Normal"/>
    <w:uiPriority w:val="99"/>
    <w:rsid w:val="00747A9C"/>
    <w:pPr>
      <w:shd w:val="clear" w:color="auto" w:fill="F2F2F2"/>
    </w:pPr>
    <w:rPr>
      <w:color w:val="FF0066"/>
    </w:rPr>
  </w:style>
  <w:style w:type="character" w:styleId="Strong">
    <w:name w:val="Strong"/>
    <w:basedOn w:val="DefaultParagraphFont"/>
    <w:uiPriority w:val="22"/>
    <w:qFormat/>
    <w:rsid w:val="00747A9C"/>
    <w:rPr>
      <w:b/>
      <w:bCs/>
    </w:rPr>
  </w:style>
  <w:style w:type="paragraph" w:styleId="ListParagraph">
    <w:name w:val="List Paragraph"/>
    <w:aliases w:val="Bullet Number,List Paragraph1,lp1,lp11,List Paragraph11,Bullet 1,Use Case List Paragraph"/>
    <w:basedOn w:val="Normal"/>
    <w:link w:val="ListParagraphChar"/>
    <w:uiPriority w:val="34"/>
    <w:qFormat/>
    <w:rsid w:val="00747A9C"/>
    <w:pPr>
      <w:numPr>
        <w:numId w:val="6"/>
      </w:numPr>
      <w:contextualSpacing/>
    </w:pPr>
  </w:style>
  <w:style w:type="paragraph" w:styleId="TOCHeading">
    <w:name w:val="TOC Heading"/>
    <w:basedOn w:val="Heading1"/>
    <w:next w:val="Normal"/>
    <w:uiPriority w:val="99"/>
    <w:rsid w:val="00747A9C"/>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747A9C"/>
    <w:rPr>
      <w:i/>
      <w:iCs/>
      <w:color w:val="5B9BD5" w:themeColor="accent1"/>
    </w:rPr>
  </w:style>
  <w:style w:type="paragraph" w:styleId="Caption">
    <w:name w:val="caption"/>
    <w:aliases w:val="Picture - Caption"/>
    <w:basedOn w:val="Normal"/>
    <w:next w:val="Normal"/>
    <w:link w:val="CaptionChar"/>
    <w:uiPriority w:val="19"/>
    <w:unhideWhenUsed/>
    <w:qFormat/>
    <w:rsid w:val="00747A9C"/>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747A9C"/>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747A9C"/>
    <w:pPr>
      <w:keepNext/>
      <w:keepLines/>
      <w:pageBreakBefore/>
      <w:numPr>
        <w:numId w:val="38"/>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747A9C"/>
    <w:rPr>
      <w:rFonts w:ascii="Segoe UI" w:eastAsiaTheme="minorEastAsia" w:hAnsi="Segoe UI"/>
    </w:rPr>
  </w:style>
  <w:style w:type="paragraph" w:styleId="ListBullet">
    <w:name w:val="List Bullet"/>
    <w:basedOn w:val="Normal"/>
    <w:uiPriority w:val="4"/>
    <w:qFormat/>
    <w:rsid w:val="00747A9C"/>
    <w:pPr>
      <w:numPr>
        <w:numId w:val="4"/>
      </w:numPr>
      <w:spacing w:after="200"/>
      <w:ind w:left="720"/>
      <w:contextualSpacing/>
    </w:pPr>
  </w:style>
  <w:style w:type="paragraph" w:customStyle="1" w:styleId="Heading2Numbered">
    <w:name w:val="Heading 2 (Numbered)"/>
    <w:basedOn w:val="Heading1Numbered"/>
    <w:next w:val="Normal"/>
    <w:uiPriority w:val="14"/>
    <w:qFormat/>
    <w:rsid w:val="00747A9C"/>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747A9C"/>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747A9C"/>
    <w:pPr>
      <w:numPr>
        <w:ilvl w:val="3"/>
      </w:numPr>
      <w:outlineLvl w:val="3"/>
    </w:pPr>
    <w:rPr>
      <w:sz w:val="24"/>
    </w:rPr>
  </w:style>
  <w:style w:type="paragraph" w:customStyle="1" w:styleId="Heading5Numbered">
    <w:name w:val="Heading 5 (Numbered)"/>
    <w:basedOn w:val="Heading4Numbered"/>
    <w:next w:val="Normal"/>
    <w:uiPriority w:val="99"/>
    <w:semiHidden/>
    <w:rsid w:val="00747A9C"/>
    <w:pPr>
      <w:framePr w:wrap="around" w:vAnchor="text" w:hAnchor="text" w:y="1"/>
      <w:numPr>
        <w:ilvl w:val="0"/>
        <w:numId w:val="10"/>
      </w:numPr>
      <w:tabs>
        <w:tab w:val="clear" w:pos="1440"/>
        <w:tab w:val="left" w:pos="2160"/>
      </w:tabs>
      <w:outlineLvl w:val="4"/>
    </w:pPr>
    <w:rPr>
      <w:szCs w:val="20"/>
    </w:rPr>
  </w:style>
  <w:style w:type="paragraph" w:customStyle="1" w:styleId="TableListBullet">
    <w:name w:val="Table List Bullet"/>
    <w:basedOn w:val="Normal"/>
    <w:uiPriority w:val="99"/>
    <w:qFormat/>
    <w:rsid w:val="00747A9C"/>
    <w:pPr>
      <w:numPr>
        <w:numId w:val="2"/>
      </w:numPr>
      <w:spacing w:line="240" w:lineRule="auto"/>
      <w:ind w:left="288" w:hanging="288"/>
      <w:contextualSpacing/>
    </w:pPr>
    <w:rPr>
      <w:sz w:val="18"/>
      <w:szCs w:val="16"/>
    </w:rPr>
  </w:style>
  <w:style w:type="paragraph" w:customStyle="1" w:styleId="CodeBlock">
    <w:name w:val="Code Block"/>
    <w:basedOn w:val="Normal"/>
    <w:uiPriority w:val="99"/>
    <w:qFormat/>
    <w:rsid w:val="00747A9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747A9C"/>
    <w:pPr>
      <w:numPr>
        <w:numId w:val="7"/>
      </w:numPr>
      <w:spacing w:before="0" w:after="200"/>
      <w:contextualSpacing/>
    </w:pPr>
    <w:rPr>
      <w:rFonts w:eastAsia="Arial" w:cs="Arial"/>
      <w:lang w:eastAsia="ja-JP"/>
    </w:rPr>
  </w:style>
  <w:style w:type="paragraph" w:customStyle="1" w:styleId="Note">
    <w:name w:val="Note"/>
    <w:basedOn w:val="Normal"/>
    <w:uiPriority w:val="99"/>
    <w:qFormat/>
    <w:rsid w:val="00747A9C"/>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747A9C"/>
    <w:pPr>
      <w:keepNext/>
      <w:spacing w:before="240" w:after="240" w:line="240" w:lineRule="auto"/>
    </w:pPr>
    <w:rPr>
      <w:bCs/>
      <w:color w:val="008AC8"/>
      <w:sz w:val="24"/>
    </w:rPr>
  </w:style>
  <w:style w:type="numbering" w:customStyle="1" w:styleId="Checklist">
    <w:name w:val="Checklist"/>
    <w:basedOn w:val="NoList"/>
    <w:rsid w:val="00747A9C"/>
    <w:pPr>
      <w:numPr>
        <w:numId w:val="3"/>
      </w:numPr>
    </w:pPr>
  </w:style>
  <w:style w:type="paragraph" w:customStyle="1" w:styleId="TableText">
    <w:name w:val="Table Text"/>
    <w:basedOn w:val="Normal"/>
    <w:uiPriority w:val="99"/>
    <w:qFormat/>
    <w:rsid w:val="00747A9C"/>
    <w:pPr>
      <w:spacing w:line="240" w:lineRule="auto"/>
    </w:pPr>
    <w:rPr>
      <w:sz w:val="18"/>
    </w:rPr>
  </w:style>
  <w:style w:type="paragraph" w:customStyle="1" w:styleId="CommandLine">
    <w:name w:val="Command Line"/>
    <w:basedOn w:val="Normal"/>
    <w:uiPriority w:val="99"/>
    <w:rsid w:val="00747A9C"/>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747A9C"/>
    <w:pPr>
      <w:numPr>
        <w:numId w:val="4"/>
      </w:numPr>
    </w:pPr>
  </w:style>
  <w:style w:type="numbering" w:customStyle="1" w:styleId="NumberedList">
    <w:name w:val="Numbered List"/>
    <w:rsid w:val="00747A9C"/>
    <w:pPr>
      <w:numPr>
        <w:numId w:val="5"/>
      </w:numPr>
    </w:pPr>
  </w:style>
  <w:style w:type="paragraph" w:styleId="TOC2">
    <w:name w:val="toc 2"/>
    <w:basedOn w:val="Normal"/>
    <w:next w:val="Normal"/>
    <w:autoRedefine/>
    <w:uiPriority w:val="39"/>
    <w:unhideWhenUsed/>
    <w:rsid w:val="00747A9C"/>
    <w:pPr>
      <w:tabs>
        <w:tab w:val="left" w:pos="288"/>
        <w:tab w:val="left" w:pos="880"/>
        <w:tab w:val="right" w:leader="dot" w:pos="9346"/>
      </w:tabs>
      <w:spacing w:after="100"/>
      <w:ind w:left="432"/>
    </w:pPr>
  </w:style>
  <w:style w:type="table" w:styleId="PlainTable3">
    <w:name w:val="Plain Table 3"/>
    <w:basedOn w:val="TableNormal"/>
    <w:uiPriority w:val="43"/>
    <w:rsid w:val="00747A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47A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47A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747A9C"/>
    <w:pPr>
      <w:keepNext w:val="0"/>
      <w:keepLines w:val="0"/>
      <w:widowControl w:val="0"/>
      <w:numPr>
        <w:ilvl w:val="5"/>
        <w:numId w:val="38"/>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747A9C"/>
    <w:pPr>
      <w:keepNext w:val="0"/>
      <w:keepLines w:val="0"/>
      <w:widowControl w:val="0"/>
      <w:numPr>
        <w:ilvl w:val="6"/>
        <w:numId w:val="38"/>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747A9C"/>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747A9C"/>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747A9C"/>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747A9C"/>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747A9C"/>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747A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7A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7A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7A9C"/>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747A9C"/>
    <w:pPr>
      <w:numPr>
        <w:numId w:val="11"/>
      </w:numPr>
      <w:ind w:left="1080"/>
    </w:pPr>
  </w:style>
  <w:style w:type="paragraph" w:styleId="ListBullet3">
    <w:name w:val="List Bullet 3"/>
    <w:basedOn w:val="ListBullet2"/>
    <w:uiPriority w:val="99"/>
    <w:qFormat/>
    <w:rsid w:val="00747A9C"/>
    <w:pPr>
      <w:numPr>
        <w:numId w:val="12"/>
      </w:numPr>
    </w:pPr>
  </w:style>
  <w:style w:type="paragraph" w:styleId="ListBullet4">
    <w:name w:val="List Bullet 4"/>
    <w:basedOn w:val="ListBullet3"/>
    <w:uiPriority w:val="99"/>
    <w:qFormat/>
    <w:rsid w:val="00747A9C"/>
    <w:pPr>
      <w:numPr>
        <w:numId w:val="13"/>
      </w:numPr>
    </w:pPr>
  </w:style>
  <w:style w:type="paragraph" w:styleId="ListBullet5">
    <w:name w:val="List Bullet 5"/>
    <w:basedOn w:val="ListBullet4"/>
    <w:uiPriority w:val="99"/>
    <w:rsid w:val="00747A9C"/>
    <w:pPr>
      <w:numPr>
        <w:numId w:val="14"/>
      </w:numPr>
    </w:pPr>
  </w:style>
  <w:style w:type="paragraph" w:styleId="ListNumber2">
    <w:name w:val="List Number 2"/>
    <w:basedOn w:val="ListNumber"/>
    <w:uiPriority w:val="99"/>
    <w:qFormat/>
    <w:rsid w:val="00747A9C"/>
    <w:pPr>
      <w:numPr>
        <w:numId w:val="16"/>
      </w:numPr>
    </w:pPr>
  </w:style>
  <w:style w:type="paragraph" w:styleId="ListNumber">
    <w:name w:val="List Number"/>
    <w:basedOn w:val="ListBullet"/>
    <w:uiPriority w:val="99"/>
    <w:qFormat/>
    <w:rsid w:val="00747A9C"/>
    <w:pPr>
      <w:numPr>
        <w:numId w:val="15"/>
      </w:numPr>
    </w:pPr>
  </w:style>
  <w:style w:type="paragraph" w:styleId="ListNumber3">
    <w:name w:val="List Number 3"/>
    <w:basedOn w:val="ListNumber2"/>
    <w:uiPriority w:val="99"/>
    <w:qFormat/>
    <w:rsid w:val="00747A9C"/>
    <w:pPr>
      <w:numPr>
        <w:numId w:val="17"/>
      </w:numPr>
    </w:pPr>
  </w:style>
  <w:style w:type="paragraph" w:styleId="ListNumber4">
    <w:name w:val="List Number 4"/>
    <w:basedOn w:val="ListNumber3"/>
    <w:uiPriority w:val="99"/>
    <w:qFormat/>
    <w:rsid w:val="00747A9C"/>
    <w:pPr>
      <w:numPr>
        <w:numId w:val="18"/>
      </w:numPr>
    </w:pPr>
  </w:style>
  <w:style w:type="character" w:styleId="PlaceholderText">
    <w:name w:val="Placeholder Text"/>
    <w:basedOn w:val="DefaultParagraphFont"/>
    <w:uiPriority w:val="99"/>
    <w:semiHidden/>
    <w:rsid w:val="00747A9C"/>
    <w:rPr>
      <w:color w:val="808080"/>
    </w:rPr>
  </w:style>
  <w:style w:type="numbering" w:customStyle="1" w:styleId="Bullets">
    <w:name w:val="Bullets"/>
    <w:rsid w:val="00747A9C"/>
    <w:pPr>
      <w:numPr>
        <w:numId w:val="19"/>
      </w:numPr>
    </w:pPr>
  </w:style>
  <w:style w:type="paragraph" w:customStyle="1" w:styleId="HeaderUnderline">
    <w:name w:val="Header Underline"/>
    <w:basedOn w:val="Header"/>
    <w:uiPriority w:val="99"/>
    <w:rsid w:val="00747A9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747A9C"/>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747A9C"/>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Black" w:hAnsi="Segoe UI Black"/>
        <w:color w:val="FFFFFF" w:themeColor="background1"/>
        <w:sz w:val="16"/>
      </w:rPr>
      <w:tblPr/>
      <w:trPr>
        <w:tblHeader/>
      </w:trPr>
      <w:tcPr>
        <w:shd w:val="clear" w:color="auto" w:fill="008AC8"/>
      </w:tcPr>
    </w:tblStylePr>
  </w:style>
  <w:style w:type="character" w:styleId="UnresolvedMention">
    <w:name w:val="Unresolved Mention"/>
    <w:basedOn w:val="DefaultParagraphFont"/>
    <w:uiPriority w:val="99"/>
    <w:unhideWhenUsed/>
    <w:rsid w:val="00F1489C"/>
    <w:rPr>
      <w:color w:val="808080"/>
      <w:shd w:val="clear" w:color="auto" w:fill="E6E6E6"/>
    </w:rPr>
  </w:style>
  <w:style w:type="paragraph" w:styleId="NormalWeb">
    <w:name w:val="Normal (Web)"/>
    <w:basedOn w:val="Normal"/>
    <w:uiPriority w:val="99"/>
    <w:semiHidden/>
    <w:unhideWhenUsed/>
    <w:rsid w:val="00D5459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E37AD"/>
    <w:rPr>
      <w:i/>
      <w:iCs/>
    </w:rPr>
  </w:style>
  <w:style w:type="paragraph" w:customStyle="1" w:styleId="paragraph">
    <w:name w:val="paragraph"/>
    <w:basedOn w:val="Normal"/>
    <w:rsid w:val="001D0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D0FD9"/>
  </w:style>
  <w:style w:type="character" w:customStyle="1" w:styleId="eop">
    <w:name w:val="eop"/>
    <w:basedOn w:val="DefaultParagraphFont"/>
    <w:rsid w:val="001D0FD9"/>
  </w:style>
  <w:style w:type="character" w:customStyle="1" w:styleId="CaptionChar">
    <w:name w:val="Caption Char"/>
    <w:aliases w:val="Picture - Caption Char"/>
    <w:basedOn w:val="DefaultParagraphFont"/>
    <w:link w:val="Caption"/>
    <w:uiPriority w:val="19"/>
    <w:locked/>
    <w:rsid w:val="00437479"/>
    <w:rPr>
      <w:rFonts w:ascii="Segoe UI" w:eastAsiaTheme="minorEastAsia" w:hAnsi="Segoe UI"/>
      <w:iCs/>
      <w:color w:val="008AC8"/>
      <w:sz w:val="18"/>
      <w:szCs w:val="18"/>
    </w:rPr>
  </w:style>
  <w:style w:type="paragraph" w:customStyle="1" w:styleId="TABLEHEAD">
    <w:name w:val="TABLE HEAD"/>
    <w:basedOn w:val="Normal"/>
    <w:rsid w:val="00437479"/>
    <w:pPr>
      <w:keepNext/>
      <w:widowControl w:val="0"/>
      <w:spacing w:before="40" w:after="40" w:line="240" w:lineRule="auto"/>
      <w:jc w:val="center"/>
    </w:pPr>
    <w:rPr>
      <w:rFonts w:ascii="Arial" w:eastAsia="Times New Roman" w:hAnsi="Arial" w:cs="Times New Roman"/>
      <w:b/>
      <w:bCs/>
      <w:color w:val="000000"/>
      <w:sz w:val="20"/>
      <w:szCs w:val="20"/>
    </w:rPr>
  </w:style>
  <w:style w:type="paragraph" w:customStyle="1" w:styleId="TABLEDATA">
    <w:name w:val="TABLE DATA"/>
    <w:basedOn w:val="Normal"/>
    <w:next w:val="Normal"/>
    <w:rsid w:val="00437479"/>
    <w:pPr>
      <w:widowControl w:val="0"/>
      <w:spacing w:before="40" w:after="40" w:line="240" w:lineRule="auto"/>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017C9C"/>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17C9C"/>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1C2EFC"/>
    <w:rPr>
      <w:sz w:val="16"/>
      <w:szCs w:val="16"/>
    </w:rPr>
  </w:style>
  <w:style w:type="paragraph" w:styleId="CommentText">
    <w:name w:val="annotation text"/>
    <w:basedOn w:val="Normal"/>
    <w:link w:val="CommentTextChar"/>
    <w:uiPriority w:val="99"/>
    <w:semiHidden/>
    <w:unhideWhenUsed/>
    <w:rsid w:val="001C2EFC"/>
    <w:pPr>
      <w:spacing w:line="240" w:lineRule="auto"/>
    </w:pPr>
    <w:rPr>
      <w:sz w:val="20"/>
      <w:szCs w:val="20"/>
    </w:rPr>
  </w:style>
  <w:style w:type="character" w:customStyle="1" w:styleId="CommentTextChar">
    <w:name w:val="Comment Text Char"/>
    <w:basedOn w:val="DefaultParagraphFont"/>
    <w:link w:val="CommentText"/>
    <w:uiPriority w:val="99"/>
    <w:semiHidden/>
    <w:rsid w:val="001C2EFC"/>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1C2EFC"/>
    <w:rPr>
      <w:b/>
      <w:bCs/>
    </w:rPr>
  </w:style>
  <w:style w:type="character" w:customStyle="1" w:styleId="CommentSubjectChar">
    <w:name w:val="Comment Subject Char"/>
    <w:basedOn w:val="CommentTextChar"/>
    <w:link w:val="CommentSubject"/>
    <w:uiPriority w:val="99"/>
    <w:semiHidden/>
    <w:rsid w:val="001C2EFC"/>
    <w:rPr>
      <w:rFonts w:ascii="Segoe UI" w:eastAsiaTheme="minorEastAsia" w:hAnsi="Segoe UI"/>
      <w:b/>
      <w:bCs/>
      <w:sz w:val="20"/>
      <w:szCs w:val="20"/>
    </w:rPr>
  </w:style>
  <w:style w:type="paragraph" w:styleId="PlainText">
    <w:name w:val="Plain Text"/>
    <w:basedOn w:val="Normal"/>
    <w:link w:val="PlainTextChar"/>
    <w:uiPriority w:val="99"/>
    <w:semiHidden/>
    <w:unhideWhenUsed/>
    <w:rsid w:val="00E1024A"/>
    <w:pPr>
      <w:spacing w:before="0"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E1024A"/>
    <w:rPr>
      <w:rFonts w:ascii="Calibri" w:hAnsi="Calibri"/>
      <w:szCs w:val="21"/>
    </w:rPr>
  </w:style>
  <w:style w:type="paragraph" w:styleId="NoSpacing">
    <w:name w:val="No Spacing"/>
    <w:uiPriority w:val="1"/>
    <w:qFormat/>
    <w:rsid w:val="00AF4EB5"/>
    <w:pPr>
      <w:spacing w:after="0" w:line="240" w:lineRule="auto"/>
    </w:pPr>
  </w:style>
  <w:style w:type="paragraph" w:styleId="Revision">
    <w:name w:val="Revision"/>
    <w:hidden/>
    <w:uiPriority w:val="99"/>
    <w:semiHidden/>
    <w:rsid w:val="007414C2"/>
    <w:pPr>
      <w:spacing w:after="0" w:line="240" w:lineRule="auto"/>
    </w:pPr>
    <w:rPr>
      <w:rFonts w:ascii="Segoe UI" w:hAnsi="Segoe UI"/>
    </w:rPr>
  </w:style>
  <w:style w:type="character" w:styleId="Mention">
    <w:name w:val="Mention"/>
    <w:basedOn w:val="DefaultParagraphFont"/>
    <w:uiPriority w:val="99"/>
    <w:unhideWhenUsed/>
    <w:rsid w:val="00A344B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5023">
      <w:bodyDiv w:val="1"/>
      <w:marLeft w:val="0"/>
      <w:marRight w:val="0"/>
      <w:marTop w:val="0"/>
      <w:marBottom w:val="0"/>
      <w:divBdr>
        <w:top w:val="none" w:sz="0" w:space="0" w:color="auto"/>
        <w:left w:val="none" w:sz="0" w:space="0" w:color="auto"/>
        <w:bottom w:val="none" w:sz="0" w:space="0" w:color="auto"/>
        <w:right w:val="none" w:sz="0" w:space="0" w:color="auto"/>
      </w:divBdr>
    </w:div>
    <w:div w:id="100760767">
      <w:bodyDiv w:val="1"/>
      <w:marLeft w:val="0"/>
      <w:marRight w:val="0"/>
      <w:marTop w:val="0"/>
      <w:marBottom w:val="0"/>
      <w:divBdr>
        <w:top w:val="none" w:sz="0" w:space="0" w:color="auto"/>
        <w:left w:val="none" w:sz="0" w:space="0" w:color="auto"/>
        <w:bottom w:val="none" w:sz="0" w:space="0" w:color="auto"/>
        <w:right w:val="none" w:sz="0" w:space="0" w:color="auto"/>
      </w:divBdr>
      <w:divsChild>
        <w:div w:id="117847170">
          <w:marLeft w:val="0"/>
          <w:marRight w:val="0"/>
          <w:marTop w:val="0"/>
          <w:marBottom w:val="0"/>
          <w:divBdr>
            <w:top w:val="none" w:sz="0" w:space="0" w:color="auto"/>
            <w:left w:val="none" w:sz="0" w:space="0" w:color="auto"/>
            <w:bottom w:val="none" w:sz="0" w:space="0" w:color="auto"/>
            <w:right w:val="none" w:sz="0" w:space="0" w:color="auto"/>
          </w:divBdr>
          <w:divsChild>
            <w:div w:id="1300263824">
              <w:marLeft w:val="0"/>
              <w:marRight w:val="0"/>
              <w:marTop w:val="0"/>
              <w:marBottom w:val="0"/>
              <w:divBdr>
                <w:top w:val="none" w:sz="0" w:space="0" w:color="auto"/>
                <w:left w:val="none" w:sz="0" w:space="0" w:color="auto"/>
                <w:bottom w:val="none" w:sz="0" w:space="0" w:color="auto"/>
                <w:right w:val="none" w:sz="0" w:space="0" w:color="auto"/>
              </w:divBdr>
            </w:div>
          </w:divsChild>
        </w:div>
        <w:div w:id="183136606">
          <w:marLeft w:val="930"/>
          <w:marRight w:val="930"/>
          <w:marTop w:val="0"/>
          <w:marBottom w:val="0"/>
          <w:divBdr>
            <w:top w:val="none" w:sz="0" w:space="0" w:color="auto"/>
            <w:left w:val="none" w:sz="0" w:space="0" w:color="auto"/>
            <w:bottom w:val="none" w:sz="0" w:space="0" w:color="auto"/>
            <w:right w:val="none" w:sz="0" w:space="0" w:color="auto"/>
          </w:divBdr>
          <w:divsChild>
            <w:div w:id="1816943436">
              <w:marLeft w:val="0"/>
              <w:marRight w:val="0"/>
              <w:marTop w:val="0"/>
              <w:marBottom w:val="0"/>
              <w:divBdr>
                <w:top w:val="none" w:sz="0" w:space="0" w:color="auto"/>
                <w:left w:val="none" w:sz="0" w:space="0" w:color="auto"/>
                <w:bottom w:val="none" w:sz="0" w:space="0" w:color="auto"/>
                <w:right w:val="none" w:sz="0" w:space="0" w:color="auto"/>
              </w:divBdr>
              <w:divsChild>
                <w:div w:id="905528674">
                  <w:marLeft w:val="0"/>
                  <w:marRight w:val="0"/>
                  <w:marTop w:val="0"/>
                  <w:marBottom w:val="0"/>
                  <w:divBdr>
                    <w:top w:val="none" w:sz="0" w:space="0" w:color="auto"/>
                    <w:left w:val="none" w:sz="0" w:space="0" w:color="auto"/>
                    <w:bottom w:val="none" w:sz="0" w:space="0" w:color="auto"/>
                    <w:right w:val="none" w:sz="0" w:space="0" w:color="auto"/>
                  </w:divBdr>
                  <w:divsChild>
                    <w:div w:id="1879704978">
                      <w:marLeft w:val="0"/>
                      <w:marRight w:val="0"/>
                      <w:marTop w:val="0"/>
                      <w:marBottom w:val="0"/>
                      <w:divBdr>
                        <w:top w:val="none" w:sz="0" w:space="0" w:color="auto"/>
                        <w:left w:val="none" w:sz="0" w:space="0" w:color="auto"/>
                        <w:bottom w:val="none" w:sz="0" w:space="0" w:color="auto"/>
                        <w:right w:val="none" w:sz="0" w:space="0" w:color="auto"/>
                      </w:divBdr>
                      <w:divsChild>
                        <w:div w:id="1114254986">
                          <w:marLeft w:val="0"/>
                          <w:marRight w:val="0"/>
                          <w:marTop w:val="0"/>
                          <w:marBottom w:val="0"/>
                          <w:divBdr>
                            <w:top w:val="none" w:sz="0" w:space="0" w:color="auto"/>
                            <w:left w:val="none" w:sz="0" w:space="0" w:color="auto"/>
                            <w:bottom w:val="none" w:sz="0" w:space="0" w:color="auto"/>
                            <w:right w:val="none" w:sz="0" w:space="0" w:color="auto"/>
                          </w:divBdr>
                          <w:divsChild>
                            <w:div w:id="398597187">
                              <w:marLeft w:val="0"/>
                              <w:marRight w:val="0"/>
                              <w:marTop w:val="0"/>
                              <w:marBottom w:val="0"/>
                              <w:divBdr>
                                <w:top w:val="none" w:sz="0" w:space="0" w:color="auto"/>
                                <w:left w:val="none" w:sz="0" w:space="0" w:color="auto"/>
                                <w:bottom w:val="none" w:sz="0" w:space="0" w:color="auto"/>
                                <w:right w:val="none" w:sz="0" w:space="0" w:color="auto"/>
                              </w:divBdr>
                              <w:divsChild>
                                <w:div w:id="352729316">
                                  <w:marLeft w:val="0"/>
                                  <w:marRight w:val="0"/>
                                  <w:marTop w:val="0"/>
                                  <w:marBottom w:val="0"/>
                                  <w:divBdr>
                                    <w:top w:val="none" w:sz="0" w:space="0" w:color="auto"/>
                                    <w:left w:val="none" w:sz="0" w:space="0" w:color="auto"/>
                                    <w:bottom w:val="none" w:sz="0" w:space="0" w:color="auto"/>
                                    <w:right w:val="none" w:sz="0" w:space="0" w:color="auto"/>
                                  </w:divBdr>
                                  <w:divsChild>
                                    <w:div w:id="1254895430">
                                      <w:marLeft w:val="0"/>
                                      <w:marRight w:val="0"/>
                                      <w:marTop w:val="0"/>
                                      <w:marBottom w:val="0"/>
                                      <w:divBdr>
                                        <w:top w:val="none" w:sz="0" w:space="0" w:color="auto"/>
                                        <w:left w:val="none" w:sz="0" w:space="0" w:color="auto"/>
                                        <w:bottom w:val="none" w:sz="0" w:space="0" w:color="auto"/>
                                        <w:right w:val="none" w:sz="0" w:space="0" w:color="auto"/>
                                      </w:divBdr>
                                    </w:div>
                                  </w:divsChild>
                                </w:div>
                                <w:div w:id="652029026">
                                  <w:marLeft w:val="0"/>
                                  <w:marRight w:val="0"/>
                                  <w:marTop w:val="0"/>
                                  <w:marBottom w:val="0"/>
                                  <w:divBdr>
                                    <w:top w:val="none" w:sz="0" w:space="0" w:color="auto"/>
                                    <w:left w:val="none" w:sz="0" w:space="0" w:color="auto"/>
                                    <w:bottom w:val="none" w:sz="0" w:space="0" w:color="auto"/>
                                    <w:right w:val="none" w:sz="0" w:space="0" w:color="auto"/>
                                  </w:divBdr>
                                  <w:divsChild>
                                    <w:div w:id="820149948">
                                      <w:marLeft w:val="0"/>
                                      <w:marRight w:val="0"/>
                                      <w:marTop w:val="0"/>
                                      <w:marBottom w:val="0"/>
                                      <w:divBdr>
                                        <w:top w:val="none" w:sz="0" w:space="0" w:color="auto"/>
                                        <w:left w:val="none" w:sz="0" w:space="0" w:color="auto"/>
                                        <w:bottom w:val="none" w:sz="0" w:space="0" w:color="auto"/>
                                        <w:right w:val="none" w:sz="0" w:space="0" w:color="auto"/>
                                      </w:divBdr>
                                    </w:div>
                                  </w:divsChild>
                                </w:div>
                                <w:div w:id="1002313625">
                                  <w:marLeft w:val="0"/>
                                  <w:marRight w:val="0"/>
                                  <w:marTop w:val="0"/>
                                  <w:marBottom w:val="0"/>
                                  <w:divBdr>
                                    <w:top w:val="none" w:sz="0" w:space="0" w:color="auto"/>
                                    <w:left w:val="none" w:sz="0" w:space="0" w:color="auto"/>
                                    <w:bottom w:val="none" w:sz="0" w:space="0" w:color="auto"/>
                                    <w:right w:val="none" w:sz="0" w:space="0" w:color="auto"/>
                                  </w:divBdr>
                                  <w:divsChild>
                                    <w:div w:id="766197265">
                                      <w:marLeft w:val="0"/>
                                      <w:marRight w:val="0"/>
                                      <w:marTop w:val="0"/>
                                      <w:marBottom w:val="0"/>
                                      <w:divBdr>
                                        <w:top w:val="none" w:sz="0" w:space="0" w:color="auto"/>
                                        <w:left w:val="none" w:sz="0" w:space="0" w:color="auto"/>
                                        <w:bottom w:val="none" w:sz="0" w:space="0" w:color="auto"/>
                                        <w:right w:val="none" w:sz="0" w:space="0" w:color="auto"/>
                                      </w:divBdr>
                                    </w:div>
                                  </w:divsChild>
                                </w:div>
                                <w:div w:id="11561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0534">
                          <w:marLeft w:val="0"/>
                          <w:marRight w:val="0"/>
                          <w:marTop w:val="0"/>
                          <w:marBottom w:val="525"/>
                          <w:divBdr>
                            <w:top w:val="none" w:sz="0" w:space="0" w:color="auto"/>
                            <w:left w:val="none" w:sz="0" w:space="0" w:color="auto"/>
                            <w:bottom w:val="none" w:sz="0" w:space="0" w:color="auto"/>
                            <w:right w:val="none" w:sz="0" w:space="0" w:color="auto"/>
                          </w:divBdr>
                          <w:divsChild>
                            <w:div w:id="9616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0233">
      <w:bodyDiv w:val="1"/>
      <w:marLeft w:val="0"/>
      <w:marRight w:val="0"/>
      <w:marTop w:val="0"/>
      <w:marBottom w:val="0"/>
      <w:divBdr>
        <w:top w:val="none" w:sz="0" w:space="0" w:color="auto"/>
        <w:left w:val="none" w:sz="0" w:space="0" w:color="auto"/>
        <w:bottom w:val="none" w:sz="0" w:space="0" w:color="auto"/>
        <w:right w:val="none" w:sz="0" w:space="0" w:color="auto"/>
      </w:divBdr>
      <w:divsChild>
        <w:div w:id="1150288653">
          <w:marLeft w:val="0"/>
          <w:marRight w:val="0"/>
          <w:marTop w:val="0"/>
          <w:marBottom w:val="0"/>
          <w:divBdr>
            <w:top w:val="none" w:sz="0" w:space="0" w:color="auto"/>
            <w:left w:val="none" w:sz="0" w:space="0" w:color="auto"/>
            <w:bottom w:val="none" w:sz="0" w:space="0" w:color="auto"/>
            <w:right w:val="none" w:sz="0" w:space="0" w:color="auto"/>
          </w:divBdr>
        </w:div>
        <w:div w:id="1470785093">
          <w:marLeft w:val="0"/>
          <w:marRight w:val="0"/>
          <w:marTop w:val="0"/>
          <w:marBottom w:val="0"/>
          <w:divBdr>
            <w:top w:val="none" w:sz="0" w:space="0" w:color="auto"/>
            <w:left w:val="none" w:sz="0" w:space="0" w:color="auto"/>
            <w:bottom w:val="none" w:sz="0" w:space="0" w:color="auto"/>
            <w:right w:val="none" w:sz="0" w:space="0" w:color="auto"/>
          </w:divBdr>
        </w:div>
      </w:divsChild>
    </w:div>
    <w:div w:id="423919173">
      <w:bodyDiv w:val="1"/>
      <w:marLeft w:val="0"/>
      <w:marRight w:val="0"/>
      <w:marTop w:val="0"/>
      <w:marBottom w:val="0"/>
      <w:divBdr>
        <w:top w:val="none" w:sz="0" w:space="0" w:color="auto"/>
        <w:left w:val="none" w:sz="0" w:space="0" w:color="auto"/>
        <w:bottom w:val="none" w:sz="0" w:space="0" w:color="auto"/>
        <w:right w:val="none" w:sz="0" w:space="0" w:color="auto"/>
      </w:divBdr>
      <w:divsChild>
        <w:div w:id="1452358782">
          <w:marLeft w:val="0"/>
          <w:marRight w:val="0"/>
          <w:marTop w:val="0"/>
          <w:marBottom w:val="0"/>
          <w:divBdr>
            <w:top w:val="none" w:sz="0" w:space="0" w:color="auto"/>
            <w:left w:val="none" w:sz="0" w:space="0" w:color="auto"/>
            <w:bottom w:val="none" w:sz="0" w:space="0" w:color="auto"/>
            <w:right w:val="none" w:sz="0" w:space="0" w:color="auto"/>
          </w:divBdr>
        </w:div>
        <w:div w:id="1921408431">
          <w:marLeft w:val="0"/>
          <w:marRight w:val="0"/>
          <w:marTop w:val="0"/>
          <w:marBottom w:val="0"/>
          <w:divBdr>
            <w:top w:val="none" w:sz="0" w:space="0" w:color="auto"/>
            <w:left w:val="none" w:sz="0" w:space="0" w:color="auto"/>
            <w:bottom w:val="none" w:sz="0" w:space="0" w:color="auto"/>
            <w:right w:val="none" w:sz="0" w:space="0" w:color="auto"/>
          </w:divBdr>
        </w:div>
      </w:divsChild>
    </w:div>
    <w:div w:id="603341212">
      <w:bodyDiv w:val="1"/>
      <w:marLeft w:val="0"/>
      <w:marRight w:val="0"/>
      <w:marTop w:val="0"/>
      <w:marBottom w:val="0"/>
      <w:divBdr>
        <w:top w:val="none" w:sz="0" w:space="0" w:color="auto"/>
        <w:left w:val="none" w:sz="0" w:space="0" w:color="auto"/>
        <w:bottom w:val="none" w:sz="0" w:space="0" w:color="auto"/>
        <w:right w:val="none" w:sz="0" w:space="0" w:color="auto"/>
      </w:divBdr>
      <w:divsChild>
        <w:div w:id="859048765">
          <w:marLeft w:val="0"/>
          <w:marRight w:val="0"/>
          <w:marTop w:val="0"/>
          <w:marBottom w:val="0"/>
          <w:divBdr>
            <w:top w:val="none" w:sz="0" w:space="0" w:color="auto"/>
            <w:left w:val="none" w:sz="0" w:space="0" w:color="auto"/>
            <w:bottom w:val="none" w:sz="0" w:space="0" w:color="auto"/>
            <w:right w:val="none" w:sz="0" w:space="0" w:color="auto"/>
          </w:divBdr>
        </w:div>
      </w:divsChild>
    </w:div>
    <w:div w:id="666637749">
      <w:bodyDiv w:val="1"/>
      <w:marLeft w:val="0"/>
      <w:marRight w:val="0"/>
      <w:marTop w:val="0"/>
      <w:marBottom w:val="0"/>
      <w:divBdr>
        <w:top w:val="none" w:sz="0" w:space="0" w:color="auto"/>
        <w:left w:val="none" w:sz="0" w:space="0" w:color="auto"/>
        <w:bottom w:val="none" w:sz="0" w:space="0" w:color="auto"/>
        <w:right w:val="none" w:sz="0" w:space="0" w:color="auto"/>
      </w:divBdr>
    </w:div>
    <w:div w:id="684946498">
      <w:bodyDiv w:val="1"/>
      <w:marLeft w:val="0"/>
      <w:marRight w:val="0"/>
      <w:marTop w:val="0"/>
      <w:marBottom w:val="0"/>
      <w:divBdr>
        <w:top w:val="none" w:sz="0" w:space="0" w:color="auto"/>
        <w:left w:val="none" w:sz="0" w:space="0" w:color="auto"/>
        <w:bottom w:val="none" w:sz="0" w:space="0" w:color="auto"/>
        <w:right w:val="none" w:sz="0" w:space="0" w:color="auto"/>
      </w:divBdr>
      <w:divsChild>
        <w:div w:id="994526791">
          <w:marLeft w:val="0"/>
          <w:marRight w:val="0"/>
          <w:marTop w:val="0"/>
          <w:marBottom w:val="0"/>
          <w:divBdr>
            <w:top w:val="none" w:sz="0" w:space="0" w:color="auto"/>
            <w:left w:val="none" w:sz="0" w:space="0" w:color="auto"/>
            <w:bottom w:val="none" w:sz="0" w:space="0" w:color="auto"/>
            <w:right w:val="none" w:sz="0" w:space="0" w:color="auto"/>
          </w:divBdr>
        </w:div>
      </w:divsChild>
    </w:div>
    <w:div w:id="866062940">
      <w:bodyDiv w:val="1"/>
      <w:marLeft w:val="0"/>
      <w:marRight w:val="0"/>
      <w:marTop w:val="0"/>
      <w:marBottom w:val="0"/>
      <w:divBdr>
        <w:top w:val="none" w:sz="0" w:space="0" w:color="auto"/>
        <w:left w:val="none" w:sz="0" w:space="0" w:color="auto"/>
        <w:bottom w:val="none" w:sz="0" w:space="0" w:color="auto"/>
        <w:right w:val="none" w:sz="0" w:space="0" w:color="auto"/>
      </w:divBdr>
      <w:divsChild>
        <w:div w:id="754742455">
          <w:marLeft w:val="0"/>
          <w:marRight w:val="0"/>
          <w:marTop w:val="0"/>
          <w:marBottom w:val="0"/>
          <w:divBdr>
            <w:top w:val="none" w:sz="0" w:space="0" w:color="auto"/>
            <w:left w:val="none" w:sz="0" w:space="0" w:color="auto"/>
            <w:bottom w:val="none" w:sz="0" w:space="0" w:color="auto"/>
            <w:right w:val="none" w:sz="0" w:space="0" w:color="auto"/>
          </w:divBdr>
        </w:div>
      </w:divsChild>
    </w:div>
    <w:div w:id="1025793972">
      <w:bodyDiv w:val="1"/>
      <w:marLeft w:val="0"/>
      <w:marRight w:val="0"/>
      <w:marTop w:val="0"/>
      <w:marBottom w:val="0"/>
      <w:divBdr>
        <w:top w:val="none" w:sz="0" w:space="0" w:color="auto"/>
        <w:left w:val="none" w:sz="0" w:space="0" w:color="auto"/>
        <w:bottom w:val="none" w:sz="0" w:space="0" w:color="auto"/>
        <w:right w:val="none" w:sz="0" w:space="0" w:color="auto"/>
      </w:divBdr>
    </w:div>
    <w:div w:id="1080099643">
      <w:bodyDiv w:val="1"/>
      <w:marLeft w:val="0"/>
      <w:marRight w:val="0"/>
      <w:marTop w:val="0"/>
      <w:marBottom w:val="0"/>
      <w:divBdr>
        <w:top w:val="none" w:sz="0" w:space="0" w:color="auto"/>
        <w:left w:val="none" w:sz="0" w:space="0" w:color="auto"/>
        <w:bottom w:val="none" w:sz="0" w:space="0" w:color="auto"/>
        <w:right w:val="none" w:sz="0" w:space="0" w:color="auto"/>
      </w:divBdr>
    </w:div>
    <w:div w:id="1109928911">
      <w:bodyDiv w:val="1"/>
      <w:marLeft w:val="0"/>
      <w:marRight w:val="0"/>
      <w:marTop w:val="0"/>
      <w:marBottom w:val="0"/>
      <w:divBdr>
        <w:top w:val="none" w:sz="0" w:space="0" w:color="auto"/>
        <w:left w:val="none" w:sz="0" w:space="0" w:color="auto"/>
        <w:bottom w:val="none" w:sz="0" w:space="0" w:color="auto"/>
        <w:right w:val="none" w:sz="0" w:space="0" w:color="auto"/>
      </w:divBdr>
      <w:divsChild>
        <w:div w:id="392773748">
          <w:marLeft w:val="0"/>
          <w:marRight w:val="0"/>
          <w:marTop w:val="0"/>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67943517">
      <w:bodyDiv w:val="1"/>
      <w:marLeft w:val="0"/>
      <w:marRight w:val="0"/>
      <w:marTop w:val="0"/>
      <w:marBottom w:val="0"/>
      <w:divBdr>
        <w:top w:val="none" w:sz="0" w:space="0" w:color="auto"/>
        <w:left w:val="none" w:sz="0" w:space="0" w:color="auto"/>
        <w:bottom w:val="none" w:sz="0" w:space="0" w:color="auto"/>
        <w:right w:val="none" w:sz="0" w:space="0" w:color="auto"/>
      </w:divBdr>
      <w:divsChild>
        <w:div w:id="1102459909">
          <w:marLeft w:val="0"/>
          <w:marRight w:val="0"/>
          <w:marTop w:val="0"/>
          <w:marBottom w:val="0"/>
          <w:divBdr>
            <w:top w:val="none" w:sz="0" w:space="0" w:color="auto"/>
            <w:left w:val="none" w:sz="0" w:space="0" w:color="auto"/>
            <w:bottom w:val="none" w:sz="0" w:space="0" w:color="auto"/>
            <w:right w:val="none" w:sz="0" w:space="0" w:color="auto"/>
          </w:divBdr>
          <w:divsChild>
            <w:div w:id="542518140">
              <w:marLeft w:val="0"/>
              <w:marRight w:val="0"/>
              <w:marTop w:val="0"/>
              <w:marBottom w:val="0"/>
              <w:divBdr>
                <w:top w:val="none" w:sz="0" w:space="0" w:color="auto"/>
                <w:left w:val="none" w:sz="0" w:space="0" w:color="auto"/>
                <w:bottom w:val="none" w:sz="0" w:space="0" w:color="auto"/>
                <w:right w:val="none" w:sz="0" w:space="0" w:color="auto"/>
              </w:divBdr>
              <w:divsChild>
                <w:div w:id="1290625942">
                  <w:marLeft w:val="0"/>
                  <w:marRight w:val="0"/>
                  <w:marTop w:val="0"/>
                  <w:marBottom w:val="0"/>
                  <w:divBdr>
                    <w:top w:val="none" w:sz="0" w:space="0" w:color="auto"/>
                    <w:left w:val="none" w:sz="0" w:space="0" w:color="auto"/>
                    <w:bottom w:val="none" w:sz="0" w:space="0" w:color="auto"/>
                    <w:right w:val="none" w:sz="0" w:space="0" w:color="auto"/>
                  </w:divBdr>
                  <w:divsChild>
                    <w:div w:id="9917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338186">
      <w:bodyDiv w:val="1"/>
      <w:marLeft w:val="0"/>
      <w:marRight w:val="0"/>
      <w:marTop w:val="0"/>
      <w:marBottom w:val="0"/>
      <w:divBdr>
        <w:top w:val="none" w:sz="0" w:space="0" w:color="auto"/>
        <w:left w:val="none" w:sz="0" w:space="0" w:color="auto"/>
        <w:bottom w:val="none" w:sz="0" w:space="0" w:color="auto"/>
        <w:right w:val="none" w:sz="0" w:space="0" w:color="auto"/>
      </w:divBdr>
      <w:divsChild>
        <w:div w:id="821895214">
          <w:marLeft w:val="0"/>
          <w:marRight w:val="0"/>
          <w:marTop w:val="0"/>
          <w:marBottom w:val="0"/>
          <w:divBdr>
            <w:top w:val="none" w:sz="0" w:space="0" w:color="auto"/>
            <w:left w:val="none" w:sz="0" w:space="0" w:color="auto"/>
            <w:bottom w:val="none" w:sz="0" w:space="0" w:color="auto"/>
            <w:right w:val="none" w:sz="0" w:space="0" w:color="auto"/>
          </w:divBdr>
        </w:div>
      </w:divsChild>
    </w:div>
    <w:div w:id="1293748861">
      <w:bodyDiv w:val="1"/>
      <w:marLeft w:val="0"/>
      <w:marRight w:val="0"/>
      <w:marTop w:val="0"/>
      <w:marBottom w:val="0"/>
      <w:divBdr>
        <w:top w:val="none" w:sz="0" w:space="0" w:color="auto"/>
        <w:left w:val="none" w:sz="0" w:space="0" w:color="auto"/>
        <w:bottom w:val="none" w:sz="0" w:space="0" w:color="auto"/>
        <w:right w:val="none" w:sz="0" w:space="0" w:color="auto"/>
      </w:divBdr>
    </w:div>
    <w:div w:id="1351448052">
      <w:bodyDiv w:val="1"/>
      <w:marLeft w:val="0"/>
      <w:marRight w:val="0"/>
      <w:marTop w:val="0"/>
      <w:marBottom w:val="0"/>
      <w:divBdr>
        <w:top w:val="none" w:sz="0" w:space="0" w:color="auto"/>
        <w:left w:val="none" w:sz="0" w:space="0" w:color="auto"/>
        <w:bottom w:val="none" w:sz="0" w:space="0" w:color="auto"/>
        <w:right w:val="none" w:sz="0" w:space="0" w:color="auto"/>
      </w:divBdr>
    </w:div>
    <w:div w:id="1489593929">
      <w:bodyDiv w:val="1"/>
      <w:marLeft w:val="0"/>
      <w:marRight w:val="0"/>
      <w:marTop w:val="0"/>
      <w:marBottom w:val="0"/>
      <w:divBdr>
        <w:top w:val="none" w:sz="0" w:space="0" w:color="auto"/>
        <w:left w:val="none" w:sz="0" w:space="0" w:color="auto"/>
        <w:bottom w:val="none" w:sz="0" w:space="0" w:color="auto"/>
        <w:right w:val="none" w:sz="0" w:space="0" w:color="auto"/>
      </w:divBdr>
      <w:divsChild>
        <w:div w:id="1872456261">
          <w:marLeft w:val="0"/>
          <w:marRight w:val="0"/>
          <w:marTop w:val="0"/>
          <w:marBottom w:val="0"/>
          <w:divBdr>
            <w:top w:val="none" w:sz="0" w:space="0" w:color="auto"/>
            <w:left w:val="none" w:sz="0" w:space="0" w:color="auto"/>
            <w:bottom w:val="none" w:sz="0" w:space="0" w:color="auto"/>
            <w:right w:val="none" w:sz="0" w:space="0" w:color="auto"/>
          </w:divBdr>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89852044">
      <w:bodyDiv w:val="1"/>
      <w:marLeft w:val="0"/>
      <w:marRight w:val="0"/>
      <w:marTop w:val="0"/>
      <w:marBottom w:val="0"/>
      <w:divBdr>
        <w:top w:val="none" w:sz="0" w:space="0" w:color="auto"/>
        <w:left w:val="none" w:sz="0" w:space="0" w:color="auto"/>
        <w:bottom w:val="none" w:sz="0" w:space="0" w:color="auto"/>
        <w:right w:val="none" w:sz="0" w:space="0" w:color="auto"/>
      </w:divBdr>
      <w:divsChild>
        <w:div w:id="558441074">
          <w:marLeft w:val="0"/>
          <w:marRight w:val="0"/>
          <w:marTop w:val="0"/>
          <w:marBottom w:val="0"/>
          <w:divBdr>
            <w:top w:val="none" w:sz="0" w:space="0" w:color="auto"/>
            <w:left w:val="none" w:sz="0" w:space="0" w:color="auto"/>
            <w:bottom w:val="none" w:sz="0" w:space="0" w:color="auto"/>
            <w:right w:val="none" w:sz="0" w:space="0" w:color="auto"/>
          </w:divBdr>
        </w:div>
      </w:divsChild>
    </w:div>
    <w:div w:id="1690913617">
      <w:bodyDiv w:val="1"/>
      <w:marLeft w:val="0"/>
      <w:marRight w:val="0"/>
      <w:marTop w:val="0"/>
      <w:marBottom w:val="0"/>
      <w:divBdr>
        <w:top w:val="none" w:sz="0" w:space="0" w:color="auto"/>
        <w:left w:val="none" w:sz="0" w:space="0" w:color="auto"/>
        <w:bottom w:val="none" w:sz="0" w:space="0" w:color="auto"/>
        <w:right w:val="none" w:sz="0" w:space="0" w:color="auto"/>
      </w:divBdr>
      <w:divsChild>
        <w:div w:id="50464504">
          <w:marLeft w:val="0"/>
          <w:marRight w:val="0"/>
          <w:marTop w:val="0"/>
          <w:marBottom w:val="0"/>
          <w:divBdr>
            <w:top w:val="none" w:sz="0" w:space="0" w:color="auto"/>
            <w:left w:val="none" w:sz="0" w:space="0" w:color="auto"/>
            <w:bottom w:val="none" w:sz="0" w:space="0" w:color="auto"/>
            <w:right w:val="none" w:sz="0" w:space="0" w:color="auto"/>
          </w:divBdr>
        </w:div>
      </w:divsChild>
    </w:div>
    <w:div w:id="1719471503">
      <w:bodyDiv w:val="1"/>
      <w:marLeft w:val="0"/>
      <w:marRight w:val="0"/>
      <w:marTop w:val="0"/>
      <w:marBottom w:val="0"/>
      <w:divBdr>
        <w:top w:val="none" w:sz="0" w:space="0" w:color="auto"/>
        <w:left w:val="none" w:sz="0" w:space="0" w:color="auto"/>
        <w:bottom w:val="none" w:sz="0" w:space="0" w:color="auto"/>
        <w:right w:val="none" w:sz="0" w:space="0" w:color="auto"/>
      </w:divBdr>
    </w:div>
    <w:div w:id="1745951719">
      <w:bodyDiv w:val="1"/>
      <w:marLeft w:val="0"/>
      <w:marRight w:val="0"/>
      <w:marTop w:val="0"/>
      <w:marBottom w:val="0"/>
      <w:divBdr>
        <w:top w:val="none" w:sz="0" w:space="0" w:color="auto"/>
        <w:left w:val="none" w:sz="0" w:space="0" w:color="auto"/>
        <w:bottom w:val="none" w:sz="0" w:space="0" w:color="auto"/>
        <w:right w:val="none" w:sz="0" w:space="0" w:color="auto"/>
      </w:divBdr>
    </w:div>
    <w:div w:id="2018188579">
      <w:bodyDiv w:val="1"/>
      <w:marLeft w:val="0"/>
      <w:marRight w:val="0"/>
      <w:marTop w:val="0"/>
      <w:marBottom w:val="0"/>
      <w:divBdr>
        <w:top w:val="none" w:sz="0" w:space="0" w:color="auto"/>
        <w:left w:val="none" w:sz="0" w:space="0" w:color="auto"/>
        <w:bottom w:val="none" w:sz="0" w:space="0" w:color="auto"/>
        <w:right w:val="none" w:sz="0" w:space="0" w:color="auto"/>
      </w:divBdr>
      <w:divsChild>
        <w:div w:id="2049380029">
          <w:marLeft w:val="0"/>
          <w:marRight w:val="0"/>
          <w:marTop w:val="0"/>
          <w:marBottom w:val="0"/>
          <w:divBdr>
            <w:top w:val="none" w:sz="0" w:space="0" w:color="auto"/>
            <w:left w:val="none" w:sz="0" w:space="0" w:color="auto"/>
            <w:bottom w:val="none" w:sz="0" w:space="0" w:color="auto"/>
            <w:right w:val="none" w:sz="0" w:space="0" w:color="auto"/>
          </w:divBdr>
          <w:divsChild>
            <w:div w:id="441993858">
              <w:marLeft w:val="0"/>
              <w:marRight w:val="0"/>
              <w:marTop w:val="0"/>
              <w:marBottom w:val="0"/>
              <w:divBdr>
                <w:top w:val="none" w:sz="0" w:space="0" w:color="auto"/>
                <w:left w:val="none" w:sz="0" w:space="0" w:color="auto"/>
                <w:bottom w:val="none" w:sz="0" w:space="0" w:color="auto"/>
                <w:right w:val="none" w:sz="0" w:space="0" w:color="auto"/>
              </w:divBdr>
              <w:divsChild>
                <w:div w:id="151217216">
                  <w:marLeft w:val="0"/>
                  <w:marRight w:val="0"/>
                  <w:marTop w:val="0"/>
                  <w:marBottom w:val="0"/>
                  <w:divBdr>
                    <w:top w:val="none" w:sz="0" w:space="0" w:color="auto"/>
                    <w:left w:val="none" w:sz="0" w:space="0" w:color="auto"/>
                    <w:bottom w:val="none" w:sz="0" w:space="0" w:color="auto"/>
                    <w:right w:val="none" w:sz="0" w:space="0" w:color="auto"/>
                  </w:divBdr>
                  <w:divsChild>
                    <w:div w:id="7671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51108081">
      <w:bodyDiv w:val="1"/>
      <w:marLeft w:val="0"/>
      <w:marRight w:val="0"/>
      <w:marTop w:val="0"/>
      <w:marBottom w:val="0"/>
      <w:divBdr>
        <w:top w:val="none" w:sz="0" w:space="0" w:color="auto"/>
        <w:left w:val="none" w:sz="0" w:space="0" w:color="auto"/>
        <w:bottom w:val="none" w:sz="0" w:space="0" w:color="auto"/>
        <w:right w:val="none" w:sz="0" w:space="0" w:color="auto"/>
      </w:divBdr>
      <w:divsChild>
        <w:div w:id="595287470">
          <w:marLeft w:val="0"/>
          <w:marRight w:val="0"/>
          <w:marTop w:val="0"/>
          <w:marBottom w:val="0"/>
          <w:divBdr>
            <w:top w:val="none" w:sz="0" w:space="0" w:color="auto"/>
            <w:left w:val="none" w:sz="0" w:space="0" w:color="auto"/>
            <w:bottom w:val="none" w:sz="0" w:space="0" w:color="auto"/>
            <w:right w:val="none" w:sz="0" w:space="0" w:color="auto"/>
          </w:divBdr>
        </w:div>
      </w:divsChild>
    </w:div>
    <w:div w:id="214703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Lauren.hudgins@microsoft.com" TargetMode="Externa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29262CD7EEEB4320A8DD816A86FB246C"/>
        <w:category>
          <w:name w:val="General"/>
          <w:gallery w:val="placeholder"/>
        </w:category>
        <w:types>
          <w:type w:val="bbPlcHdr"/>
        </w:types>
        <w:behaviors>
          <w:behavior w:val="content"/>
        </w:behaviors>
        <w:guid w:val="{E3150DE5-BC70-4FE0-BBDA-ED57CB25E3D9}"/>
      </w:docPartPr>
      <w:docPartBody>
        <w:p w:rsidR="00A15A05" w:rsidRDefault="008D77F4">
          <w:pPr>
            <w:pStyle w:val="29262CD7EEEB4320A8DD816A86FB246C"/>
          </w:pPr>
          <w:r w:rsidRPr="00D37C32">
            <w:rPr>
              <w:rStyle w:val="PlaceholderText"/>
            </w:rPr>
            <w:t>Choose an item.</w:t>
          </w:r>
        </w:p>
      </w:docPartBody>
    </w:docPart>
    <w:docPart>
      <w:docPartPr>
        <w:name w:val="BB456EF8F89B42239EC7B9DB74CCA60D"/>
        <w:category>
          <w:name w:val="General"/>
          <w:gallery w:val="placeholder"/>
        </w:category>
        <w:types>
          <w:type w:val="bbPlcHdr"/>
        </w:types>
        <w:behaviors>
          <w:behavior w:val="content"/>
        </w:behaviors>
        <w:guid w:val="{CE0FBC73-AD72-4B07-B0AF-DB711152D3D4}"/>
      </w:docPartPr>
      <w:docPartBody>
        <w:p w:rsidR="00A15A05" w:rsidRDefault="008D77F4">
          <w:pPr>
            <w:pStyle w:val="BB456EF8F89B42239EC7B9DB74CCA60D"/>
          </w:pPr>
          <w:r w:rsidRPr="006E04CD">
            <w:rPr>
              <w:rStyle w:val="PlaceholderText"/>
            </w:rPr>
            <w:t>Click here to enter text.</w:t>
          </w:r>
        </w:p>
      </w:docPartBody>
    </w:docPart>
    <w:docPart>
      <w:docPartPr>
        <w:name w:val="EF7077D263C742B1B5E369FCA08CE9F2"/>
        <w:category>
          <w:name w:val="General"/>
          <w:gallery w:val="placeholder"/>
        </w:category>
        <w:types>
          <w:type w:val="bbPlcHdr"/>
        </w:types>
        <w:behaviors>
          <w:behavior w:val="content"/>
        </w:behaviors>
        <w:guid w:val="{C47AA100-69F0-499A-859B-3DCD014DDAC8}"/>
      </w:docPartPr>
      <w:docPartBody>
        <w:p w:rsidR="00A15A05" w:rsidRDefault="008D77F4">
          <w:pPr>
            <w:pStyle w:val="EF7077D263C742B1B5E369FCA08CE9F2"/>
          </w:pPr>
          <w:r>
            <w:rPr>
              <w:rStyle w:val="Strong"/>
            </w:rPr>
            <w:t xml:space="preserve">     </w:t>
          </w:r>
        </w:p>
      </w:docPartBody>
    </w:docPart>
    <w:docPart>
      <w:docPartPr>
        <w:name w:val="14656CA529F74CC2A177CAADF583DEAE"/>
        <w:category>
          <w:name w:val="General"/>
          <w:gallery w:val="placeholder"/>
        </w:category>
        <w:types>
          <w:type w:val="bbPlcHdr"/>
        </w:types>
        <w:behaviors>
          <w:behavior w:val="content"/>
        </w:behaviors>
        <w:guid w:val="{4FCAAAD0-DA55-42F2-BA94-B813E1D1213E}"/>
      </w:docPartPr>
      <w:docPartBody>
        <w:p w:rsidR="00A15A05" w:rsidRDefault="008D77F4">
          <w:pPr>
            <w:pStyle w:val="14656CA529F74CC2A177CAADF583DEAE"/>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
      <w:docPartPr>
        <w:name w:val="622C3C33315347798CBBE457FB5B5255"/>
        <w:category>
          <w:name w:val="General"/>
          <w:gallery w:val="placeholder"/>
        </w:category>
        <w:types>
          <w:type w:val="bbPlcHdr"/>
        </w:types>
        <w:behaviors>
          <w:behavior w:val="content"/>
        </w:behaviors>
        <w:guid w:val="{D94AD75D-10F2-4CC7-89E4-36CAF8678B49}"/>
      </w:docPartPr>
      <w:docPartBody>
        <w:p w:rsidR="00A15A05" w:rsidRDefault="008D77F4">
          <w:pPr>
            <w:pStyle w:val="622C3C33315347798CBBE457FB5B5255"/>
          </w:pPr>
          <w:r w:rsidRPr="006E04CD">
            <w:rPr>
              <w:rStyle w:val="PlaceholderText"/>
            </w:rPr>
            <w:t>Click here to enter text.</w:t>
          </w:r>
        </w:p>
      </w:docPartBody>
    </w:docPart>
    <w:docPart>
      <w:docPartPr>
        <w:name w:val="4D6AC5C20A164076BB7E633F844B6A5F"/>
        <w:category>
          <w:name w:val="General"/>
          <w:gallery w:val="placeholder"/>
        </w:category>
        <w:types>
          <w:type w:val="bbPlcHdr"/>
        </w:types>
        <w:behaviors>
          <w:behavior w:val="content"/>
        </w:behaviors>
        <w:guid w:val="{7C6A1B71-9CF4-4323-9153-31F8B70907A7}"/>
      </w:docPartPr>
      <w:docPartBody>
        <w:p w:rsidR="00DE3860" w:rsidRDefault="004C3BCB" w:rsidP="004C3BCB">
          <w:pPr>
            <w:pStyle w:val="4D6AC5C20A164076BB7E633F844B6A5F"/>
          </w:pPr>
          <w:r w:rsidRPr="006E04CD">
            <w:rPr>
              <w:rStyle w:val="PlaceholderText"/>
            </w:rPr>
            <w:t>Click here to enter text.</w:t>
          </w:r>
        </w:p>
      </w:docPartBody>
    </w:docPart>
    <w:docPart>
      <w:docPartPr>
        <w:name w:val="168CE224F35F466F960C62BCF23FED0A"/>
        <w:category>
          <w:name w:val="General"/>
          <w:gallery w:val="placeholder"/>
        </w:category>
        <w:types>
          <w:type w:val="bbPlcHdr"/>
        </w:types>
        <w:behaviors>
          <w:behavior w:val="content"/>
        </w:behaviors>
        <w:guid w:val="{288A2DB8-341F-4750-B407-1EB91165D8C1}"/>
      </w:docPartPr>
      <w:docPartBody>
        <w:p w:rsidR="00DE3860" w:rsidRDefault="004C3BCB" w:rsidP="004C3BCB">
          <w:pPr>
            <w:pStyle w:val="168CE224F35F466F960C62BCF23FED0A"/>
          </w:pPr>
          <w:r>
            <w:rPr>
              <w:rStyle w:val="Strong"/>
            </w:rPr>
            <w:t xml:space="preserve">     </w:t>
          </w:r>
        </w:p>
      </w:docPartBody>
    </w:docPart>
    <w:docPart>
      <w:docPartPr>
        <w:name w:val="781C4B73D78D47CAB4C0ACE7A0BBE6ED"/>
        <w:category>
          <w:name w:val="General"/>
          <w:gallery w:val="placeholder"/>
        </w:category>
        <w:types>
          <w:type w:val="bbPlcHdr"/>
        </w:types>
        <w:behaviors>
          <w:behavior w:val="content"/>
        </w:behaviors>
        <w:guid w:val="{C9870064-1C9B-45FB-96A3-51B82E9A7C5B}"/>
      </w:docPartPr>
      <w:docPartBody>
        <w:p w:rsidR="00DE3860" w:rsidRDefault="004C3BCB" w:rsidP="004C3BCB">
          <w:pPr>
            <w:pStyle w:val="781C4B73D78D47CAB4C0ACE7A0BBE6ED"/>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00000001" w:usb1="00000000"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2B96"/>
    <w:rsid w:val="0007179C"/>
    <w:rsid w:val="00201875"/>
    <w:rsid w:val="002A529B"/>
    <w:rsid w:val="0033270F"/>
    <w:rsid w:val="004A1DF8"/>
    <w:rsid w:val="004C3BCB"/>
    <w:rsid w:val="004E507C"/>
    <w:rsid w:val="0057447B"/>
    <w:rsid w:val="00700890"/>
    <w:rsid w:val="007538CF"/>
    <w:rsid w:val="007F17F3"/>
    <w:rsid w:val="008A3A15"/>
    <w:rsid w:val="008B11C1"/>
    <w:rsid w:val="008C131B"/>
    <w:rsid w:val="008D77F4"/>
    <w:rsid w:val="00925086"/>
    <w:rsid w:val="00996874"/>
    <w:rsid w:val="009B0198"/>
    <w:rsid w:val="009E0411"/>
    <w:rsid w:val="00A15A05"/>
    <w:rsid w:val="00AA7C35"/>
    <w:rsid w:val="00B51FD0"/>
    <w:rsid w:val="00BF6931"/>
    <w:rsid w:val="00C457B0"/>
    <w:rsid w:val="00CE462C"/>
    <w:rsid w:val="00D33B23"/>
    <w:rsid w:val="00D86230"/>
    <w:rsid w:val="00D86CEC"/>
    <w:rsid w:val="00DC15AB"/>
    <w:rsid w:val="00DE3860"/>
    <w:rsid w:val="00DE449D"/>
    <w:rsid w:val="00E01395"/>
    <w:rsid w:val="00E166CE"/>
    <w:rsid w:val="00E45E46"/>
    <w:rsid w:val="00E5059E"/>
    <w:rsid w:val="00EC250E"/>
    <w:rsid w:val="00EE69C8"/>
    <w:rsid w:val="00F251E3"/>
    <w:rsid w:val="00F4263D"/>
    <w:rsid w:val="00F53685"/>
    <w:rsid w:val="00F83EA0"/>
    <w:rsid w:val="00FE3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BCB"/>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sid w:val="004C3BCB"/>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 w:type="paragraph" w:customStyle="1" w:styleId="4D6AC5C20A164076BB7E633F844B6A5F">
    <w:name w:val="4D6AC5C20A164076BB7E633F844B6A5F"/>
    <w:rsid w:val="004C3BCB"/>
  </w:style>
  <w:style w:type="paragraph" w:customStyle="1" w:styleId="168CE224F35F466F960C62BCF23FED0A">
    <w:name w:val="168CE224F35F466F960C62BCF23FED0A"/>
    <w:rsid w:val="004C3BCB"/>
  </w:style>
  <w:style w:type="paragraph" w:customStyle="1" w:styleId="781C4B73D78D47CAB4C0ACE7A0BBE6ED">
    <w:name w:val="781C4B73D78D47CAB4C0ACE7A0BBE6ED"/>
    <w:rsid w:val="004C3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BF0D94B7E90343AC82CF731DB4468C" ma:contentTypeVersion="8" ma:contentTypeDescription="Create a new document." ma:contentTypeScope="" ma:versionID="a738b8d1ef4352f29d2e0b480e263b0e">
  <xsd:schema xmlns:xsd="http://www.w3.org/2001/XMLSchema" xmlns:xs="http://www.w3.org/2001/XMLSchema" xmlns:p="http://schemas.microsoft.com/office/2006/metadata/properties" xmlns:ns2="fa665df7-787f-44db-965c-f0e5153bf50e" xmlns:ns3="888a2f27-0fe9-4276-aec0-42790f298dc9" targetNamespace="http://schemas.microsoft.com/office/2006/metadata/properties" ma:root="true" ma:fieldsID="3c6ef1ebe46778728b126798ee0e7a7a" ns2:_="" ns3:_="">
    <xsd:import namespace="fa665df7-787f-44db-965c-f0e5153bf50e"/>
    <xsd:import namespace="888a2f27-0fe9-4276-aec0-42790f298d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65df7-787f-44db-965c-f0e5153bf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_Flow_SignoffStatus" ma:index="1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8a2f27-0fe9-4276-aec0-42790f298d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fa665df7-787f-44db-965c-f0e5153bf50e" xsi:nil="true"/>
    <_Flow_SignoffStatus xmlns="fa665df7-787f-44db-965c-f0e5153bf50e" xsi:nil="true"/>
  </documentManagement>
</p:properties>
</file>

<file path=customXml/item5.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w:rsidRDefault="00D64B1E"&gt;&lt;w:sdt&gt;&lt;w:sdtPr&gt;&lt;w:rPr&gt;&lt;w:lang w:eastAsia="en-AU"/&gt;&lt;/w:rPr&gt;&lt;w:alias w:val="Customer"/&gt;&lt;w:tag w:val="Customer"/&gt;&lt;w:id w:val="-707030904"/&gt;&lt;/w:sdtPr&gt;&lt;w:sdtContent&gt;&lt;w:r w:rsidR="00340B4C"&gt;&lt;w:rPr&gt;&lt;w:lang w:eastAsia="en-AU"/&gt;&lt;/w:rPr&gt;&lt;w:t&gt;Veteran Administration&lt;/w:t&gt;&lt;/w:r&gt;&lt;/w:sdtContent&gt;&lt;/w:sdt&gt;&lt;/w:p&gt;&lt;w:sectPr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w:val="066176FE"/&gt;&lt;w:multiLevelType w:val="multilevel"/&gt;&lt;w:tmpl w:val="8E20F83E"/&gt;&lt;w:lvl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w:abstractNumId="9" w15:restartNumberingAfterBreak="0"&gt;&lt;w:nsid w:val="0A23141A"/&gt;&lt;w:multiLevelType w:val="hybridMultilevel"/&gt;&lt;w:tmpl w:val="A1DACFA8"/&gt;&lt;w:lvl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w:val="0D3C5C8F"/&gt;&lt;w:multiLevelType w:val="multilevel"/&gt;&lt;w:tmpl w:val="DF46200C"/&gt;&lt;w:lvl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w:val="14F94E9E"/&gt;&lt;w:multiLevelType w:val="multilevel"/&gt;&lt;w:tmpl w:val="6FB4AA3E"/&gt;&lt;w:lvl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w:abstractNumId="14" w15:restartNumberingAfterBreak="0"&gt;&lt;w:nsid w:val="15451C6B"/&gt;&lt;w:multiLevelType w:val="multilevel"/&gt;&lt;w:tmpl w:val="34A624D6"/&gt;&lt;w:lvl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w:val="18761035"/&gt;&lt;w:multiLevelType w:val="hybridMultilevel"/&gt;&lt;w:tmpl w:val="9DDEC4D6"/&gt;&lt;w:lvl w:ilvl="0" w:tplc="5CA451F6"&gt;&lt;w:numFmt w:val="bullet"/&gt;&lt;w:lvlText w:val="-"/&gt;&lt;w:lvlJc w:val="left"/&gt;&lt;w:pPr&gt;&lt;w:ind w:left="360" w:hanging="360"/&gt;&lt;/w:pPr&gt;&lt;w:rPr&gt;&lt;w:rFonts w:ascii="Calibri" w:eastAsiaTheme="minorHAnsi" w:hAnsi="Calibri" w:cstheme="minorBidi"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w:abstractNumId="16" w15:restartNumberingAfterBreak="0"&gt;&lt;w:nsid w:val="19271B61"/&gt;&lt;w:multiLevelType w:val="multilevel"/&gt;&lt;w:tmpl w:val="07687310"/&gt;&lt;w:lvl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w:abstractNumId="17" w15:restartNumberingAfterBreak="0"&gt;&lt;w:nsid w:val="1AFE4865"/&gt;&lt;w:multiLevelType w:val="multilevel"/&gt;&lt;w:tmpl w:val="3684C2DA"/&gt;&lt;w:lvl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w:abstractNumId="18" w15:restartNumberingAfterBreak="0"&gt;&lt;w:nsid w:val="1EA67A73"/&gt;&lt;w:multiLevelType w:val="hybridMultilevel"/&gt;&lt;w:tmpl w:val="D1CAB052"/&gt;&lt;w:lvl w:ilvl="0" w:tplc="04090013"&gt;&lt;w:start w:val="1"/&gt;&lt;w:numFmt w:val="upperRoman"/&gt;&lt;w:lvlText w:val="%1."/&gt;&lt;w:lvlJc w:val="right"/&gt;&lt;w:pPr&gt;&lt;w:ind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w:val="1FA83416"/&gt;&lt;w:multiLevelType w:val="multilevel"/&gt;&lt;w:tmpl w:val="DEB8E588"/&gt;&lt;w:lvl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w:abstractNumId="20" w15:restartNumberingAfterBreak="0"&gt;&lt;w:nsid w:val="201153BF"/&gt;&lt;w:multiLevelType w:val="multilevel"/&gt;&lt;w:tmpl w:val="039AA19E"/&gt;&lt;w:lvl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w:abstractNumId="21"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w:abstractNumId="23" w15:restartNumberingAfterBreak="0"&gt;&lt;w:nsid w:val="23D562ED"/&gt;&lt;w:multiLevelType w:val="hybridMultilevel"/&gt;&lt;w:tmpl w:val="E0AA56E6"/&gt;&lt;w:lvl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w:val="2A82018F"/&gt;&lt;w:multiLevelType w:val="multilevel"/&gt;&lt;w:tmpl w:val="F5FC888E"/&gt;&lt;w:lvl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w:abstractNumId="26" w15:restartNumberingAfterBreak="0"&gt;&lt;w:nsid w:val="2A983AA2"/&gt;&lt;w:multiLevelType w:val="multilevel"/&gt;&lt;w:tmpl w:val="362A6E22"/&gt;&lt;w:lvl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w:abstractNumId="27" w15:restartNumberingAfterBreak="0"&gt;&lt;w:nsid w:val="2BDB23EE"/&gt;&lt;w:multiLevelType w:val="multilevel"/&gt;&lt;w:tmpl w:val="47A4AB7E"/&gt;&lt;w:lvl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w:abstractNumId="28" w15:restartNumberingAfterBreak="0"&gt;&lt;w:nsid w:val="2F5B01F1"/&gt;&lt;w:multiLevelType w:val="multilevel"/&gt;&lt;w:tmpl w:val="B7A0F0C0"/&gt;&lt;w:numStyleLink w:val="NumberedList"/&gt;&lt;/w:abstractNum&gt;&lt;w:abstractNum w:abstractNumId="29" w15:restartNumberingAfterBreak="0"&gt;&lt;w:nsid w:val="311A714D"/&gt;&lt;w:multiLevelType w:val="hybridMultilevel"/&gt;&lt;w:tmpl w:val="B0FEAC0A"/&gt;&lt;w:lvl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w:abstractNumId="31" w15:restartNumberingAfterBreak="0"&gt;&lt;w:nsid w:val="36F34141"/&gt;&lt;w:multiLevelType w:val="multilevel"/&gt;&lt;w:tmpl w:val="18FCFD42"/&gt;&lt;w:lvl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w:abstractNumId="32" w15:restartNumberingAfterBreak="0"&gt;&lt;w:nsid w:val="38914D89"/&gt;&lt;w:multiLevelType w:val="hybridMultilevel"/&gt;&lt;w:tmpl w:val="B262E1EC"/&gt;&lt;w:lvl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w:val="3CA12653"/&gt;&lt;w:multiLevelType w:val="hybridMultilevel"/&gt;&lt;w:tmpl w:val="F2A2B1AA"/&gt;&lt;w:lvl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w:abstractNumId="37" w15:restartNumberingAfterBreak="0"&gt;&lt;w:nsid w:val="438B7BA1"/&gt;&lt;w:multiLevelType w:val="multilevel"/&gt;&lt;w:tmpl w:val="5AA86642"/&gt;&lt;w:lvl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w:abstractNumId="38" w15:restartNumberingAfterBreak="0"&gt;&lt;w:nsid w:val="456F7B69"/&gt;&lt;w:multiLevelType w:val="hybridMultilevel"/&gt;&lt;w:tmpl w:val="7AE6561A"/&gt;&lt;w:lvl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w:val="45FD313D"/&gt;&lt;w:multiLevelType w:val="multilevel"/&gt;&lt;w:tmpl w:val="5DC00274"/&gt;&lt;w:lvl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w:abstractNumId="40" w15:restartNumberingAfterBreak="0"&gt;&lt;w:nsid w:val="47A66ED7"/&gt;&lt;w:multiLevelType w:val="multilevel"/&gt;&lt;w:tmpl w:val="E41A7A34"/&gt;&lt;w:lvl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w:abstractNumId="41" w15:restartNumberingAfterBreak="0"&gt;&lt;w:nsid w:val="4822739C"/&gt;&lt;w:multiLevelType w:val="multilevel"/&gt;&lt;w:tmpl w:val="0B5646FA"/&gt;&lt;w:lvl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w:abstractNumId="42" w15:restartNumberingAfterBreak="0"&gt;&lt;w:nsid w:val="4B6E0144"/&gt;&lt;w:multiLevelType w:val="multilevel"/&gt;&lt;w:tmpl w:val="6C7EAEC0"/&gt;&lt;w:lvl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w:val="4B8B69B8"/&gt;&lt;w:multiLevelType w:val="multilevel"/&gt;&lt;w:tmpl w:val="F8F8073C"/&gt;&lt;w:lvl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w:abstractNumId="44" w15:restartNumberingAfterBreak="0"&gt;&lt;w:nsid w:val="4C4C4538"/&gt;&lt;w:multiLevelType w:val="multilevel"/&gt;&lt;w:tmpl w:val="6C1A941C"/&gt;&lt;w:lvl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w:abstractNumId="45" w15:restartNumberingAfterBreak="0"&gt;&lt;w:nsid w:val="4FD15DD3"/&gt;&lt;w:multiLevelType w:val="hybridMultilevel"/&gt;&lt;w:tmpl w:val="031216D8"/&gt;&lt;w:lvl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w:abstractNumId="46" w15:restartNumberingAfterBreak="0"&gt;&lt;w:nsid w:val="51823DC3"/&gt;&lt;w:multiLevelType w:val="multilevel"/&gt;&lt;w:tmpl w:val="65E43E58"/&gt;&lt;w:lvl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w:abstractNumId="47" w15:restartNumberingAfterBreak="0"&gt;&lt;w:nsid w:val="52F96632"/&gt;&lt;w:multiLevelType w:val="multilevel"/&gt;&lt;w:tmpl w:val="9DB803B4"/&gt;&lt;w:lvl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w:abstractNumId="48" w15:restartNumberingAfterBreak="0"&gt;&lt;w:nsid w:val="56443BFE"/&gt;&lt;w:multiLevelType w:val="multilevel"/&gt;&lt;w:tmpl w:val="6D446490"/&gt;&lt;w:lvl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w:abstractNumId="49" w15:restartNumberingAfterBreak="0"&gt;&lt;w:nsid w:val="5D9204DD"/&gt;&lt;w:multiLevelType w:val="multilevel"/&gt;&lt;w:tmpl w:val="70E8EE82"/&gt;&lt;w:lvl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w:abstractNumId="50" w15:restartNumberingAfterBreak="0"&gt;&lt;w:nsid w:val="621E5685"/&gt;&lt;w:multiLevelType w:val="hybridMultilevel"/&gt;&lt;w:tmpl w:val="C37854DE"/&gt;&lt;w:lvl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w:val="67671D09"/&gt;&lt;w:multiLevelType w:val="multilevel"/&gt;&lt;w:tmpl w:val="16DC5900"/&gt;&lt;w:lvl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w:abstractNumId="53" w15:restartNumberingAfterBreak="0"&gt;&lt;w:nsid w:val="6B4B66C4"/&gt;&lt;w:multiLevelType w:val="multilevel"/&gt;&lt;w:tmpl w:val="951249C6"/&gt;&lt;w:lvl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w:abstractNumId="55" w15:restartNumberingAfterBreak="0"&gt;&lt;w:nsid w:val="72D93100"/&gt;&lt;w:multiLevelType w:val="multilevel"/&gt;&lt;w:tmpl w:val="1040DAF2"/&gt;&lt;w:lvl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w:abstractNumId="56" w15:restartNumberingAfterBreak="0"&gt;&lt;w:nsid w:val="73E914FB"/&gt;&lt;w:multiLevelType w:val="multilevel"/&gt;&lt;w:tmpl w:val="4F5ABB5A"/&gt;&lt;w:lvl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w:abstractNumId="57" w15:restartNumberingAfterBreak="0"&gt;&lt;w:nsid w:val="75F7515D"/&gt;&lt;w:multiLevelType w:val="multilevel"/&gt;&lt;w:tmpl w:val="4D3C4F68"/&gt;&lt;w:lvl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w:abstractNumId="58" w15:restartNumberingAfterBreak="0"&gt;&lt;w:nsid w:val="7E9B4E1F"/&gt;&lt;w:multiLevelType w:val="multilevel"/&gt;&lt;w:tmpl w:val="5C92A79C"/&gt;&lt;w:lvl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w:val="20"/&gt;&lt;/w:rPr&gt;&lt;/w:lvl&gt;&lt;/w:abstractNum&gt;&lt;w:num w:numId="1"&gt;&lt;w:abstractNumId w:val="12"/&gt;&lt;/w:num&gt;&lt;w:num w:numId="2"&gt;&lt;w:abstractNumId w:val="36"/&gt;&lt;/w:num&gt;&lt;w:num w:numId="3"&gt;&lt;w:abstractNumId w:val="54"/&gt;&lt;/w:num&gt;&lt;w:num w:numId="4"&gt;&lt;w:abstractNumId w:val="34"/&gt;&lt;/w:num&gt;&lt;w:num w:numId="5"&gt;&lt;w:abstractNumId w:val="52"/&gt;&lt;/w:num&gt;&lt;w:num w:numId="6"&gt;&lt;w:abstractNumId w:val="30"/&gt;&lt;/w:num&gt;&lt;w:num w:numId="7"&gt;&lt;w:abstractNumId w:val="24"/&gt;&lt;/w:num&gt;&lt;w:num w:numId="8"&gt;&lt;w:abstractNumId w:val="11"/&gt;&lt;/w:num&gt;&lt;w:num w:numId="9"&gt;&lt;w:abstractNumId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w:left="2466"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w:val="35"/&gt;&lt;/w:num&gt;&lt;w:num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w:val="22"/&gt;&lt;/w:num&gt;&lt;w:num w:numId="20"&gt;&lt;w:abstractNumId w:val="13"/&gt;&lt;/w:num&gt;&lt;w:num w:numId="21"&gt;&lt;w:abstractNumId w:val="49"/&gt;&lt;/w:num&gt;&lt;w:num w:numId="22"&gt;&lt;w:abstractNumId w:val="19"/&gt;&lt;/w:num&gt;&lt;w:num w:numId="23"&gt;&lt;w:abstractNumId w:val="27"/&gt;&lt;/w:num&gt;&lt;w:num w:numId="24"&gt;&lt;w:abstractNumId w:val="48"/&gt;&lt;/w:num&gt;&lt;w:num w:numId="25"&gt;&lt;w:abstractNumId w:val="43"/&gt;&lt;/w:num&gt;&lt;w:num w:numId="26"&gt;&lt;w:abstractNumId w:val="25"/&gt;&lt;/w:num&gt;&lt;w:num w:numId="27"&gt;&lt;w:abstractNumId w:val="17"/&gt;&lt;/w:num&gt;&lt;w:num w:numId="28"&gt;&lt;w:abstractNumId w:val="56"/&gt;&lt;w:lvlOverride w:ilvl="0"&gt;&lt;w:startOverride w:val="1"/&gt;&lt;/w:lvlOverride&gt;&lt;/w:num&gt;&lt;w:num w:numId="29"&gt;&lt;w:abstractNumId w:val="8"/&gt;&lt;w:lvlOverride w:ilvl="0"&gt;&lt;w:startOverride w:val="5"/&gt;&lt;/w:lvlOverride&gt;&lt;/w:num&gt;&lt;w:num w:numId="30"&gt;&lt;w:abstractNumId w:val="57"/&gt;&lt;w:lvlOverride w:ilvl="0"&gt;&lt;w:startOverride w:val="9"/&gt;&lt;/w:lvlOverride&gt;&lt;/w:num&gt;&lt;w:num w:numId="31"&gt;&lt;w:abstractNumId w:val="58"/&gt;&lt;/w:num&gt;&lt;w:num w:numId="32"&gt;&lt;w:abstractNumId w:val="42"/&gt;&lt;w:lvlOverride w:ilvl="0"&gt;&lt;w:startOverride w:val="1"/&gt;&lt;/w:lvlOverride&gt;&lt;/w:num&gt;&lt;w:num w:numId="33"&gt;&lt;w:abstractNumId w:val="41"/&gt;&lt;w:lvlOverride w:ilvl="0"&gt;&lt;w:startOverride w:val="1"/&gt;&lt;/w:lvlOverride&gt;&lt;/w:num&gt;&lt;w:num w:numId="34"&gt;&lt;w:abstractNumId w:val="31"/&gt;&lt;w:lvlOverride w:ilvl="0"&gt;&lt;w:startOverride w:val="1"/&gt;&lt;/w:lvlOverride&gt;&lt;/w:num&gt;&lt;w:num w:numId="35"&gt;&lt;w:abstractNumId w:val="26"/&gt;&lt;/w:num&gt;&lt;w:num w:numId="36"&gt;&lt;w:abstractNumId w:val="46"/&gt;&lt;/w:num&gt;&lt;w:num w:numId="37"&gt;&lt;w:abstractNumId w:val="16"/&gt;&lt;w:lvlOverride w:ilvl="0"&gt;&lt;w:startOverride w:val="1"/&gt;&lt;/w:lvlOverride&gt;&lt;/w:num&gt;&lt;w:num w:numId="38"&gt;&lt;w:abstractNumId w:val="37"/&gt;&lt;w:lvlOverride w:ilvl="0"&gt;&lt;w:startOverride w:val="4"/&gt;&lt;/w:lvlOverride&gt;&lt;/w:num&gt;&lt;w:num w:numId="39"&gt;&lt;w:abstractNumId w:val="40"/&gt;&lt;w:lvlOverride w:ilvl="0"&gt;&lt;w:startOverride w:val="5"/&gt;&lt;/w:lvlOverride&gt;&lt;/w:num&gt;&lt;w:num w:numId="40"&gt;&lt;w:abstractNumId w:val="51"/&gt;&lt;/w:num&gt;&lt;w:num w:numId="41"&gt;&lt;w:abstractNumId w:val="55"/&gt;&lt;/w:num&gt;&lt;w:num w:numId="42"&gt;&lt;w:abstractNumId w:val="44"/&gt;&lt;/w:num&gt;&lt;w:num w:numId="43"&gt;&lt;w:abstractNumId w:val="53"/&gt;&lt;/w:num&gt;&lt;w:num w:numId="44"&gt;&lt;w:abstractNumId w:val="39"/&gt;&lt;/w:num&gt;&lt;w:num w:numId="45"&gt;&lt;w:abstractNumId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w:val="38"/&gt;&lt;/w:num&gt;&lt;w:num w:numId="47"&gt;&lt;w:abstractNumId w:val="9"/&gt;&lt;/w:num&gt;&lt;w:num w:numId="48"&gt;&lt;w:abstractNumId w:val="50"/&gt;&lt;/w:num&gt;&lt;w:num w:numId="49"&gt;&lt;w:abstractNumId w:val="15"/&gt;&lt;/w:num&gt;&lt;w:num w:numId="50"&gt;&lt;w:abstractNumId w:val="33"/&gt;&lt;/w:num&gt;&lt;w:num w:numId="51"&gt;&lt;w:abstractNumId w:val="32"/&gt;&lt;/w:num&gt;&lt;w:num w:numId="52"&gt;&lt;w:abstractNumId w:val="18"/&gt;&lt;/w:num&gt;&lt;w:num w:numId="53"&gt;&lt;w:abstractNumId w:val="47"/&gt;&lt;/w:num&gt;&lt;w:num w:numId="54"&gt;&lt;w:abstractNumId w:val="20"/&gt;&lt;/w:num&gt;&lt;w:num w:numId="55"&gt;&lt;w:abstractNumId w:val="30"/&gt;&lt;/w:num&gt;&lt;w:num w:numId="56"&gt;&lt;w:abstractNumId w:val="21"/&gt;&lt;/w:num&gt;&lt;w:num w:numId="57"&gt;&lt;w:abstractNumId w:val="14"/&gt;&lt;/w:num&gt;&lt;w:num w:numId="58"&gt;&lt;w:abstractNumId w:val="45"/&gt;&lt;/w:num&gt;&lt;w:num w:numId="59"&gt;&lt;w:abstractNumId w:val="29"/&gt;&lt;/w:num&gt;&lt;w:num w:numId="60"&gt;&lt;w:abstractNumId w:val="23"/&gt;&lt;/w:num&gt;&lt;w:numIdMacAtCleanup w:val="51"/&gt;&lt;/w:numbering&gt;&lt;/pkg:xmlData&gt;&lt;/pkg:part&gt;&lt;pkg:part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w:val="00747A9C"/&gt;&lt;w:pPr&gt;&lt;w:spacing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w:val="00747A9C"/&gt;&lt;w:pPr&gt;&lt;w:keepNext/&gt;&lt;w:keepLines/&gt;&lt;w:pageBreakBefore/&gt;&lt;w:tabs&gt;&lt;w:tab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w:val="00747A9C"/&gt;&lt;w:pPr&gt;&lt;w:pageBreakBefore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w:val="00747A9C"/&gt;&lt;w:pPr&gt;&lt;w:outlineLvl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w:val="00747A9C"/&gt;&lt;w:pPr&gt;&lt;w:spacing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w:val="00747A9C"/&gt;&lt;w:pPr&gt;&lt;w:outlineLvl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w:val="00747A9C"/&gt;&lt;w:pPr&gt;&lt;w:keepNext/&gt;&lt;w:keepLines/&gt;&lt;w:numPr&gt;&lt;w:ilvl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w:val="00747A9C"/&gt;&lt;w:pPr&gt;&lt;w:keepNext/&gt;&lt;w:keepLines/&gt;&lt;w:numPr&gt;&lt;w:ilvl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w:val="00747A9C"/&gt;&lt;w:pPr&gt;&lt;w:keepNext/&gt;&lt;w:keepLines/&gt;&lt;w:numPr&gt;&lt;w:ilvl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w:val="00747A9C"/&gt;&lt;w:pPr&gt;&lt;w:keepNext/&gt;&lt;w:keepLines/&gt;&lt;w:numPr&gt;&lt;w:ilvl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w:val="00747A9C"/&gt;&lt;w:rPr&gt;&lt;w:rFonts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w:val="00747A9C"/&gt;&lt;w:pPr&gt;&lt;w:tabs&gt;&lt;w:tab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w:val="00747A9C"/&gt;&lt;w:rPr&gt;&lt;w:rFonts w:ascii="Segoe UI" w:hAnsi="Segoe UI"/&gt;&lt;w:color w:val="0563C1" w:themeColor="hyperlink"/&gt;&lt;w:u w:val="single"/&gt;&lt;/w:rPr&gt;&lt;/w:style&gt;&lt;w:style w:type="paragraph" w:customStyle="1" w:styleId="Bullet1"&gt;&lt;w:name w:val="Bullet1"/&gt;&lt;w:basedOn w:val="ListBullet"/&gt;&lt;w:uiPriority w:val="99"/&gt;&lt;w:rsid w:val="00747A9C"/&gt;&lt;w:pPr&gt;&lt;w:numPr&gt;&lt;w:numId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w:val="00747A9C"/&gt;&lt;w:pPr&gt;&lt;w:tabs&gt;&lt;w:tab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w:val="00747A9C"/&gt;&lt;w:rPr&gt;&lt;w:rFonts w:ascii="Segoe UI" w:eastAsiaTheme="minorEastAsia" w:hAnsi="Segoe UI"/&gt;&lt;w:sz w:val="16"/&gt;&lt;/w:rPr&gt;&lt;/w:style&gt;&lt;w:style w:type="paragraph" w:styleId="Footer"&gt;&lt;w:name w:val="footer"/&gt;&lt;w:basedOn w:val="Normal"/&gt;&lt;w:link w:val="FooterChar"/&gt;&lt;w:uiPriority w:val="99"/&gt;&lt;w:unhideWhenUsed/&gt;&lt;w:rsid w:val="00747A9C"/&gt;&lt;w:pPr&gt;&lt;w:tabs&gt;&lt;w:tab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w:val="00747A9C"/&gt;&lt;w:rPr&gt;&lt;w:rFonts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w:val="00747A9C"/&gt;&lt;w:pPr&gt;&lt;w:keepNext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w:val="00747A9C"/&gt;&lt;w:rPr&gt;&lt;w:rFonts w:ascii="Segoe UI" w:hAnsi="Segoe UI"/&gt;&lt;w:sz w:val="20"/&gt;&lt;/w:rPr&gt;&lt;/w:style&gt;&lt;w:style w:type="table" w:styleId="TableGrid"&gt;&lt;w:name w:val="Table Grid"/&gt;&lt;w:aliases w:val="Tabla Microsoft Servicios"/&gt;&lt;w:basedOn w:val="TableNormal"/&gt;&lt;w:uiPriority w:val="39"/&gt;&lt;w:rsid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w:val="00747A9C"/&gt;&lt;w:pPr&gt;&lt;w:spacing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w:val="00747A9C"/&gt;&lt;w:pPr&gt;&lt;w:spacing w:after="600"/&gt;&lt;w:ind w:left="-720"/&gt;&lt;/w:pPr&gt;&lt;w:rPr&gt;&lt;w:color w:val="008AC8"/&gt;&lt;w:sz w:val="36"/&gt;&lt;/w:rPr&gt;&lt;/w:style&gt;&lt;w:style w:type="paragraph" w:customStyle="1" w:styleId="CoverHeading2"&gt;&lt;w:name w:val="Cover Heading 2"/&gt;&lt;w:basedOn w:val="Normal"/&gt;&lt;w:uiPriority w:val="99"/&gt;&lt;w:rsid w:val="00747A9C"/&gt;&lt;w:pPr&gt;&lt;w:spacing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w:val="00747A9C"/&gt;&lt;w:rPr&gt;&lt;w:rFonts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w:val="00747A9C"/&gt;&lt;w:pPr&gt;&lt;w:shd w:val="clear" w:color="auto" w:fill="F2F2F2"/&gt;&lt;/w:pPr&gt;&lt;w:rPr&gt;&lt;w:color w:val="FF0066"/&gt;&lt;/w:rPr&gt;&lt;/w:style&gt;&lt;w:style w:type="character" w:styleId="Strong"&gt;&lt;w:name w:val="Strong"/&gt;&lt;w:basedOn w:val="DefaultParagraphFont"/&gt;&lt;w:uiPriority w:val="22"/&gt;&lt;w:qFormat/&gt;&lt;w:rsid w:val="00747A9C"/&gt;&lt;w:rPr&gt;&lt;w:b/&gt;&lt;w:bCs/&gt;&lt;/w:rPr&gt;&lt;/w:style&gt;&lt;w:style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w:val="00747A9C"/&gt;&lt;w:pPr&gt;&lt;w:numPr&gt;&lt;w:numId w:val="6"/&gt;&lt;/w:numPr&gt;&lt;w:contextualSpacing/&gt;&lt;/w:pPr&gt;&lt;/w:style&gt;&lt;w:style w:type="paragraph" w:styleId="TOCHeading"&gt;&lt;w:name w:val="TOC Heading"/&gt;&lt;w:basedOn w:val="Heading1"/&gt;&lt;w:next w:val="Normal"/&gt;&lt;w:uiPriority w:val="99"/&gt;&lt;w:rsid w:val="00747A9C"/&gt;&lt;w:pPr&gt;&lt;w:spacing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w:val="00747A9C"/&gt;&lt;w:rPr&gt;&lt;w:i/&gt;&lt;w:iCs/&gt;&lt;w:color w:val="5B9BD5" w:themeColor="accent1"/&gt;&lt;/w:rPr&gt;&lt;/w:style&gt;&lt;w:style w:type="paragraph" w:styleId="Caption"&gt;&lt;w:name w:val="caption"/&gt;&lt;w:aliases w:val="Picture - Caption"/&gt;&lt;w:basedOn w:val="Normal"/&gt;&lt;w:next w:val="Normal"/&gt;&lt;w:link w:val="CaptionChar"/&gt;&lt;w:uiPriority w:val="19"/&gt;&lt;w:unhideWhenUsed/&gt;&lt;w:qFormat/&gt;&lt;w:rsid w:val="00747A9C"/&gt;&lt;w:pPr&gt;&lt;w:spacing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w:val="00747A9C"/&gt;&lt;w:rPr&gt;&lt;w:rFonts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w:val="00747A9C"/&gt;&lt;w:pPr&gt;&lt;w:keepNext/&gt;&lt;w:keepLines/&gt;&lt;w:pageBreakBefore/&gt;&lt;w:numPr&gt;&lt;w:numId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w:val="00747A9C"/&gt;&lt;w:rPr&gt;&lt;w:rFonts w:ascii="Segoe UI" w:eastAsiaTheme="minorEastAsia" w:hAnsi="Segoe UI"/&gt;&lt;/w:rPr&gt;&lt;/w:style&gt;&lt;w:style w:type="paragraph" w:styleId="ListBullet"&gt;&lt;w:name w:val="List Bullet"/&gt;&lt;w:basedOn w:val="Normal"/&gt;&lt;w:uiPriority w:val="4"/&gt;&lt;w:qFormat/&gt;&lt;w:rsid w:val="00747A9C"/&gt;&lt;w:pPr&gt;&lt;w:numPr&gt;&lt;w:numId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w:val="00747A9C"/&gt;&lt;w:pPr&gt;&lt;w:pageBreakBefore w:val="0"/&gt;&lt;w:numPr&gt;&lt;w:ilvl w:val="1"/&gt;&lt;/w:numPr&gt;&lt;w:spacing w:after="240" w:line="240" w:lineRule="auto"/&gt;&lt;w:ind w:left="936"/&gt;&lt;w:outlineLvl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w:val="00747A9C"/&gt;&lt;w:pPr&gt;&lt;w:numPr&gt;&lt;w:ilvl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w:val="00747A9C"/&gt;&lt;w:pPr&gt;&lt;w:numPr&gt;&lt;w:ilvl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w:val="00747A9C"/&gt;&lt;w:pPr&gt;&lt;w:framePr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w:val="00747A9C"/&gt;&lt;w:pPr&gt;&lt;w:numPr&gt;&lt;w:numId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w:val="00747A9C"/&gt;&lt;w:pPr&gt;&lt;w:keepNext/&gt;&lt;w:pBdr&gt;&lt;w:top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w:val="00747A9C"/&gt;&lt;w:pPr&gt;&lt;w:numPr&gt;&lt;w:numId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w:val="00747A9C"/&gt;&lt;w:pPr&gt;&lt;w:pBdr&gt;&lt;w:left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w:val="00747A9C"/&gt;&lt;w:pPr&gt;&lt;w:keepNext/&gt;&lt;w:spacing w:before="240" w:after="240" w:line="240" w:lineRule="auto"/&gt;&lt;/w:pPr&gt;&lt;w:rPr&gt;&lt;w:bCs/&gt;&lt;w:color w:val="008AC8"/&gt;&lt;w:sz w:val="24"/&gt;&lt;/w:rPr&gt;&lt;/w:style&gt;&lt;w:style w:type="numbering" w:customStyle="1" w:styleId="Checklist"&gt;&lt;w:name w:val="Checklist"/&gt;&lt;w:basedOn w:val="NoList"/&gt;&lt;w:rsid w:val="00747A9C"/&gt;&lt;w:pPr&gt;&lt;w:numPr&gt;&lt;w:numId w:val="3"/&gt;&lt;/w:numPr&gt;&lt;/w:pPr&gt;&lt;/w:style&gt;&lt;w:style w:type="paragraph" w:customStyle="1" w:styleId="TableText"&gt;&lt;w:name w:val="Table Text"/&gt;&lt;w:basedOn w:val="Normal"/&gt;&lt;w:uiPriority w:val="99"/&gt;&lt;w:qFormat/&gt;&lt;w:rsid w:val="00747A9C"/&gt;&lt;w:pPr&gt;&lt;w:spacing w:line="240" w:lineRule="auto"/&gt;&lt;/w:pPr&gt;&lt;w:rPr&gt;&lt;w:sz w:val="18"/&gt;&lt;/w:rPr&gt;&lt;/w:style&gt;&lt;w:style w:type="paragraph" w:customStyle="1" w:styleId="CommandLine"&gt;&lt;w:name w:val="Command Line"/&gt;&lt;w:basedOn w:val="Normal"/&gt;&lt;w:uiPriority w:val="99"/&gt;&lt;w:rsid w:val="00747A9C"/&gt;&lt;w:pPr&gt;&lt;w:shd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w:val="00747A9C"/&gt;&lt;w:pPr&gt;&lt;w:numPr&gt;&lt;w:numId w:val="4"/&gt;&lt;/w:numPr&gt;&lt;/w:pPr&gt;&lt;/w:style&gt;&lt;w:style w:type="numbering" w:customStyle="1" w:styleId="NumberedList"&gt;&lt;w:name w:val="Numbered List"/&gt;&lt;w:rsid w:val="00747A9C"/&gt;&lt;w:pPr&gt;&lt;w:numPr&gt;&lt;w:numId w:val="5"/&gt;&lt;/w:numPr&gt;&lt;/w:pPr&gt;&lt;/w:style&gt;&lt;w:style w:type="paragraph" w:styleId="TOC2"&gt;&lt;w:name w:val="toc 2"/&gt;&lt;w:basedOn w:val="Normal"/&gt;&lt;w:next w:val="Normal"/&gt;&lt;w:autoRedefine/&gt;&lt;w:uiPriority w:val="39"/&gt;&lt;w:unhideWhenUsed/&gt;&lt;w:rsid w:val="00747A9C"/&gt;&lt;w:pPr&gt;&lt;w:tabs&gt;&lt;w:tab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w:val="00747A9C"/&gt;&lt;w:pPr&gt;&lt;w:spacing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w:val="00747A9C"/&gt;&lt;w:pPr&gt;&lt;w:spacing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w:val="00747A9C"/&gt;&lt;w:pPr&gt;&lt;w:spacing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w:val="00747A9C"/&gt;&lt;w:pPr&gt;&lt;w:keepNext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w:val="00747A9C"/&gt;&lt;w:pPr&gt;&lt;w:keepNext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w:val="00747A9C"/&gt;&lt;w:rPr&gt;&lt;w:rFonts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w:val="00747A9C"/&gt;&lt;w:rPr&gt;&lt;w:rFonts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w:val="00747A9C"/&gt;&lt;w:pPr&gt;&lt;w:keepLines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w:val="00747A9C"/&gt;&lt;w:pPr&gt;&lt;w:keepLines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w:val="00747A9C"/&gt;&lt;w:rPr&gt;&lt;w:rFonts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w:val="00747A9C"/&gt;&lt;w:rPr&gt;&lt;w:rFonts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w:val="00747A9C"/&gt;&lt;w:rPr&gt;&lt;w:rFonts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w:val="00747A9C"/&gt;&lt;w:rPr&gt;&lt;w:rFonts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w:val="00747A9C"/&gt;&lt;w:rPr&gt;&lt;w:rFonts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w:val="00747A9C"/&gt;&lt;w:pPr&gt;&lt;w:numPr&gt;&lt;w:numId w:val="11"/&gt;&lt;/w:numPr&gt;&lt;w:ind w:left="1080"/&gt;&lt;/w:pPr&gt;&lt;/w:style&gt;&lt;w:style w:type="paragraph" w:styleId="ListBullet3"&gt;&lt;w:name w:val="List Bullet 3"/&gt;&lt;w:basedOn w:val="ListBullet2"/&gt;&lt;w:uiPriority w:val="99"/&gt;&lt;w:qFormat/&gt;&lt;w:rsid w:val="00747A9C"/&gt;&lt;w:pPr&gt;&lt;w:numPr&gt;&lt;w:numId w:val="12"/&gt;&lt;/w:numPr&gt;&lt;/w:pPr&gt;&lt;/w:style&gt;&lt;w:style w:type="paragraph" w:styleId="ListBullet4"&gt;&lt;w:name w:val="List Bullet 4"/&gt;&lt;w:basedOn w:val="ListBullet3"/&gt;&lt;w:uiPriority w:val="99"/&gt;&lt;w:qFormat/&gt;&lt;w:rsid w:val="00747A9C"/&gt;&lt;w:pPr&gt;&lt;w:numPr&gt;&lt;w:numId w:val="13"/&gt;&lt;/w:numPr&gt;&lt;/w:pPr&gt;&lt;/w:style&gt;&lt;w:style w:type="paragraph" w:styleId="ListBullet5"&gt;&lt;w:name w:val="List Bullet 5"/&gt;&lt;w:basedOn w:val="ListBullet4"/&gt;&lt;w:uiPriority w:val="99"/&gt;&lt;w:rsid w:val="00747A9C"/&gt;&lt;w:pPr&gt;&lt;w:numPr&gt;&lt;w:numId w:val="14"/&gt;&lt;/w:numPr&gt;&lt;/w:pPr&gt;&lt;/w:style&gt;&lt;w:style w:type="paragraph" w:styleId="ListNumber2"&gt;&lt;w:name w:val="List Number 2"/&gt;&lt;w:basedOn w:val="ListNumber"/&gt;&lt;w:uiPriority w:val="99"/&gt;&lt;w:qFormat/&gt;&lt;w:rsid w:val="00747A9C"/&gt;&lt;w:pPr&gt;&lt;w:numPr&gt;&lt;w:numId w:val="16"/&gt;&lt;/w:numPr&gt;&lt;/w:pPr&gt;&lt;/w:style&gt;&lt;w:style w:type="paragraph" w:styleId="ListNumber"&gt;&lt;w:name w:val="List Number"/&gt;&lt;w:basedOn w:val="ListBullet"/&gt;&lt;w:uiPriority w:val="99"/&gt;&lt;w:qFormat/&gt;&lt;w:rsid w:val="00747A9C"/&gt;&lt;w:pPr&gt;&lt;w:numPr&gt;&lt;w:numId w:val="15"/&gt;&lt;/w:numPr&gt;&lt;/w:pPr&gt;&lt;/w:style&gt;&lt;w:style w:type="paragraph" w:styleId="ListNumber3"&gt;&lt;w:name w:val="List Number 3"/&gt;&lt;w:basedOn w:val="ListNumber2"/&gt;&lt;w:uiPriority w:val="99"/&gt;&lt;w:qFormat/&gt;&lt;w:rsid w:val="00747A9C"/&gt;&lt;w:pPr&gt;&lt;w:numPr&gt;&lt;w:numId w:val="17"/&gt;&lt;/w:numPr&gt;&lt;/w:pPr&gt;&lt;/w:style&gt;&lt;w:style w:type="paragraph" w:styleId="ListNumber4"&gt;&lt;w:name w:val="List Number 4"/&gt;&lt;w:basedOn w:val="ListNumber3"/&gt;&lt;w:uiPriority w:val="99"/&gt;&lt;w:qFormat/&gt;&lt;w:rsid w:val="00747A9C"/&gt;&lt;w:pPr&gt;&lt;w:numPr&gt;&lt;w:numId w:val="18"/&gt;&lt;/w:numPr&gt;&lt;/w:pPr&gt;&lt;/w:style&gt;&lt;w:style w:type="character" w:styleId="PlaceholderText"&gt;&lt;w:name w:val="Placeholder Text"/&gt;&lt;w:basedOn w:val="DefaultParagraphFont"/&gt;&lt;w:uiPriority w:val="99"/&gt;&lt;w:semiHidden/&gt;&lt;w:rsid w:val="00747A9C"/&gt;&lt;w:rPr&gt;&lt;w:color w:val="808080"/&gt;&lt;/w:rPr&gt;&lt;/w:style&gt;&lt;w:style w:type="numbering" w:customStyle="1" w:styleId="Bullets"&gt;&lt;w:name w:val="Bullets"/&gt;&lt;w:rsid w:val="00747A9C"/&gt;&lt;w:pPr&gt;&lt;w:numPr&gt;&lt;w:numId w:val="19"/&gt;&lt;/w:numPr&gt;&lt;/w:pPr&gt;&lt;/w:style&gt;&lt;w:style w:type="paragraph" w:customStyle="1" w:styleId="HeaderUnderline"&gt;&lt;w:name w:val="Header Underline"/&gt;&lt;w:basedOn w:val="Header"/&gt;&lt;w:uiPriority w:val="99"/&gt;&lt;w:rsid w:val="00747A9C"/&gt;&lt;w:pPr&gt;&lt;w:pBdr&gt;&lt;w:bottom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w:val="00747A9C"/&gt;&lt;w:rPr&gt;&lt;w:color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w:type="character" w:styleId="UnresolvedMention"&gt;&lt;w:name w:val="Unresolved Mention"/&gt;&lt;w:basedOn w:val="DefaultParagraphFont"/&gt;&lt;w:uiPriority w:val="99"/&gt;&lt;w:semiHidden/&gt;&lt;w:unhideWhenUsed/&gt;&lt;w:rsid w:val="00F1489C"/&gt;&lt;w:rPr&gt;&lt;w:color w:val="808080"/&gt;&lt;w:shd w:val="clear" w:color="auto" w:fill="E6E6E6"/&gt;&lt;/w:rPr&gt;&lt;/w:style&gt;&lt;w:style w:type="paragraph" w:styleId="NormalWeb"&gt;&lt;w:name w:val="Normal (Web)"/&gt;&lt;w:basedOn w:val="Normal"/&gt;&lt;w:uiPriority w:val="99"/&gt;&lt;w:semiHidden/&gt;&lt;w:unhideWhenUsed/&gt;&lt;w:rsid w:val="00D5459A"/&gt;&lt;w:pPr&gt;&lt;w:spacing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w:styleId="HTMLCite"&gt;&lt;w:name w:val="HTML Cite"/&gt;&lt;w:basedOn w:val="DefaultParagraphFont"/&gt;&lt;w:uiPriority w:val="99"/&gt;&lt;w:semiHidden/&gt;&lt;w:unhideWhenUsed/&gt;&lt;w:rsid w:val="001E37AD"/&gt;&lt;w:rPr&gt;&lt;w:i/&gt;&lt;w:iCs/&gt;&lt;/w:rPr&gt;&lt;/w:style&gt;&lt;w:style w:type="paragraph" w:customStyle="1" w:styleId="paragraph"&gt;&lt;w:name w:val="paragraph"/&gt;&lt;w:basedOn w:val="Normal"/&gt;&lt;w:rsid w:val="001D0FD9"/&gt;&lt;w:pPr&gt;&lt;w:spacing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w:styleId="normaltextrun"&gt;&lt;w:name w:val="normaltextrun"/&gt;&lt;w:basedOn w:val="DefaultParagraphFont"/&gt;&lt;w:rsid w:val="001D0FD9"/&gt;&lt;/w:style&gt;&lt;w:style w:type="character" w:customStyle="1" w:styleId="eop"&gt;&lt;w:name w:val="eop"/&gt;&lt;w:basedOn w:val="DefaultParagraphFont"/&gt;&lt;w:rsid w:val="001D0FD9"/&gt;&lt;/w:style&gt;&lt;w:style w:type="character" w:customStyle="1" w:styleId="CaptionChar"&gt;&lt;w:name w:val="Caption Char"/&gt;&lt;w:aliases w:val="Picture - Caption Char"/&gt;&lt;w:basedOn w:val="DefaultParagraphFont"/&gt;&lt;w:link w:val="Caption"/&gt;&lt;w:uiPriority w:val="19"/&gt;&lt;w:locked/&gt;&lt;w:rsid w:val="00437479"/&gt;&lt;w:rPr&gt;&lt;w:rFonts w:ascii="Segoe UI" w:eastAsiaTheme="minorEastAsia" w:hAnsi="Segoe UI"/&gt;&lt;w:iCs/&gt;&lt;w:color w:val="008AC8"/&gt;&lt;w:sz w:val="18"/&gt;&lt;w:szCs w:val="18"/&gt;&lt;/w:rPr&gt;&lt;/w:style&gt;&lt;w:style w:type="paragraph" w:customStyle="1" w:styleId="TABLEHEAD"&gt;&lt;w:name w:val="TABLE HEAD"/&gt;&lt;w:basedOn w:val="Normal"/&gt;&lt;w:rsid w:val="00437479"/&gt;&lt;w:pPr&gt;&lt;w:keepNext/&gt;&lt;w:widowControl w:val="0"/&gt;&lt;w:spacing w:before="40" w:after="40" w:line="240" w:lineRule="auto"/&gt;&lt;w:jc w:val="center"/&gt;&lt;/w:pPr&gt;&lt;w:rPr&gt;&lt;w:rFonts w:ascii="Arial" w:eastAsia="Times New Roman" w:hAnsi="Arial" w:cs="Times New Roman"/&gt;&lt;w:b/&gt;&lt;w:bCs/&gt;&lt;w:color w:val="000000"/&gt;&lt;w:sz w:val="20"/&gt;&lt;w:szCs w:val="20"/&gt;&lt;/w:rPr&gt;&lt;/w:style&gt;&lt;w:style w:type="paragraph" w:customStyle="1" w:styleId="TABLEDATA"&gt;&lt;w:name w:val="TABLE DATA"/&gt;&lt;w:basedOn w:val="Normal"/&gt;&lt;w:next w:val="Normal"/&gt;&lt;w:rsid w:val="00437479"/&gt;&lt;w:pPr&gt;&lt;w:widowControl w:val="0"/&gt;&lt;w:spacing w:before="40" w:after="40" w:line="240" w:lineRule="auto"/&gt;&lt;/w:pPr&gt;&lt;w:rPr&gt;&lt;w:rFonts w:ascii="Arial" w:eastAsia="Times New Roman" w:hAnsi="Arial" w:cs="Times New Roman"/&gt;&lt;w:sz w:val="20"/&gt;&lt;w:szCs w:val="20"/&gt;&lt;/w:rPr&gt;&lt;/w:style&gt;&lt;w:style w:type="paragraph" w:styleId="BalloonText"&gt;&lt;w:name w:val="Balloon Text"/&gt;&lt;w:basedOn w:val="Normal"/&gt;&lt;w:link w:val="BalloonTextChar"/&gt;&lt;w:uiPriority w:val="99"/&gt;&lt;w:semiHidden/&gt;&lt;w:unhideWhenUsed/&gt;&lt;w:rsid w:val="00017C9C"/&gt;&lt;w:pPr&gt;&lt;w:spacing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w:val="00017C9C"/&gt;&lt;w:rPr&gt;&lt;w:rFonts w:ascii="Segoe UI" w:eastAsiaTheme="minorEastAsia" w:hAnsi="Segoe UI" w:cs="Segoe UI"/&gt;&lt;w:sz w:val="18"/&gt;&lt;w:szCs w:val="18"/&gt;&lt;/w:rPr&gt;&lt;/w:style&gt;&lt;w:style w:type="character" w:styleId="CommentReference"&gt;&lt;w:name w:val="annotation reference"/&gt;&lt;w:basedOn w:val="DefaultParagraphFont"/&gt;&lt;w:uiPriority w:val="99"/&gt;&lt;w:semiHidden/&gt;&lt;w:unhideWhenUsed/&gt;&lt;w:rsid w:val="001C2EFC"/&gt;&lt;w:rPr&gt;&lt;w:sz w:val="16"/&gt;&lt;w:szCs w:val="16"/&gt;&lt;/w:rPr&gt;&lt;/w:style&gt;&lt;w:style w:type="paragraph" w:styleId="CommentText"&gt;&lt;w:name w:val="annotation text"/&gt;&lt;w:basedOn w:val="Normal"/&gt;&lt;w:link w:val="CommentTextChar"/&gt;&lt;w:uiPriority w:val="99"/&gt;&lt;w:semiHidden/&gt;&lt;w:unhideWhenUsed/&gt;&lt;w:rsid w:val="001C2EFC"/&gt;&lt;w:pPr&gt;&lt;w:spacing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w:val="001C2EFC"/&gt;&lt;w:rPr&gt;&lt;w:rFonts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w:val="001C2EFC"/&gt;&lt;w:rPr&gt;&lt;w:b/&gt;&lt;w:bCs/&gt;&lt;/w:rPr&gt;&lt;/w:style&gt;&lt;w:style w:type="character" w:customStyle="1" w:styleId="CommentSubjectChar"&gt;&lt;w:name w:val="Comment Subject Char"/&gt;&lt;w:basedOn w:val="CommentTextChar"/&gt;&lt;w:link w:val="CommentSubject"/&gt;&lt;w:uiPriority w:val="99"/&gt;&lt;w:semiHidden/&gt;&lt;w:rsid w:val="001C2EFC"/&gt;&lt;w:rPr&gt;&lt;w:rFonts w:ascii="Segoe UI" w:eastAsiaTheme="minorEastAsia" w:hAnsi="Segoe UI"/&gt;&lt;w:b/&gt;&lt;w:bCs/&gt;&lt;w:sz w:val="20"/&gt;&lt;w:szCs w:val="20"/&gt;&lt;/w:rPr&gt;&lt;/w:style&gt;&lt;w:style w:type="paragraph" w:styleId="PlainText"&gt;&lt;w:name w:val="Plain Text"/&gt;&lt;w:basedOn w:val="Normal"/&gt;&lt;w:link w:val="PlainTextChar"/&gt;&lt;w:uiPriority w:val="99"/&gt;&lt;w:semiHidden/&gt;&lt;w:unhideWhenUsed/&gt;&lt;w:rsid w:val="00E1024A"/&gt;&lt;w:pPr&gt;&lt;w:spacing w:before="0" w:after="0" w:line="240" w:lineRule="auto"/&gt;&lt;/w:pPr&gt;&lt;w:rPr&gt;&lt;w:rFonts w:ascii="Calibri" w:eastAsiaTheme="minorHAnsi" w:hAnsi="Calibri"/&gt;&lt;w:szCs w:val="21"/&gt;&lt;/w:rPr&gt;&lt;/w:style&gt;&lt;w:style w:type="character" w:customStyle="1" w:styleId="PlainTextChar"&gt;&lt;w:name w:val="Plain Text Char"/&gt;&lt;w:basedOn w:val="DefaultParagraphFont"/&gt;&lt;w:link w:val="PlainText"/&gt;&lt;w:uiPriority w:val="99"/&gt;&lt;w:semiHidden/&gt;&lt;w:rsid w:val="00E1024A"/&gt;&lt;w:rPr&gt;&lt;w:rFonts w:ascii="Calibri" w:hAnsi="Calibri"/&gt;&lt;w:szCs w:val="21"/&gt;&lt;/w:rPr&gt;&lt;/w:style&gt;&lt;/w:styles&gt;&lt;/pkg:xmlData&gt;&lt;/pkg:part&gt;&lt;/pkg:package&gt;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w:rsidRDefault="00340B4C"&gt;&lt;w:r&gt;&lt;w:t&gt;1.0&lt;/w:t&gt;&lt;/w:r&gt;&lt;/w:p&gt;&lt;w:sectPr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w:val="066176FE"/&gt;&lt;w:multiLevelType w:val="multilevel"/&gt;&lt;w:tmpl w:val="8E20F83E"/&gt;&lt;w:lvl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w:abstractNumId="9" w15:restartNumberingAfterBreak="0"&gt;&lt;w:nsid w:val="0A23141A"/&gt;&lt;w:multiLevelType w:val="hybridMultilevel"/&gt;&lt;w:tmpl w:val="A1DACFA8"/&gt;&lt;w:lvl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w:val="0D3C5C8F"/&gt;&lt;w:multiLevelType w:val="multilevel"/&gt;&lt;w:tmpl w:val="DF46200C"/&gt;&lt;w:lvl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w:val="14F94E9E"/&gt;&lt;w:multiLevelType w:val="multilevel"/&gt;&lt;w:tmpl w:val="6FB4AA3E"/&gt;&lt;w:lvl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w:abstractNumId="14" w15:restartNumberingAfterBreak="0"&gt;&lt;w:nsid w:val="15451C6B"/&gt;&lt;w:multiLevelType w:val="multilevel"/&gt;&lt;w:tmpl w:val="34A624D6"/&gt;&lt;w:lvl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w:val="18761035"/&gt;&lt;w:multiLevelType w:val="hybridMultilevel"/&gt;&lt;w:tmpl w:val="9DDEC4D6"/&gt;&lt;w:lvl w:ilvl="0" w:tplc="5CA451F6"&gt;&lt;w:numFmt w:val="bullet"/&gt;&lt;w:lvlText w:val="-"/&gt;&lt;w:lvlJc w:val="left"/&gt;&lt;w:pPr&gt;&lt;w:ind w:left="360" w:hanging="360"/&gt;&lt;/w:pPr&gt;&lt;w:rPr&gt;&lt;w:rFonts w:ascii="Calibri" w:eastAsiaTheme="minorHAnsi" w:hAnsi="Calibri" w:cstheme="minorBidi"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w:abstractNumId="16" w15:restartNumberingAfterBreak="0"&gt;&lt;w:nsid w:val="19271B61"/&gt;&lt;w:multiLevelType w:val="multilevel"/&gt;&lt;w:tmpl w:val="07687310"/&gt;&lt;w:lvl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w:abstractNumId="17" w15:restartNumberingAfterBreak="0"&gt;&lt;w:nsid w:val="1AFE4865"/&gt;&lt;w:multiLevelType w:val="multilevel"/&gt;&lt;w:tmpl w:val="3684C2DA"/&gt;&lt;w:lvl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w:abstractNumId="18" w15:restartNumberingAfterBreak="0"&gt;&lt;w:nsid w:val="1EA67A73"/&gt;&lt;w:multiLevelType w:val="hybridMultilevel"/&gt;&lt;w:tmpl w:val="D1CAB052"/&gt;&lt;w:lvl w:ilvl="0" w:tplc="04090013"&gt;&lt;w:start w:val="1"/&gt;&lt;w:numFmt w:val="upperRoman"/&gt;&lt;w:lvlText w:val="%1."/&gt;&lt;w:lvlJc w:val="right"/&gt;&lt;w:pPr&gt;&lt;w:ind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w:val="1FA83416"/&gt;&lt;w:multiLevelType w:val="multilevel"/&gt;&lt;w:tmpl w:val="DEB8E588"/&gt;&lt;w:lvl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w:abstractNumId="20" w15:restartNumberingAfterBreak="0"&gt;&lt;w:nsid w:val="201153BF"/&gt;&lt;w:multiLevelType w:val="multilevel"/&gt;&lt;w:tmpl w:val="039AA19E"/&gt;&lt;w:lvl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w:abstractNumId="21"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w:abstractNumId="23" w15:restartNumberingAfterBreak="0"&gt;&lt;w:nsid w:val="23D562ED"/&gt;&lt;w:multiLevelType w:val="hybridMultilevel"/&gt;&lt;w:tmpl w:val="E0AA56E6"/&gt;&lt;w:lvl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w:val="2A82018F"/&gt;&lt;w:multiLevelType w:val="multilevel"/&gt;&lt;w:tmpl w:val="F5FC888E"/&gt;&lt;w:lvl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w:abstractNumId="26" w15:restartNumberingAfterBreak="0"&gt;&lt;w:nsid w:val="2A983AA2"/&gt;&lt;w:multiLevelType w:val="multilevel"/&gt;&lt;w:tmpl w:val="362A6E22"/&gt;&lt;w:lvl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w:abstractNumId="27" w15:restartNumberingAfterBreak="0"&gt;&lt;w:nsid w:val="2BDB23EE"/&gt;&lt;w:multiLevelType w:val="multilevel"/&gt;&lt;w:tmpl w:val="47A4AB7E"/&gt;&lt;w:lvl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w:abstractNumId="28" w15:restartNumberingAfterBreak="0"&gt;&lt;w:nsid w:val="2F5B01F1"/&gt;&lt;w:multiLevelType w:val="multilevel"/&gt;&lt;w:tmpl w:val="B7A0F0C0"/&gt;&lt;w:numStyleLink w:val="NumberedList"/&gt;&lt;/w:abstractNum&gt;&lt;w:abstractNum w:abstractNumId="29" w15:restartNumberingAfterBreak="0"&gt;&lt;w:nsid w:val="311A714D"/&gt;&lt;w:multiLevelType w:val="hybridMultilevel"/&gt;&lt;w:tmpl w:val="B0FEAC0A"/&gt;&lt;w:lvl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w:abstractNumId="31" w15:restartNumberingAfterBreak="0"&gt;&lt;w:nsid w:val="36F34141"/&gt;&lt;w:multiLevelType w:val="multilevel"/&gt;&lt;w:tmpl w:val="18FCFD42"/&gt;&lt;w:lvl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w:abstractNumId="32" w15:restartNumberingAfterBreak="0"&gt;&lt;w:nsid w:val="38914D89"/&gt;&lt;w:multiLevelType w:val="hybridMultilevel"/&gt;&lt;w:tmpl w:val="B262E1EC"/&gt;&lt;w:lvl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w:val="3CA12653"/&gt;&lt;w:multiLevelType w:val="hybridMultilevel"/&gt;&lt;w:tmpl w:val="F2A2B1AA"/&gt;&lt;w:lvl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w:abstractNumId="37" w15:restartNumberingAfterBreak="0"&gt;&lt;w:nsid w:val="438B7BA1"/&gt;&lt;w:multiLevelType w:val="multilevel"/&gt;&lt;w:tmpl w:val="5AA86642"/&gt;&lt;w:lvl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w:abstractNumId="38" w15:restartNumberingAfterBreak="0"&gt;&lt;w:nsid w:val="456F7B69"/&gt;&lt;w:multiLevelType w:val="hybridMultilevel"/&gt;&lt;w:tmpl w:val="7AE6561A"/&gt;&lt;w:lvl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w:val="45FD313D"/&gt;&lt;w:multiLevelType w:val="multilevel"/&gt;&lt;w:tmpl w:val="5DC00274"/&gt;&lt;w:lvl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w:abstractNumId="40" w15:restartNumberingAfterBreak="0"&gt;&lt;w:nsid w:val="47A66ED7"/&gt;&lt;w:multiLevelType w:val="multilevel"/&gt;&lt;w:tmpl w:val="E41A7A34"/&gt;&lt;w:lvl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w:abstractNumId="41" w15:restartNumberingAfterBreak="0"&gt;&lt;w:nsid w:val="4822739C"/&gt;&lt;w:multiLevelType w:val="multilevel"/&gt;&lt;w:tmpl w:val="0B5646FA"/&gt;&lt;w:lvl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w:abstractNumId="42" w15:restartNumberingAfterBreak="0"&gt;&lt;w:nsid w:val="4B6E0144"/&gt;&lt;w:multiLevelType w:val="multilevel"/&gt;&lt;w:tmpl w:val="6C7EAEC0"/&gt;&lt;w:lvl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w:val="4B8B69B8"/&gt;&lt;w:multiLevelType w:val="multilevel"/&gt;&lt;w:tmpl w:val="F8F8073C"/&gt;&lt;w:lvl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w:abstractNumId="44" w15:restartNumberingAfterBreak="0"&gt;&lt;w:nsid w:val="4C4C4538"/&gt;&lt;w:multiLevelType w:val="multilevel"/&gt;&lt;w:tmpl w:val="6C1A941C"/&gt;&lt;w:lvl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w:abstractNumId="45" w15:restartNumberingAfterBreak="0"&gt;&lt;w:nsid w:val="4FD15DD3"/&gt;&lt;w:multiLevelType w:val="hybridMultilevel"/&gt;&lt;w:tmpl w:val="031216D8"/&gt;&lt;w:lvl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w:abstractNumId="46" w15:restartNumberingAfterBreak="0"&gt;&lt;w:nsid w:val="51823DC3"/&gt;&lt;w:multiLevelType w:val="multilevel"/&gt;&lt;w:tmpl w:val="65E43E58"/&gt;&lt;w:lvl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w:abstractNumId="47" w15:restartNumberingAfterBreak="0"&gt;&lt;w:nsid w:val="52F96632"/&gt;&lt;w:multiLevelType w:val="multilevel"/&gt;&lt;w:tmpl w:val="9DB803B4"/&gt;&lt;w:lvl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w:abstractNumId="48" w15:restartNumberingAfterBreak="0"&gt;&lt;w:nsid w:val="56443BFE"/&gt;&lt;w:multiLevelType w:val="multilevel"/&gt;&lt;w:tmpl w:val="6D446490"/&gt;&lt;w:lvl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w:abstractNumId="49" w15:restartNumberingAfterBreak="0"&gt;&lt;w:nsid w:val="5D9204DD"/&gt;&lt;w:multiLevelType w:val="multilevel"/&gt;&lt;w:tmpl w:val="70E8EE82"/&gt;&lt;w:lvl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w:abstractNumId="50" w15:restartNumberingAfterBreak="0"&gt;&lt;w:nsid w:val="621E5685"/&gt;&lt;w:multiLevelType w:val="hybridMultilevel"/&gt;&lt;w:tmpl w:val="C37854DE"/&gt;&lt;w:lvl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w:val="67671D09"/&gt;&lt;w:multiLevelType w:val="multilevel"/&gt;&lt;w:tmpl w:val="16DC5900"/&gt;&lt;w:lvl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w:abstractNumId="53" w15:restartNumberingAfterBreak="0"&gt;&lt;w:nsid w:val="6B4B66C4"/&gt;&lt;w:multiLevelType w:val="multilevel"/&gt;&lt;w:tmpl w:val="951249C6"/&gt;&lt;w:lvl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w:abstractNumId="55" w15:restartNumberingAfterBreak="0"&gt;&lt;w:nsid w:val="72D93100"/&gt;&lt;w:multiLevelType w:val="multilevel"/&gt;&lt;w:tmpl w:val="1040DAF2"/&gt;&lt;w:lvl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w:abstractNumId="56" w15:restartNumberingAfterBreak="0"&gt;&lt;w:nsid w:val="73E914FB"/&gt;&lt;w:multiLevelType w:val="multilevel"/&gt;&lt;w:tmpl w:val="4F5ABB5A"/&gt;&lt;w:lvl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w:abstractNumId="57" w15:restartNumberingAfterBreak="0"&gt;&lt;w:nsid w:val="75F7515D"/&gt;&lt;w:multiLevelType w:val="multilevel"/&gt;&lt;w:tmpl w:val="4D3C4F68"/&gt;&lt;w:lvl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w:abstractNumId="58" w15:restartNumberingAfterBreak="0"&gt;&lt;w:nsid w:val="7E9B4E1F"/&gt;&lt;w:multiLevelType w:val="multilevel"/&gt;&lt;w:tmpl w:val="5C92A79C"/&gt;&lt;w:lvl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w:val="20"/&gt;&lt;/w:rPr&gt;&lt;/w:lvl&gt;&lt;/w:abstractNum&gt;&lt;w:num w:numId="1"&gt;&lt;w:abstractNumId w:val="12"/&gt;&lt;/w:num&gt;&lt;w:num w:numId="2"&gt;&lt;w:abstractNumId w:val="36"/&gt;&lt;/w:num&gt;&lt;w:num w:numId="3"&gt;&lt;w:abstractNumId w:val="54"/&gt;&lt;/w:num&gt;&lt;w:num w:numId="4"&gt;&lt;w:abstractNumId w:val="34"/&gt;&lt;/w:num&gt;&lt;w:num w:numId="5"&gt;&lt;w:abstractNumId w:val="52"/&gt;&lt;/w:num&gt;&lt;w:num w:numId="6"&gt;&lt;w:abstractNumId w:val="30"/&gt;&lt;/w:num&gt;&lt;w:num w:numId="7"&gt;&lt;w:abstractNumId w:val="24"/&gt;&lt;/w:num&gt;&lt;w:num w:numId="8"&gt;&lt;w:abstractNumId w:val="11"/&gt;&lt;/w:num&gt;&lt;w:num w:numId="9"&gt;&lt;w:abstractNumId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w:left="2466"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w:val="35"/&gt;&lt;/w:num&gt;&lt;w:num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w:val="22"/&gt;&lt;/w:num&gt;&lt;w:num w:numId="20"&gt;&lt;w:abstractNumId w:val="13"/&gt;&lt;/w:num&gt;&lt;w:num w:numId="21"&gt;&lt;w:abstractNumId w:val="49"/&gt;&lt;/w:num&gt;&lt;w:num w:numId="22"&gt;&lt;w:abstractNumId w:val="19"/&gt;&lt;/w:num&gt;&lt;w:num w:numId="23"&gt;&lt;w:abstractNumId w:val="27"/&gt;&lt;/w:num&gt;&lt;w:num w:numId="24"&gt;&lt;w:abstractNumId w:val="48"/&gt;&lt;/w:num&gt;&lt;w:num w:numId="25"&gt;&lt;w:abstractNumId w:val="43"/&gt;&lt;/w:num&gt;&lt;w:num w:numId="26"&gt;&lt;w:abstractNumId w:val="25"/&gt;&lt;/w:num&gt;&lt;w:num w:numId="27"&gt;&lt;w:abstractNumId w:val="17"/&gt;&lt;/w:num&gt;&lt;w:num w:numId="28"&gt;&lt;w:abstractNumId w:val="56"/&gt;&lt;w:lvlOverride w:ilvl="0"&gt;&lt;w:startOverride w:val="1"/&gt;&lt;/w:lvlOverride&gt;&lt;/w:num&gt;&lt;w:num w:numId="29"&gt;&lt;w:abstractNumId w:val="8"/&gt;&lt;w:lvlOverride w:ilvl="0"&gt;&lt;w:startOverride w:val="5"/&gt;&lt;/w:lvlOverride&gt;&lt;/w:num&gt;&lt;w:num w:numId="30"&gt;&lt;w:abstractNumId w:val="57"/&gt;&lt;w:lvlOverride w:ilvl="0"&gt;&lt;w:startOverride w:val="9"/&gt;&lt;/w:lvlOverride&gt;&lt;/w:num&gt;&lt;w:num w:numId="31"&gt;&lt;w:abstractNumId w:val="58"/&gt;&lt;/w:num&gt;&lt;w:num w:numId="32"&gt;&lt;w:abstractNumId w:val="42"/&gt;&lt;w:lvlOverride w:ilvl="0"&gt;&lt;w:startOverride w:val="1"/&gt;&lt;/w:lvlOverride&gt;&lt;/w:num&gt;&lt;w:num w:numId="33"&gt;&lt;w:abstractNumId w:val="41"/&gt;&lt;w:lvlOverride w:ilvl="0"&gt;&lt;w:startOverride w:val="1"/&gt;&lt;/w:lvlOverride&gt;&lt;/w:num&gt;&lt;w:num w:numId="34"&gt;&lt;w:abstractNumId w:val="31"/&gt;&lt;w:lvlOverride w:ilvl="0"&gt;&lt;w:startOverride w:val="1"/&gt;&lt;/w:lvlOverride&gt;&lt;/w:num&gt;&lt;w:num w:numId="35"&gt;&lt;w:abstractNumId w:val="26"/&gt;&lt;/w:num&gt;&lt;w:num w:numId="36"&gt;&lt;w:abstractNumId w:val="46"/&gt;&lt;/w:num&gt;&lt;w:num w:numId="37"&gt;&lt;w:abstractNumId w:val="16"/&gt;&lt;w:lvlOverride w:ilvl="0"&gt;&lt;w:startOverride w:val="1"/&gt;&lt;/w:lvlOverride&gt;&lt;/w:num&gt;&lt;w:num w:numId="38"&gt;&lt;w:abstractNumId w:val="37"/&gt;&lt;w:lvlOverride w:ilvl="0"&gt;&lt;w:startOverride w:val="4"/&gt;&lt;/w:lvlOverride&gt;&lt;/w:num&gt;&lt;w:num w:numId="39"&gt;&lt;w:abstractNumId w:val="40"/&gt;&lt;w:lvlOverride w:ilvl="0"&gt;&lt;w:startOverride w:val="5"/&gt;&lt;/w:lvlOverride&gt;&lt;/w:num&gt;&lt;w:num w:numId="40"&gt;&lt;w:abstractNumId w:val="51"/&gt;&lt;/w:num&gt;&lt;w:num w:numId="41"&gt;&lt;w:abstractNumId w:val="55"/&gt;&lt;/w:num&gt;&lt;w:num w:numId="42"&gt;&lt;w:abstractNumId w:val="44"/&gt;&lt;/w:num&gt;&lt;w:num w:numId="43"&gt;&lt;w:abstractNumId w:val="53"/&gt;&lt;/w:num&gt;&lt;w:num w:numId="44"&gt;&lt;w:abstractNumId w:val="39"/&gt;&lt;/w:num&gt;&lt;w:num w:numId="45"&gt;&lt;w:abstractNumId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w:val="38"/&gt;&lt;/w:num&gt;&lt;w:num w:numId="47"&gt;&lt;w:abstractNumId w:val="9"/&gt;&lt;/w:num&gt;&lt;w:num w:numId="48"&gt;&lt;w:abstractNumId w:val="50"/&gt;&lt;/w:num&gt;&lt;w:num w:numId="49"&gt;&lt;w:abstractNumId w:val="15"/&gt;&lt;/w:num&gt;&lt;w:num w:numId="50"&gt;&lt;w:abstractNumId w:val="33"/&gt;&lt;/w:num&gt;&lt;w:num w:numId="51"&gt;&lt;w:abstractNumId w:val="32"/&gt;&lt;/w:num&gt;&lt;w:num w:numId="52"&gt;&lt;w:abstractNumId w:val="18"/&gt;&lt;/w:num&gt;&lt;w:num w:numId="53"&gt;&lt;w:abstractNumId w:val="47"/&gt;&lt;/w:num&gt;&lt;w:num w:numId="54"&gt;&lt;w:abstractNumId w:val="20"/&gt;&lt;/w:num&gt;&lt;w:num w:numId="55"&gt;&lt;w:abstractNumId w:val="30"/&gt;&lt;/w:num&gt;&lt;w:num w:numId="56"&gt;&lt;w:abstractNumId w:val="21"/&gt;&lt;/w:num&gt;&lt;w:num w:numId="57"&gt;&lt;w:abstractNumId w:val="14"/&gt;&lt;/w:num&gt;&lt;w:num w:numId="58"&gt;&lt;w:abstractNumId w:val="45"/&gt;&lt;/w:num&gt;&lt;w:num w:numId="59"&gt;&lt;w:abstractNumId w:val="29"/&gt;&lt;/w:num&gt;&lt;w:num w:numId="60"&gt;&lt;w:abstractNumId w:val="23"/&gt;&lt;/w:num&gt;&lt;w:numIdMacAtCleanup w:val="51"/&gt;&lt;/w:numbering&gt;&lt;/pkg:xmlData&gt;&lt;/pkg:part&gt;&lt;pkg:part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w:val="00747A9C"/&gt;&lt;w:pPr&gt;&lt;w:spacing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w:val="00747A9C"/&gt;&lt;w:pPr&gt;&lt;w:keepNext/&gt;&lt;w:keepLines/&gt;&lt;w:pageBreakBefore/&gt;&lt;w:tabs&gt;&lt;w:tab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w:val="00747A9C"/&gt;&lt;w:pPr&gt;&lt;w:pageBreakBefore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w:val="00747A9C"/&gt;&lt;w:pPr&gt;&lt;w:outlineLvl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w:val="00747A9C"/&gt;&lt;w:pPr&gt;&lt;w:spacing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w:val="00747A9C"/&gt;&lt;w:pPr&gt;&lt;w:outlineLvl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w:val="00747A9C"/&gt;&lt;w:pPr&gt;&lt;w:keepNext/&gt;&lt;w:keepLines/&gt;&lt;w:numPr&gt;&lt;w:ilvl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w:val="00747A9C"/&gt;&lt;w:pPr&gt;&lt;w:keepNext/&gt;&lt;w:keepLines/&gt;&lt;w:numPr&gt;&lt;w:ilvl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w:val="00747A9C"/&gt;&lt;w:pPr&gt;&lt;w:keepNext/&gt;&lt;w:keepLines/&gt;&lt;w:numPr&gt;&lt;w:ilvl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w:val="00747A9C"/&gt;&lt;w:pPr&gt;&lt;w:keepNext/&gt;&lt;w:keepLines/&gt;&lt;w:numPr&gt;&lt;w:ilvl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w:val="00747A9C"/&gt;&lt;w:rPr&gt;&lt;w:rFonts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w:val="00747A9C"/&gt;&lt;w:pPr&gt;&lt;w:tabs&gt;&lt;w:tab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w:val="00747A9C"/&gt;&lt;w:rPr&gt;&lt;w:rFonts w:ascii="Segoe UI" w:hAnsi="Segoe UI"/&gt;&lt;w:color w:val="0563C1" w:themeColor="hyperlink"/&gt;&lt;w:u w:val="single"/&gt;&lt;/w:rPr&gt;&lt;/w:style&gt;&lt;w:style w:type="paragraph" w:customStyle="1" w:styleId="Bullet1"&gt;&lt;w:name w:val="Bullet1"/&gt;&lt;w:basedOn w:val="ListBullet"/&gt;&lt;w:uiPriority w:val="99"/&gt;&lt;w:rsid w:val="00747A9C"/&gt;&lt;w:pPr&gt;&lt;w:numPr&gt;&lt;w:numId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w:val="00747A9C"/&gt;&lt;w:pPr&gt;&lt;w:tabs&gt;&lt;w:tab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w:val="00747A9C"/&gt;&lt;w:rPr&gt;&lt;w:rFonts w:ascii="Segoe UI" w:eastAsiaTheme="minorEastAsia" w:hAnsi="Segoe UI"/&gt;&lt;w:sz w:val="16"/&gt;&lt;/w:rPr&gt;&lt;/w:style&gt;&lt;w:style w:type="paragraph" w:styleId="Footer"&gt;&lt;w:name w:val="footer"/&gt;&lt;w:basedOn w:val="Normal"/&gt;&lt;w:link w:val="FooterChar"/&gt;&lt;w:uiPriority w:val="99"/&gt;&lt;w:unhideWhenUsed/&gt;&lt;w:rsid w:val="00747A9C"/&gt;&lt;w:pPr&gt;&lt;w:tabs&gt;&lt;w:tab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w:val="00747A9C"/&gt;&lt;w:rPr&gt;&lt;w:rFonts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w:val="00747A9C"/&gt;&lt;w:pPr&gt;&lt;w:keepNext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w:val="00747A9C"/&gt;&lt;w:rPr&gt;&lt;w:rFonts w:ascii="Segoe UI" w:hAnsi="Segoe UI"/&gt;&lt;w:sz w:val="20"/&gt;&lt;/w:rPr&gt;&lt;/w:style&gt;&lt;w:style w:type="table" w:styleId="TableGrid"&gt;&lt;w:name w:val="Table Grid"/&gt;&lt;w:aliases w:val="Tabla Microsoft Servicios"/&gt;&lt;w:basedOn w:val="TableNormal"/&gt;&lt;w:uiPriority w:val="39"/&gt;&lt;w:rsid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w:val="00747A9C"/&gt;&lt;w:pPr&gt;&lt;w:spacing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w:val="00747A9C"/&gt;&lt;w:pPr&gt;&lt;w:spacing w:after="600"/&gt;&lt;w:ind w:left="-720"/&gt;&lt;/w:pPr&gt;&lt;w:rPr&gt;&lt;w:color w:val="008AC8"/&gt;&lt;w:sz w:val="36"/&gt;&lt;/w:rPr&gt;&lt;/w:style&gt;&lt;w:style w:type="paragraph" w:customStyle="1" w:styleId="CoverHeading2"&gt;&lt;w:name w:val="Cover Heading 2"/&gt;&lt;w:basedOn w:val="Normal"/&gt;&lt;w:uiPriority w:val="99"/&gt;&lt;w:rsid w:val="00747A9C"/&gt;&lt;w:pPr&gt;&lt;w:spacing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w:val="00747A9C"/&gt;&lt;w:rPr&gt;&lt;w:rFonts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w:val="00747A9C"/&gt;&lt;w:pPr&gt;&lt;w:shd w:val="clear" w:color="auto" w:fill="F2F2F2"/&gt;&lt;/w:pPr&gt;&lt;w:rPr&gt;&lt;w:color w:val="FF0066"/&gt;&lt;/w:rPr&gt;&lt;/w:style&gt;&lt;w:style w:type="character" w:styleId="Strong"&gt;&lt;w:name w:val="Strong"/&gt;&lt;w:basedOn w:val="DefaultParagraphFont"/&gt;&lt;w:uiPriority w:val="22"/&gt;&lt;w:qFormat/&gt;&lt;w:rsid w:val="00747A9C"/&gt;&lt;w:rPr&gt;&lt;w:b/&gt;&lt;w:bCs/&gt;&lt;/w:rPr&gt;&lt;/w:style&gt;&lt;w:style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w:val="00747A9C"/&gt;&lt;w:pPr&gt;&lt;w:numPr&gt;&lt;w:numId w:val="6"/&gt;&lt;/w:numPr&gt;&lt;w:contextualSpacing/&gt;&lt;/w:pPr&gt;&lt;/w:style&gt;&lt;w:style w:type="paragraph" w:styleId="TOCHeading"&gt;&lt;w:name w:val="TOC Heading"/&gt;&lt;w:basedOn w:val="Heading1"/&gt;&lt;w:next w:val="Normal"/&gt;&lt;w:uiPriority w:val="99"/&gt;&lt;w:rsid w:val="00747A9C"/&gt;&lt;w:pPr&gt;&lt;w:spacing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w:val="00747A9C"/&gt;&lt;w:rPr&gt;&lt;w:i/&gt;&lt;w:iCs/&gt;&lt;w:color w:val="5B9BD5" w:themeColor="accent1"/&gt;&lt;/w:rPr&gt;&lt;/w:style&gt;&lt;w:style w:type="paragraph" w:styleId="Caption"&gt;&lt;w:name w:val="caption"/&gt;&lt;w:aliases w:val="Picture - Caption"/&gt;&lt;w:basedOn w:val="Normal"/&gt;&lt;w:next w:val="Normal"/&gt;&lt;w:link w:val="CaptionChar"/&gt;&lt;w:uiPriority w:val="19"/&gt;&lt;w:unhideWhenUsed/&gt;&lt;w:qFormat/&gt;&lt;w:rsid w:val="00747A9C"/&gt;&lt;w:pPr&gt;&lt;w:spacing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w:val="00747A9C"/&gt;&lt;w:rPr&gt;&lt;w:rFonts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w:val="00747A9C"/&gt;&lt;w:pPr&gt;&lt;w:keepNext/&gt;&lt;w:keepLines/&gt;&lt;w:pageBreakBefore/&gt;&lt;w:numPr&gt;&lt;w:numId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w:val="00747A9C"/&gt;&lt;w:rPr&gt;&lt;w:rFonts w:ascii="Segoe UI" w:eastAsiaTheme="minorEastAsia" w:hAnsi="Segoe UI"/&gt;&lt;/w:rPr&gt;&lt;/w:style&gt;&lt;w:style w:type="paragraph" w:styleId="ListBullet"&gt;&lt;w:name w:val="List Bullet"/&gt;&lt;w:basedOn w:val="Normal"/&gt;&lt;w:uiPriority w:val="4"/&gt;&lt;w:qFormat/&gt;&lt;w:rsid w:val="00747A9C"/&gt;&lt;w:pPr&gt;&lt;w:numPr&gt;&lt;w:numId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w:val="00747A9C"/&gt;&lt;w:pPr&gt;&lt;w:pageBreakBefore w:val="0"/&gt;&lt;w:numPr&gt;&lt;w:ilvl w:val="1"/&gt;&lt;/w:numPr&gt;&lt;w:spacing w:after="240" w:line="240" w:lineRule="auto"/&gt;&lt;w:ind w:left="936"/&gt;&lt;w:outlineLvl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w:val="00747A9C"/&gt;&lt;w:pPr&gt;&lt;w:numPr&gt;&lt;w:ilvl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w:val="00747A9C"/&gt;&lt;w:pPr&gt;&lt;w:numPr&gt;&lt;w:ilvl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w:val="00747A9C"/&gt;&lt;w:pPr&gt;&lt;w:framePr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w:val="00747A9C"/&gt;&lt;w:pPr&gt;&lt;w:numPr&gt;&lt;w:numId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w:val="00747A9C"/&gt;&lt;w:pPr&gt;&lt;w:keepNext/&gt;&lt;w:pBdr&gt;&lt;w:top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w:val="00747A9C"/&gt;&lt;w:pPr&gt;&lt;w:numPr&gt;&lt;w:numId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w:val="00747A9C"/&gt;&lt;w:pPr&gt;&lt;w:pBdr&gt;&lt;w:left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w:val="00747A9C"/&gt;&lt;w:pPr&gt;&lt;w:keepNext/&gt;&lt;w:spacing w:before="240" w:after="240" w:line="240" w:lineRule="auto"/&gt;&lt;/w:pPr&gt;&lt;w:rPr&gt;&lt;w:bCs/&gt;&lt;w:color w:val="008AC8"/&gt;&lt;w:sz w:val="24"/&gt;&lt;/w:rPr&gt;&lt;/w:style&gt;&lt;w:style w:type="numbering" w:customStyle="1" w:styleId="Checklist"&gt;&lt;w:name w:val="Checklist"/&gt;&lt;w:basedOn w:val="NoList"/&gt;&lt;w:rsid w:val="00747A9C"/&gt;&lt;w:pPr&gt;&lt;w:numPr&gt;&lt;w:numId w:val="3"/&gt;&lt;/w:numPr&gt;&lt;/w:pPr&gt;&lt;/w:style&gt;&lt;w:style w:type="paragraph" w:customStyle="1" w:styleId="TableText"&gt;&lt;w:name w:val="Table Text"/&gt;&lt;w:basedOn w:val="Normal"/&gt;&lt;w:uiPriority w:val="99"/&gt;&lt;w:qFormat/&gt;&lt;w:rsid w:val="00747A9C"/&gt;&lt;w:pPr&gt;&lt;w:spacing w:line="240" w:lineRule="auto"/&gt;&lt;/w:pPr&gt;&lt;w:rPr&gt;&lt;w:sz w:val="18"/&gt;&lt;/w:rPr&gt;&lt;/w:style&gt;&lt;w:style w:type="paragraph" w:customStyle="1" w:styleId="CommandLine"&gt;&lt;w:name w:val="Command Line"/&gt;&lt;w:basedOn w:val="Normal"/&gt;&lt;w:uiPriority w:val="99"/&gt;&lt;w:rsid w:val="00747A9C"/&gt;&lt;w:pPr&gt;&lt;w:shd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w:val="00747A9C"/&gt;&lt;w:pPr&gt;&lt;w:numPr&gt;&lt;w:numId w:val="4"/&gt;&lt;/w:numPr&gt;&lt;/w:pPr&gt;&lt;/w:style&gt;&lt;w:style w:type="numbering" w:customStyle="1" w:styleId="NumberedList"&gt;&lt;w:name w:val="Numbered List"/&gt;&lt;w:rsid w:val="00747A9C"/&gt;&lt;w:pPr&gt;&lt;w:numPr&gt;&lt;w:numId w:val="5"/&gt;&lt;/w:numPr&gt;&lt;/w:pPr&gt;&lt;/w:style&gt;&lt;w:style w:type="paragraph" w:styleId="TOC2"&gt;&lt;w:name w:val="toc 2"/&gt;&lt;w:basedOn w:val="Normal"/&gt;&lt;w:next w:val="Normal"/&gt;&lt;w:autoRedefine/&gt;&lt;w:uiPriority w:val="39"/&gt;&lt;w:unhideWhenUsed/&gt;&lt;w:rsid w:val="00747A9C"/&gt;&lt;w:pPr&gt;&lt;w:tabs&gt;&lt;w:tab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w:val="00747A9C"/&gt;&lt;w:pPr&gt;&lt;w:spacing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w:val="00747A9C"/&gt;&lt;w:pPr&gt;&lt;w:spacing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w:val="00747A9C"/&gt;&lt;w:pPr&gt;&lt;w:spacing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w:val="00747A9C"/&gt;&lt;w:pPr&gt;&lt;w:keepNext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w:val="00747A9C"/&gt;&lt;w:pPr&gt;&lt;w:keepNext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w:val="00747A9C"/&gt;&lt;w:rPr&gt;&lt;w:rFonts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w:val="00747A9C"/&gt;&lt;w:rPr&gt;&lt;w:rFonts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w:val="00747A9C"/&gt;&lt;w:pPr&gt;&lt;w:keepLines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w:val="00747A9C"/&gt;&lt;w:pPr&gt;&lt;w:keepLines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w:val="00747A9C"/&gt;&lt;w:rPr&gt;&lt;w:rFonts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w:val="00747A9C"/&gt;&lt;w:rPr&gt;&lt;w:rFonts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w:val="00747A9C"/&gt;&lt;w:rPr&gt;&lt;w:rFonts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w:val="00747A9C"/&gt;&lt;w:rPr&gt;&lt;w:rFonts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w:val="00747A9C"/&gt;&lt;w:rPr&gt;&lt;w:rFonts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w:val="00747A9C"/&gt;&lt;w:pPr&gt;&lt;w:numPr&gt;&lt;w:numId w:val="11"/&gt;&lt;/w:numPr&gt;&lt;w:ind w:left="1080"/&gt;&lt;/w:pPr&gt;&lt;/w:style&gt;&lt;w:style w:type="paragraph" w:styleId="ListBullet3"&gt;&lt;w:name w:val="List Bullet 3"/&gt;&lt;w:basedOn w:val="ListBullet2"/&gt;&lt;w:uiPriority w:val="99"/&gt;&lt;w:qFormat/&gt;&lt;w:rsid w:val="00747A9C"/&gt;&lt;w:pPr&gt;&lt;w:numPr&gt;&lt;w:numId w:val="12"/&gt;&lt;/w:numPr&gt;&lt;/w:pPr&gt;&lt;/w:style&gt;&lt;w:style w:type="paragraph" w:styleId="ListBullet4"&gt;&lt;w:name w:val="List Bullet 4"/&gt;&lt;w:basedOn w:val="ListBullet3"/&gt;&lt;w:uiPriority w:val="99"/&gt;&lt;w:qFormat/&gt;&lt;w:rsid w:val="00747A9C"/&gt;&lt;w:pPr&gt;&lt;w:numPr&gt;&lt;w:numId w:val="13"/&gt;&lt;/w:numPr&gt;&lt;/w:pPr&gt;&lt;/w:style&gt;&lt;w:style w:type="paragraph" w:styleId="ListBullet5"&gt;&lt;w:name w:val="List Bullet 5"/&gt;&lt;w:basedOn w:val="ListBullet4"/&gt;&lt;w:uiPriority w:val="99"/&gt;&lt;w:rsid w:val="00747A9C"/&gt;&lt;w:pPr&gt;&lt;w:numPr&gt;&lt;w:numId w:val="14"/&gt;&lt;/w:numPr&gt;&lt;/w:pPr&gt;&lt;/w:style&gt;&lt;w:style w:type="paragraph" w:styleId="ListNumber2"&gt;&lt;w:name w:val="List Number 2"/&gt;&lt;w:basedOn w:val="ListNumber"/&gt;&lt;w:uiPriority w:val="99"/&gt;&lt;w:qFormat/&gt;&lt;w:rsid w:val="00747A9C"/&gt;&lt;w:pPr&gt;&lt;w:numPr&gt;&lt;w:numId w:val="16"/&gt;&lt;/w:numPr&gt;&lt;/w:pPr&gt;&lt;/w:style&gt;&lt;w:style w:type="paragraph" w:styleId="ListNumber"&gt;&lt;w:name w:val="List Number"/&gt;&lt;w:basedOn w:val="ListBullet"/&gt;&lt;w:uiPriority w:val="99"/&gt;&lt;w:qFormat/&gt;&lt;w:rsid w:val="00747A9C"/&gt;&lt;w:pPr&gt;&lt;w:numPr&gt;&lt;w:numId w:val="15"/&gt;&lt;/w:numPr&gt;&lt;/w:pPr&gt;&lt;/w:style&gt;&lt;w:style w:type="paragraph" w:styleId="ListNumber3"&gt;&lt;w:name w:val="List Number 3"/&gt;&lt;w:basedOn w:val="ListNumber2"/&gt;&lt;w:uiPriority w:val="99"/&gt;&lt;w:qFormat/&gt;&lt;w:rsid w:val="00747A9C"/&gt;&lt;w:pPr&gt;&lt;w:numPr&gt;&lt;w:numId w:val="17"/&gt;&lt;/w:numPr&gt;&lt;/w:pPr&gt;&lt;/w:style&gt;&lt;w:style w:type="paragraph" w:styleId="ListNumber4"&gt;&lt;w:name w:val="List Number 4"/&gt;&lt;w:basedOn w:val="ListNumber3"/&gt;&lt;w:uiPriority w:val="99"/&gt;&lt;w:qFormat/&gt;&lt;w:rsid w:val="00747A9C"/&gt;&lt;w:pPr&gt;&lt;w:numPr&gt;&lt;w:numId w:val="18"/&gt;&lt;/w:numPr&gt;&lt;/w:pPr&gt;&lt;/w:style&gt;&lt;w:style w:type="character" w:styleId="PlaceholderText"&gt;&lt;w:name w:val="Placeholder Text"/&gt;&lt;w:basedOn w:val="DefaultParagraphFont"/&gt;&lt;w:uiPriority w:val="99"/&gt;&lt;w:semiHidden/&gt;&lt;w:rsid w:val="00747A9C"/&gt;&lt;w:rPr&gt;&lt;w:color w:val="808080"/&gt;&lt;/w:rPr&gt;&lt;/w:style&gt;&lt;w:style w:type="numbering" w:customStyle="1" w:styleId="Bullets"&gt;&lt;w:name w:val="Bullets"/&gt;&lt;w:rsid w:val="00747A9C"/&gt;&lt;w:pPr&gt;&lt;w:numPr&gt;&lt;w:numId w:val="19"/&gt;&lt;/w:numPr&gt;&lt;/w:pPr&gt;&lt;/w:style&gt;&lt;w:style w:type="paragraph" w:customStyle="1" w:styleId="HeaderUnderline"&gt;&lt;w:name w:val="Header Underline"/&gt;&lt;w:basedOn w:val="Header"/&gt;&lt;w:uiPriority w:val="99"/&gt;&lt;w:rsid w:val="00747A9C"/&gt;&lt;w:pPr&gt;&lt;w:pBdr&gt;&lt;w:bottom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w:val="00747A9C"/&gt;&lt;w:rPr&gt;&lt;w:color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w:type="character" w:styleId="UnresolvedMention"&gt;&lt;w:name w:val="Unresolved Mention"/&gt;&lt;w:basedOn w:val="DefaultParagraphFont"/&gt;&lt;w:uiPriority w:val="99"/&gt;&lt;w:semiHidden/&gt;&lt;w:unhideWhenUsed/&gt;&lt;w:rsid w:val="00F1489C"/&gt;&lt;w:rPr&gt;&lt;w:color w:val="808080"/&gt;&lt;w:shd w:val="clear" w:color="auto" w:fill="E6E6E6"/&gt;&lt;/w:rPr&gt;&lt;/w:style&gt;&lt;w:style w:type="paragraph" w:styleId="NormalWeb"&gt;&lt;w:name w:val="Normal (Web)"/&gt;&lt;w:basedOn w:val="Normal"/&gt;&lt;w:uiPriority w:val="99"/&gt;&lt;w:semiHidden/&gt;&lt;w:unhideWhenUsed/&gt;&lt;w:rsid w:val="00D5459A"/&gt;&lt;w:pPr&gt;&lt;w:spacing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w:styleId="HTMLCite"&gt;&lt;w:name w:val="HTML Cite"/&gt;&lt;w:basedOn w:val="DefaultParagraphFont"/&gt;&lt;w:uiPriority w:val="99"/&gt;&lt;w:semiHidden/&gt;&lt;w:unhideWhenUsed/&gt;&lt;w:rsid w:val="001E37AD"/&gt;&lt;w:rPr&gt;&lt;w:i/&gt;&lt;w:iCs/&gt;&lt;/w:rPr&gt;&lt;/w:style&gt;&lt;w:style w:type="paragraph" w:customStyle="1" w:styleId="paragraph"&gt;&lt;w:name w:val="paragraph"/&gt;&lt;w:basedOn w:val="Normal"/&gt;&lt;w:rsid w:val="001D0FD9"/&gt;&lt;w:pPr&gt;&lt;w:spacing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w:styleId="normaltextrun"&gt;&lt;w:name w:val="normaltextrun"/&gt;&lt;w:basedOn w:val="DefaultParagraphFont"/&gt;&lt;w:rsid w:val="001D0FD9"/&gt;&lt;/w:style&gt;&lt;w:style w:type="character" w:customStyle="1" w:styleId="eop"&gt;&lt;w:name w:val="eop"/&gt;&lt;w:basedOn w:val="DefaultParagraphFont"/&gt;&lt;w:rsid w:val="001D0FD9"/&gt;&lt;/w:style&gt;&lt;w:style w:type="character" w:customStyle="1" w:styleId="CaptionChar"&gt;&lt;w:name w:val="Caption Char"/&gt;&lt;w:aliases w:val="Picture - Caption Char"/&gt;&lt;w:basedOn w:val="DefaultParagraphFont"/&gt;&lt;w:link w:val="Caption"/&gt;&lt;w:uiPriority w:val="19"/&gt;&lt;w:locked/&gt;&lt;w:rsid w:val="00437479"/&gt;&lt;w:rPr&gt;&lt;w:rFonts w:ascii="Segoe UI" w:eastAsiaTheme="minorEastAsia" w:hAnsi="Segoe UI"/&gt;&lt;w:iCs/&gt;&lt;w:color w:val="008AC8"/&gt;&lt;w:sz w:val="18"/&gt;&lt;w:szCs w:val="18"/&gt;&lt;/w:rPr&gt;&lt;/w:style&gt;&lt;w:style w:type="paragraph" w:customStyle="1" w:styleId="TABLEHEAD"&gt;&lt;w:name w:val="TABLE HEAD"/&gt;&lt;w:basedOn w:val="Normal"/&gt;&lt;w:rsid w:val="00437479"/&gt;&lt;w:pPr&gt;&lt;w:keepNext/&gt;&lt;w:widowControl w:val="0"/&gt;&lt;w:spacing w:before="40" w:after="40" w:line="240" w:lineRule="auto"/&gt;&lt;w:jc w:val="center"/&gt;&lt;/w:pPr&gt;&lt;w:rPr&gt;&lt;w:rFonts w:ascii="Arial" w:eastAsia="Times New Roman" w:hAnsi="Arial" w:cs="Times New Roman"/&gt;&lt;w:b/&gt;&lt;w:bCs/&gt;&lt;w:color w:val="000000"/&gt;&lt;w:sz w:val="20"/&gt;&lt;w:szCs w:val="20"/&gt;&lt;/w:rPr&gt;&lt;/w:style&gt;&lt;w:style w:type="paragraph" w:customStyle="1" w:styleId="TABLEDATA"&gt;&lt;w:name w:val="TABLE DATA"/&gt;&lt;w:basedOn w:val="Normal"/&gt;&lt;w:next w:val="Normal"/&gt;&lt;w:rsid w:val="00437479"/&gt;&lt;w:pPr&gt;&lt;w:widowControl w:val="0"/&gt;&lt;w:spacing w:before="40" w:after="40" w:line="240" w:lineRule="auto"/&gt;&lt;/w:pPr&gt;&lt;w:rPr&gt;&lt;w:rFonts w:ascii="Arial" w:eastAsia="Times New Roman" w:hAnsi="Arial" w:cs="Times New Roman"/&gt;&lt;w:sz w:val="20"/&gt;&lt;w:szCs w:val="20"/&gt;&lt;/w:rPr&gt;&lt;/w:style&gt;&lt;w:style w:type="paragraph" w:styleId="BalloonText"&gt;&lt;w:name w:val="Balloon Text"/&gt;&lt;w:basedOn w:val="Normal"/&gt;&lt;w:link w:val="BalloonTextChar"/&gt;&lt;w:uiPriority w:val="99"/&gt;&lt;w:semiHidden/&gt;&lt;w:unhideWhenUsed/&gt;&lt;w:rsid w:val="00017C9C"/&gt;&lt;w:pPr&gt;&lt;w:spacing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w:val="00017C9C"/&gt;&lt;w:rPr&gt;&lt;w:rFonts w:ascii="Segoe UI" w:eastAsiaTheme="minorEastAsia" w:hAnsi="Segoe UI" w:cs="Segoe UI"/&gt;&lt;w:sz w:val="18"/&gt;&lt;w:szCs w:val="18"/&gt;&lt;/w:rPr&gt;&lt;/w:style&gt;&lt;w:style w:type="character" w:styleId="CommentReference"&gt;&lt;w:name w:val="annotation reference"/&gt;&lt;w:basedOn w:val="DefaultParagraphFont"/&gt;&lt;w:uiPriority w:val="99"/&gt;&lt;w:semiHidden/&gt;&lt;w:unhideWhenUsed/&gt;&lt;w:rsid w:val="001C2EFC"/&gt;&lt;w:rPr&gt;&lt;w:sz w:val="16"/&gt;&lt;w:szCs w:val="16"/&gt;&lt;/w:rPr&gt;&lt;/w:style&gt;&lt;w:style w:type="paragraph" w:styleId="CommentText"&gt;&lt;w:name w:val="annotation text"/&gt;&lt;w:basedOn w:val="Normal"/&gt;&lt;w:link w:val="CommentTextChar"/&gt;&lt;w:uiPriority w:val="99"/&gt;&lt;w:semiHidden/&gt;&lt;w:unhideWhenUsed/&gt;&lt;w:rsid w:val="001C2EFC"/&gt;&lt;w:pPr&gt;&lt;w:spacing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w:val="001C2EFC"/&gt;&lt;w:rPr&gt;&lt;w:rFonts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w:val="001C2EFC"/&gt;&lt;w:rPr&gt;&lt;w:b/&gt;&lt;w:bCs/&gt;&lt;/w:rPr&gt;&lt;/w:style&gt;&lt;w:style w:type="character" w:customStyle="1" w:styleId="CommentSubjectChar"&gt;&lt;w:name w:val="Comment Subject Char"/&gt;&lt;w:basedOn w:val="CommentTextChar"/&gt;&lt;w:link w:val="CommentSubject"/&gt;&lt;w:uiPriority w:val="99"/&gt;&lt;w:semiHidden/&gt;&lt;w:rsid w:val="001C2EFC"/&gt;&lt;w:rPr&gt;&lt;w:rFonts w:ascii="Segoe UI" w:eastAsiaTheme="minorEastAsia" w:hAnsi="Segoe UI"/&gt;&lt;w:b/&gt;&lt;w:bCs/&gt;&lt;w:sz w:val="20"/&gt;&lt;w:szCs w:val="20"/&gt;&lt;/w:rPr&gt;&lt;/w:style&gt;&lt;w:style w:type="paragraph" w:styleId="PlainText"&gt;&lt;w:name w:val="Plain Text"/&gt;&lt;w:basedOn w:val="Normal"/&gt;&lt;w:link w:val="PlainTextChar"/&gt;&lt;w:uiPriority w:val="99"/&gt;&lt;w:semiHidden/&gt;&lt;w:unhideWhenUsed/&gt;&lt;w:rsid w:val="00E1024A"/&gt;&lt;w:pPr&gt;&lt;w:spacing w:before="0" w:after="0" w:line="240" w:lineRule="auto"/&gt;&lt;/w:pPr&gt;&lt;w:rPr&gt;&lt;w:rFonts w:ascii="Calibri" w:eastAsiaTheme="minorHAnsi" w:hAnsi="Calibri"/&gt;&lt;w:szCs w:val="21"/&gt;&lt;/w:rPr&gt;&lt;/w:style&gt;&lt;w:style w:type="character" w:customStyle="1" w:styleId="PlainTextChar"&gt;&lt;w:name w:val="Plain Text Char"/&gt;&lt;w:basedOn w:val="DefaultParagraphFont"/&gt;&lt;w:link w:val="PlainText"/&gt;&lt;w:uiPriority w:val="99"/&gt;&lt;w:semiHidden/&gt;&lt;w:rsid w:val="00E1024A"/&gt;&lt;w:rPr&gt;&lt;w:rFonts w:ascii="Calibri" w:hAnsi="Calibri"/&gt;&lt;w:szCs w:val="21"/&gt;&lt;/w:rPr&gt;&lt;/w:style&gt;&lt;/w:styles&gt;&lt;/pkg:xmlData&gt;&lt;/pkg:part&gt;&lt;/pkg:package&gt;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w:rsidRDefault="005B0EFA"&gt;&lt;w:r&gt;&lt;w:rPr&gt;&lt;w:lang w:val="fr-FR"/&gt;&lt;/w:rPr&gt;&lt;w:fldChar w:fldCharType="begin"/&gt;&lt;/w:r&gt;&lt;w:r w:rsidRPr="00CC3F68"&gt;&lt;w:instrText xml:space="preserve"&gt; FILENAME \* MERGEFORMAT &lt;/w:instrText&gt;&lt;/w:r&gt;&lt;w:r&gt;&lt;w:rPr&gt;&lt;w:lang w:val="fr-FR"/&gt;&lt;/w:rPr&gt;&lt;w:fldChar w:fldCharType="separate"/&gt;&lt;/w:r&gt;&lt;w:r w:rsidRPr="00CC3F68"&gt;&lt;w:rPr&gt;&lt;w:noProof/&gt;&lt;/w:rPr&gt;&lt;w:t&gt;Document1&lt;/w:t&gt;&lt;/w:r&gt;&lt;w:r&gt;&lt;w:rPr&gt;&lt;w:lang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w:val="00747A9C"/&gt;&lt;w:pPr&gt;&lt;w:spacing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w:val="00747A9C"/&gt;&lt;w:pPr&gt;&lt;w:keepNext/&gt;&lt;w:keepLines/&gt;&lt;w:pageBreakBefore/&gt;&lt;w:tabs&gt;&lt;w:tab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w:val="00747A9C"/&gt;&lt;w:pPr&gt;&lt;w:pageBreakBefore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w:val="00747A9C"/&gt;&lt;w:pPr&gt;&lt;w:outlineLvl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w:val="00747A9C"/&gt;&lt;w:pPr&gt;&lt;w:spacing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w:val="00747A9C"/&gt;&lt;w:pPr&gt;&lt;w:outlineLvl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w:val="00747A9C"/&gt;&lt;w:pPr&gt;&lt;w:keepNext/&gt;&lt;w:keepLines/&gt;&lt;w:numPr&gt;&lt;w:ilvl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w:val="00747A9C"/&gt;&lt;w:pPr&gt;&lt;w:keepNext/&gt;&lt;w:keepLines/&gt;&lt;w:numPr&gt;&lt;w:ilvl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w:val="00747A9C"/&gt;&lt;w:pPr&gt;&lt;w:keepNext/&gt;&lt;w:keepLines/&gt;&lt;w:numPr&gt;&lt;w:ilvl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w:val="00747A9C"/&gt;&lt;w:pPr&gt;&lt;w:keepNext/&gt;&lt;w:keepLines/&gt;&lt;w:numPr&gt;&lt;w:ilvl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w:val="00747A9C"/&gt;&lt;w:rPr&gt;&lt;w:rFonts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w:val="00747A9C"/&gt;&lt;w:pPr&gt;&lt;w:tabs&gt;&lt;w:tab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w:val="00747A9C"/&gt;&lt;w:rPr&gt;&lt;w:rFonts w:ascii="Segoe UI" w:hAnsi="Segoe UI"/&gt;&lt;w:color w:val="0563C1" w:themeColor="hyperlink"/&gt;&lt;w:u w:val="single"/&gt;&lt;/w:rPr&gt;&lt;/w:style&gt;&lt;w:style w:type="paragraph" w:customStyle="1" w:styleId="Bullet1"&gt;&lt;w:name w:val="Bullet1"/&gt;&lt;w:basedOn w:val="ListBullet"/&gt;&lt;w:uiPriority w:val="99"/&gt;&lt;w:rsid w:val="00747A9C"/&gt;&lt;w:pPr&gt;&lt;w:numPr&gt;&lt;w:numId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w:val="00747A9C"/&gt;&lt;w:pPr&gt;&lt;w:tabs&gt;&lt;w:tab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w:val="00747A9C"/&gt;&lt;w:rPr&gt;&lt;w:rFonts w:ascii="Segoe UI" w:eastAsiaTheme="minorEastAsia" w:hAnsi="Segoe UI"/&gt;&lt;w:sz w:val="16"/&gt;&lt;/w:rPr&gt;&lt;/w:style&gt;&lt;w:style w:type="paragraph" w:styleId="Footer"&gt;&lt;w:name w:val="footer"/&gt;&lt;w:basedOn w:val="Normal"/&gt;&lt;w:link w:val="FooterChar"/&gt;&lt;w:uiPriority w:val="99"/&gt;&lt;w:unhideWhenUsed/&gt;&lt;w:rsid w:val="00747A9C"/&gt;&lt;w:pPr&gt;&lt;w:tabs&gt;&lt;w:tab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w:val="00747A9C"/&gt;&lt;w:rPr&gt;&lt;w:rFonts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w:val="00747A9C"/&gt;&lt;w:pPr&gt;&lt;w:keepNext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w:val="00747A9C"/&gt;&lt;w:rPr&gt;&lt;w:rFonts w:ascii="Segoe UI" w:hAnsi="Segoe UI"/&gt;&lt;w:sz w:val="20"/&gt;&lt;/w:rPr&gt;&lt;/w:style&gt;&lt;w:style w:type="table" w:styleId="TableGrid"&gt;&lt;w:name w:val="Table Grid"/&gt;&lt;w:aliases w:val="Tabla Microsoft Servicios"/&gt;&lt;w:basedOn w:val="TableNormal"/&gt;&lt;w:rsid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w:val="00747A9C"/&gt;&lt;w:pPr&gt;&lt;w:spacing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w:val="00747A9C"/&gt;&lt;w:pPr&gt;&lt;w:spacing w:after="600"/&gt;&lt;w:ind w:left="-720"/&gt;&lt;/w:pPr&gt;&lt;w:rPr&gt;&lt;w:color w:val="008AC8"/&gt;&lt;w:sz w:val="36"/&gt;&lt;/w:rPr&gt;&lt;/w:style&gt;&lt;w:style w:type="paragraph" w:customStyle="1" w:styleId="CoverHeading2"&gt;&lt;w:name w:val="Cover Heading 2"/&gt;&lt;w:basedOn w:val="Normal"/&gt;&lt;w:uiPriority w:val="99"/&gt;&lt;w:rsid w:val="00747A9C"/&gt;&lt;w:pPr&gt;&lt;w:spacing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w:val="00747A9C"/&gt;&lt;w:rPr&gt;&lt;w:rFonts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w:val="00747A9C"/&gt;&lt;w:pPr&gt;&lt;w:shd w:val="clear" w:color="auto" w:fill="F2F2F2"/&gt;&lt;/w:pPr&gt;&lt;w:rPr&gt;&lt;w:color w:val="FF0066"/&gt;&lt;/w:rPr&gt;&lt;/w:style&gt;&lt;w:style w:type="character" w:styleId="Strong"&gt;&lt;w:name w:val="Strong"/&gt;&lt;w:basedOn w:val="DefaultParagraphFont"/&gt;&lt;w:uiPriority w:val="22"/&gt;&lt;w:qFormat/&gt;&lt;w:rsid w:val="00747A9C"/&gt;&lt;w:rPr&gt;&lt;w:b/&gt;&lt;w:bCs/&gt;&lt;/w:rPr&gt;&lt;/w:style&gt;&lt;w:style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w:val="00747A9C"/&gt;&lt;w:pPr&gt;&lt;w:numPr&gt;&lt;w:numId w:val="6"/&gt;&lt;/w:numPr&gt;&lt;w:contextualSpacing/&gt;&lt;/w:pPr&gt;&lt;/w:style&gt;&lt;w:style w:type="paragraph" w:styleId="TOCHeading"&gt;&lt;w:name w:val="TOC Heading"/&gt;&lt;w:basedOn w:val="Heading1"/&gt;&lt;w:next w:val="Normal"/&gt;&lt;w:uiPriority w:val="99"/&gt;&lt;w:rsid w:val="00747A9C"/&gt;&lt;w:pPr&gt;&lt;w:spacing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w:val="00747A9C"/&gt;&lt;w:rPr&gt;&lt;w:i/&gt;&lt;w:iCs/&gt;&lt;w:color w:val="5B9BD5" w:themeColor="accent1"/&gt;&lt;/w:rPr&gt;&lt;/w:style&gt;&lt;w:style w:type="paragraph" w:styleId="Caption"&gt;&lt;w:name w:val="caption"/&gt;&lt;w:aliases w:val="Picture - Caption"/&gt;&lt;w:basedOn w:val="Normal"/&gt;&lt;w:next w:val="Normal"/&gt;&lt;w:link w:val="CaptionChar"/&gt;&lt;w:uiPriority w:val="19"/&gt;&lt;w:unhideWhenUsed/&gt;&lt;w:qFormat/&gt;&lt;w:rsid w:val="00747A9C"/&gt;&lt;w:pPr&gt;&lt;w:spacing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w:val="00747A9C"/&gt;&lt;w:rPr&gt;&lt;w:rFonts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w:val="00747A9C"/&gt;&lt;w:pPr&gt;&lt;w:keepNext/&gt;&lt;w:keepLines/&gt;&lt;w:pageBreakBefore/&gt;&lt;w:numPr&gt;&lt;w:numId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w:val="00747A9C"/&gt;&lt;w:rPr&gt;&lt;w:rFonts w:ascii="Segoe UI" w:eastAsiaTheme="minorEastAsia" w:hAnsi="Segoe UI"/&gt;&lt;/w:rPr&gt;&lt;/w:style&gt;&lt;w:style w:type="paragraph" w:styleId="ListBullet"&gt;&lt;w:name w:val="List Bullet"/&gt;&lt;w:basedOn w:val="Normal"/&gt;&lt;w:uiPriority w:val="4"/&gt;&lt;w:qFormat/&gt;&lt;w:rsid w:val="00747A9C"/&gt;&lt;w:pPr&gt;&lt;w:numPr&gt;&lt;w:numId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w:val="00747A9C"/&gt;&lt;w:pPr&gt;&lt;w:pageBreakBefore w:val="0"/&gt;&lt;w:numPr&gt;&lt;w:ilvl w:val="1"/&gt;&lt;/w:numPr&gt;&lt;w:spacing w:after="240" w:line="240" w:lineRule="auto"/&gt;&lt;w:ind w:left="936"/&gt;&lt;w:outlineLvl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w:val="00747A9C"/&gt;&lt;w:pPr&gt;&lt;w:numPr&gt;&lt;w:ilvl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w:val="00747A9C"/&gt;&lt;w:pPr&gt;&lt;w:numPr&gt;&lt;w:ilvl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w:val="00747A9C"/&gt;&lt;w:pPr&gt;&lt;w:framePr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w:val="00747A9C"/&gt;&lt;w:pPr&gt;&lt;w:numPr&gt;&lt;w:numId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w:val="00747A9C"/&gt;&lt;w:pPr&gt;&lt;w:keepNext/&gt;&lt;w:pBdr&gt;&lt;w:top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w:val="00747A9C"/&gt;&lt;w:pPr&gt;&lt;w:numPr&gt;&lt;w:numId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w:val="00747A9C"/&gt;&lt;w:pPr&gt;&lt;w:pBdr&gt;&lt;w:left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w:val="00747A9C"/&gt;&lt;w:pPr&gt;&lt;w:keepNext/&gt;&lt;w:spacing w:before="240" w:after="240" w:line="240" w:lineRule="auto"/&gt;&lt;/w:pPr&gt;&lt;w:rPr&gt;&lt;w:bCs/&gt;&lt;w:color w:val="008AC8"/&gt;&lt;w:sz w:val="24"/&gt;&lt;/w:rPr&gt;&lt;/w:style&gt;&lt;w:style w:type="numbering" w:customStyle="1" w:styleId="Checklist"&gt;&lt;w:name w:val="Checklist"/&gt;&lt;w:basedOn w:val="NoList"/&gt;&lt;w:rsid w:val="00747A9C"/&gt;&lt;w:pPr&gt;&lt;w:numPr&gt;&lt;w:numId w:val="3"/&gt;&lt;/w:numPr&gt;&lt;/w:pPr&gt;&lt;/w:style&gt;&lt;w:style w:type="paragraph" w:customStyle="1" w:styleId="TableText"&gt;&lt;w:name w:val="Table Text"/&gt;&lt;w:basedOn w:val="Normal"/&gt;&lt;w:uiPriority w:val="99"/&gt;&lt;w:qFormat/&gt;&lt;w:rsid w:val="00747A9C"/&gt;&lt;w:pPr&gt;&lt;w:spacing w:line="240" w:lineRule="auto"/&gt;&lt;/w:pPr&gt;&lt;w:rPr&gt;&lt;w:sz w:val="18"/&gt;&lt;/w:rPr&gt;&lt;/w:style&gt;&lt;w:style w:type="paragraph" w:customStyle="1" w:styleId="CommandLine"&gt;&lt;w:name w:val="Command Line"/&gt;&lt;w:basedOn w:val="Normal"/&gt;&lt;w:uiPriority w:val="99"/&gt;&lt;w:rsid w:val="00747A9C"/&gt;&lt;w:pPr&gt;&lt;w:shd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w:val="00747A9C"/&gt;&lt;w:pPr&gt;&lt;w:numPr&gt;&lt;w:numId w:val="4"/&gt;&lt;/w:numPr&gt;&lt;/w:pPr&gt;&lt;/w:style&gt;&lt;w:style w:type="numbering" w:customStyle="1" w:styleId="NumberedList"&gt;&lt;w:name w:val="Numbered List"/&gt;&lt;w:rsid w:val="00747A9C"/&gt;&lt;w:pPr&gt;&lt;w:numPr&gt;&lt;w:numId w:val="5"/&gt;&lt;/w:numPr&gt;&lt;/w:pPr&gt;&lt;/w:style&gt;&lt;w:style w:type="paragraph" w:styleId="TOC2"&gt;&lt;w:name w:val="toc 2"/&gt;&lt;w:basedOn w:val="Normal"/&gt;&lt;w:next w:val="Normal"/&gt;&lt;w:autoRedefine/&gt;&lt;w:uiPriority w:val="39"/&gt;&lt;w:unhideWhenUsed/&gt;&lt;w:rsid w:val="00747A9C"/&gt;&lt;w:pPr&gt;&lt;w:tabs&gt;&lt;w:tab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w:val="00747A9C"/&gt;&lt;w:pPr&gt;&lt;w:spacing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w:val="00747A9C"/&gt;&lt;w:pPr&gt;&lt;w:spacing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w:val="00747A9C"/&gt;&lt;w:pPr&gt;&lt;w:spacing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w:val="00747A9C"/&gt;&lt;w:pPr&gt;&lt;w:keepNext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w:val="00747A9C"/&gt;&lt;w:pPr&gt;&lt;w:keepNext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w:val="00747A9C"/&gt;&lt;w:rPr&gt;&lt;w:rFonts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w:val="00747A9C"/&gt;&lt;w:rPr&gt;&lt;w:rFonts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w:val="00747A9C"/&gt;&lt;w:pPr&gt;&lt;w:keepLines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w:val="00747A9C"/&gt;&lt;w:pPr&gt;&lt;w:keepLines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w:val="00747A9C"/&gt;&lt;w:rPr&gt;&lt;w:rFonts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w:val="00747A9C"/&gt;&lt;w:rPr&gt;&lt;w:rFonts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w:val="00747A9C"/&gt;&lt;w:rPr&gt;&lt;w:rFonts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w:val="00747A9C"/&gt;&lt;w:rPr&gt;&lt;w:rFonts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w:val="00747A9C"/&gt;&lt;w:rPr&gt;&lt;w:rFonts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w:val="00747A9C"/&gt;&lt;w:pPr&gt;&lt;w:numPr&gt;&lt;w:numId w:val="11"/&gt;&lt;/w:numPr&gt;&lt;w:ind w:left="1080"/&gt;&lt;/w:pPr&gt;&lt;/w:style&gt;&lt;w:style w:type="paragraph" w:styleId="ListBullet3"&gt;&lt;w:name w:val="List Bullet 3"/&gt;&lt;w:basedOn w:val="ListBullet2"/&gt;&lt;w:uiPriority w:val="99"/&gt;&lt;w:qFormat/&gt;&lt;w:rsid w:val="00747A9C"/&gt;&lt;w:pPr&gt;&lt;w:numPr&gt;&lt;w:numId w:val="12"/&gt;&lt;/w:numPr&gt;&lt;/w:pPr&gt;&lt;/w:style&gt;&lt;w:style w:type="paragraph" w:styleId="ListBullet4"&gt;&lt;w:name w:val="List Bullet 4"/&gt;&lt;w:basedOn w:val="ListBullet3"/&gt;&lt;w:uiPriority w:val="99"/&gt;&lt;w:qFormat/&gt;&lt;w:rsid w:val="00747A9C"/&gt;&lt;w:pPr&gt;&lt;w:numPr&gt;&lt;w:numId w:val="13"/&gt;&lt;/w:numPr&gt;&lt;/w:pPr&gt;&lt;/w:style&gt;&lt;w:style w:type="paragraph" w:styleId="ListBullet5"&gt;&lt;w:name w:val="List Bullet 5"/&gt;&lt;w:basedOn w:val="ListBullet4"/&gt;&lt;w:uiPriority w:val="99"/&gt;&lt;w:rsid w:val="00747A9C"/&gt;&lt;w:pPr&gt;&lt;w:numPr&gt;&lt;w:numId w:val="14"/&gt;&lt;/w:numPr&gt;&lt;/w:pPr&gt;&lt;/w:style&gt;&lt;w:style w:type="paragraph" w:styleId="ListNumber2"&gt;&lt;w:name w:val="List Number 2"/&gt;&lt;w:basedOn w:val="ListNumber"/&gt;&lt;w:uiPriority w:val="99"/&gt;&lt;w:qFormat/&gt;&lt;w:rsid w:val="00747A9C"/&gt;&lt;w:pPr&gt;&lt;w:numPr&gt;&lt;w:numId w:val="16"/&gt;&lt;/w:numPr&gt;&lt;/w:pPr&gt;&lt;/w:style&gt;&lt;w:style w:type="paragraph" w:styleId="ListNumber"&gt;&lt;w:name w:val="List Number"/&gt;&lt;w:basedOn w:val="ListBullet"/&gt;&lt;w:uiPriority w:val="99"/&gt;&lt;w:qFormat/&gt;&lt;w:rsid w:val="00747A9C"/&gt;&lt;w:pPr&gt;&lt;w:numPr&gt;&lt;w:numId w:val="15"/&gt;&lt;/w:numPr&gt;&lt;/w:pPr&gt;&lt;/w:style&gt;&lt;w:style w:type="paragraph" w:styleId="ListNumber3"&gt;&lt;w:name w:val="List Number 3"/&gt;&lt;w:basedOn w:val="ListNumber2"/&gt;&lt;w:uiPriority w:val="99"/&gt;&lt;w:qFormat/&gt;&lt;w:rsid w:val="00747A9C"/&gt;&lt;w:pPr&gt;&lt;w:numPr&gt;&lt;w:numId w:val="17"/&gt;&lt;/w:numPr&gt;&lt;/w:pPr&gt;&lt;/w:style&gt;&lt;w:style w:type="paragraph" w:styleId="ListNumber4"&gt;&lt;w:name w:val="List Number 4"/&gt;&lt;w:basedOn w:val="ListNumber3"/&gt;&lt;w:uiPriority w:val="99"/&gt;&lt;w:qFormat/&gt;&lt;w:rsid w:val="00747A9C"/&gt;&lt;w:pPr&gt;&lt;w:numPr&gt;&lt;w:numId w:val="18"/&gt;&lt;/w:numPr&gt;&lt;/w:pPr&gt;&lt;/w:style&gt;&lt;w:style w:type="character" w:styleId="PlaceholderText"&gt;&lt;w:name w:val="Placeholder Text"/&gt;&lt;w:basedOn w:val="DefaultParagraphFont"/&gt;&lt;w:uiPriority w:val="99"/&gt;&lt;w:semiHidden/&gt;&lt;w:rsid w:val="00747A9C"/&gt;&lt;w:rPr&gt;&lt;w:color w:val="808080"/&gt;&lt;/w:rPr&gt;&lt;/w:style&gt;&lt;w:style w:type="numbering" w:customStyle="1" w:styleId="Bullets"&gt;&lt;w:name w:val="Bullets"/&gt;&lt;w:rsid w:val="00747A9C"/&gt;&lt;w:pPr&gt;&lt;w:numPr&gt;&lt;w:numId w:val="19"/&gt;&lt;/w:numPr&gt;&lt;/w:pPr&gt;&lt;/w:style&gt;&lt;w:style w:type="paragraph" w:customStyle="1" w:styleId="HeaderUnderline"&gt;&lt;w:name w:val="Header Underline"/&gt;&lt;w:basedOn w:val="Header"/&gt;&lt;w:uiPriority w:val="99"/&gt;&lt;w:rsid w:val="00747A9C"/&gt;&lt;w:pPr&gt;&lt;w:pBdr&gt;&lt;w:bottom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w:val="00747A9C"/&gt;&lt;w:rPr&gt;&lt;w:color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w:type="character" w:styleId="UnresolvedMention"&gt;&lt;w:name w:val="Unresolved Mention"/&gt;&lt;w:basedOn w:val="DefaultParagraphFont"/&gt;&lt;w:uiPriority w:val="99"/&gt;&lt;w:semiHidden/&gt;&lt;w:unhideWhenUsed/&gt;&lt;w:rsid w:val="00F1489C"/&gt;&lt;w:rPr&gt;&lt;w:color w:val="808080"/&gt;&lt;w:shd w:val="clear" w:color="auto" w:fill="E6E6E6"/&gt;&lt;/w:rPr&gt;&lt;/w:style&gt;&lt;w:style w:type="paragraph" w:styleId="NormalWeb"&gt;&lt;w:name w:val="Normal (Web)"/&gt;&lt;w:basedOn w:val="Normal"/&gt;&lt;w:uiPriority w:val="99"/&gt;&lt;w:semiHidden/&gt;&lt;w:unhideWhenUsed/&gt;&lt;w:rsid w:val="00D5459A"/&gt;&lt;w:pPr&gt;&lt;w:spacing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w:styleId="HTMLCite"&gt;&lt;w:name w:val="HTML Cite"/&gt;&lt;w:basedOn w:val="DefaultParagraphFont"/&gt;&lt;w:uiPriority w:val="99"/&gt;&lt;w:semiHidden/&gt;&lt;w:unhideWhenUsed/&gt;&lt;w:rsid w:val="001E37AD"/&gt;&lt;w:rPr&gt;&lt;w:i/&gt;&lt;w:iCs/&gt;&lt;/w:rPr&gt;&lt;/w:style&gt;&lt;w:style w:type="paragraph" w:customStyle="1" w:styleId="paragraph"&gt;&lt;w:name w:val="paragraph"/&gt;&lt;w:basedOn w:val="Normal"/&gt;&lt;w:rsid w:val="001D0FD9"/&gt;&lt;w:pPr&gt;&lt;w:spacing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w:styleId="normaltextrun"&gt;&lt;w:name w:val="normaltextrun"/&gt;&lt;w:basedOn w:val="DefaultParagraphFont"/&gt;&lt;w:rsid w:val="001D0FD9"/&gt;&lt;/w:style&gt;&lt;w:style w:type="character" w:customStyle="1" w:styleId="eop"&gt;&lt;w:name w:val="eop"/&gt;&lt;w:basedOn w:val="DefaultParagraphFont"/&gt;&lt;w:rsid w:val="001D0FD9"/&gt;&lt;/w:style&gt;&lt;w:style w:type="character" w:customStyle="1" w:styleId="CaptionChar"&gt;&lt;w:name w:val="Caption Char"/&gt;&lt;w:aliases w:val="Picture - Caption Char"/&gt;&lt;w:basedOn w:val="DefaultParagraphFont"/&gt;&lt;w:link w:val="Caption"/&gt;&lt;w:uiPriority w:val="19"/&gt;&lt;w:locked/&gt;&lt;w:rsid w:val="00437479"/&gt;&lt;w:rPr&gt;&lt;w:rFonts w:ascii="Segoe UI" w:eastAsiaTheme="minorEastAsia" w:hAnsi="Segoe UI"/&gt;&lt;w:iCs/&gt;&lt;w:color w:val="008AC8"/&gt;&lt;w:sz w:val="18"/&gt;&lt;w:szCs w:val="18"/&gt;&lt;/w:rPr&gt;&lt;/w:style&gt;&lt;w:style w:type="paragraph" w:customStyle="1" w:styleId="TABLEHEAD"&gt;&lt;w:name w:val="TABLE HEAD"/&gt;&lt;w:basedOn w:val="Normal"/&gt;&lt;w:rsid w:val="00437479"/&gt;&lt;w:pPr&gt;&lt;w:keepNext/&gt;&lt;w:widowControl w:val="0"/&gt;&lt;w:spacing w:before="40" w:after="40" w:line="240" w:lineRule="auto"/&gt;&lt;w:jc w:val="center"/&gt;&lt;/w:pPr&gt;&lt;w:rPr&gt;&lt;w:rFonts w:ascii="Arial" w:eastAsia="Times New Roman" w:hAnsi="Arial" w:cs="Times New Roman"/&gt;&lt;w:b/&gt;&lt;w:bCs/&gt;&lt;w:color w:val="000000"/&gt;&lt;w:sz w:val="20"/&gt;&lt;w:szCs w:val="20"/&gt;&lt;/w:rPr&gt;&lt;/w:style&gt;&lt;w:style w:type="paragraph" w:customStyle="1" w:styleId="TABLEDATA"&gt;&lt;w:name w:val="TABLE DATA"/&gt;&lt;w:basedOn w:val="Normal"/&gt;&lt;w:next w:val="Normal"/&gt;&lt;w:rsid w:val="00437479"/&gt;&lt;w:pPr&gt;&lt;w:widowControl w:val="0"/&gt;&lt;w:spacing w:before="40" w:after="40" w:line="240" w:lineRule="auto"/&gt;&lt;/w:pPr&gt;&lt;w:rPr&gt;&lt;w:rFonts w:ascii="Arial" w:eastAsia="Times New Roman" w:hAnsi="Arial" w:cs="Times New Roman"/&gt;&lt;w:sz w:val="20"/&gt;&lt;w:szCs w:val="20"/&gt;&lt;/w:rPr&gt;&lt;/w:style&gt;&lt;w:style w:type="paragraph" w:styleId="BalloonText"&gt;&lt;w:name w:val="Balloon Text"/&gt;&lt;w:basedOn w:val="Normal"/&gt;&lt;w:link w:val="BalloonTextChar"/&gt;&lt;w:uiPriority w:val="99"/&gt;&lt;w:semiHidden/&gt;&lt;w:unhideWhenUsed/&gt;&lt;w:rsid w:val="00017C9C"/&gt;&lt;w:pPr&gt;&lt;w:spacing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w:val="00017C9C"/&gt;&lt;w:rPr&gt;&lt;w:rFonts w:ascii="Segoe UI" w:eastAsiaTheme="minorEastAsia" w:hAnsi="Segoe UI" w:cs="Segoe UI"/&gt;&lt;w:sz w:val="18"/&gt;&lt;w:szCs w:val="18"/&gt;&lt;/w:rPr&gt;&lt;/w:style&gt;&lt;w:style w:type="character" w:styleId="CommentReference"&gt;&lt;w:name w:val="annotation reference"/&gt;&lt;w:basedOn w:val="DefaultParagraphFont"/&gt;&lt;w:uiPriority w:val="99"/&gt;&lt;w:semiHidden/&gt;&lt;w:unhideWhenUsed/&gt;&lt;w:rsid w:val="001C2EFC"/&gt;&lt;w:rPr&gt;&lt;w:sz w:val="16"/&gt;&lt;w:szCs w:val="16"/&gt;&lt;/w:rPr&gt;&lt;/w:style&gt;&lt;w:style w:type="paragraph" w:styleId="CommentText"&gt;&lt;w:name w:val="annotation text"/&gt;&lt;w:basedOn w:val="Normal"/&gt;&lt;w:link w:val="CommentTextChar"/&gt;&lt;w:uiPriority w:val="99"/&gt;&lt;w:semiHidden/&gt;&lt;w:unhideWhenUsed/&gt;&lt;w:rsid w:val="001C2EFC"/&gt;&lt;w:pPr&gt;&lt;w:spacing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w:val="001C2EFC"/&gt;&lt;w:rPr&gt;&lt;w:rFonts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w:val="001C2EFC"/&gt;&lt;w:rPr&gt;&lt;w:b/&gt;&lt;w:bCs/&gt;&lt;/w:rPr&gt;&lt;/w:style&gt;&lt;w:style w:type="character" w:customStyle="1" w:styleId="CommentSubjectChar"&gt;&lt;w:name w:val="Comment Subject Char"/&gt;&lt;w:basedOn w:val="CommentTextChar"/&gt;&lt;w:link w:val="CommentSubject"/&gt;&lt;w:uiPriority w:val="99"/&gt;&lt;w:semiHidden/&gt;&lt;w:rsid w:val="001C2EFC"/&gt;&lt;w:rPr&gt;&lt;w:rFonts w:ascii="Segoe UI" w:eastAsiaTheme="minorEastAsia" w:hAnsi="Segoe UI"/&gt;&lt;w:b/&gt;&lt;w:bCs/&gt;&lt;w:sz w:val="20"/&gt;&lt;w:szCs w:val="20"/&gt;&lt;/w:rPr&gt;&lt;/w:style&gt;&lt;/w:styles&gt;&lt;/pkg:xmlData&gt;&lt;/pkg:part&gt;&lt;pkg:part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w:val="066176FE"/&gt;&lt;w:multiLevelType w:val="multilevel"/&gt;&lt;w:tmpl w:val="8E20F83E"/&gt;&lt;w:lvl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w:abstractNumId="9" w15:restartNumberingAfterBreak="0"&gt;&lt;w:nsid w:val="0A23141A"/&gt;&lt;w:multiLevelType w:val="hybridMultilevel"/&gt;&lt;w:tmpl w:val="A1DACFA8"/&gt;&lt;w:lvl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w:val="0D3C5C8F"/&gt;&lt;w:multiLevelType w:val="multilevel"/&gt;&lt;w:tmpl w:val="B88EBD14"/&gt;&lt;w:lvl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w:val="14F94E9E"/&gt;&lt;w:multiLevelType w:val="multilevel"/&gt;&lt;w:tmpl w:val="6FB4AA3E"/&gt;&lt;w:lvl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w:abstractNumId="14" w15:restartNumberingAfterBreak="0"&gt;&lt;w:nsid w:val="18761035"/&gt;&lt;w:multiLevelType w:val="hybridMultilevel"/&gt;&lt;w:tmpl w:val="9DDEC4D6"/&gt;&lt;w:lvl w:ilvl="0" w:tplc="5CA451F6"&gt;&lt;w:numFmt w:val="bullet"/&gt;&lt;w:lvlText w:val="-"/&gt;&lt;w:lvlJc w:val="left"/&gt;&lt;w:pPr&gt;&lt;w:ind w:left="360" w:hanging="360"/&gt;&lt;/w:pPr&gt;&lt;w:rPr&gt;&lt;w:rFonts w:ascii="Calibri" w:eastAsiaTheme="minorHAnsi" w:hAnsi="Calibri" w:cstheme="minorBidi"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w:abstractNumId="15" w15:restartNumberingAfterBreak="0"&gt;&lt;w:nsid w:val="19271B61"/&gt;&lt;w:multiLevelType w:val="multilevel"/&gt;&lt;w:tmpl w:val="07687310"/&gt;&lt;w:lvl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w:abstractNumId="16" w15:restartNumberingAfterBreak="0"&gt;&lt;w:nsid w:val="1AFE4865"/&gt;&lt;w:multiLevelType w:val="multilevel"/&gt;&lt;w:tmpl w:val="3684C2DA"/&gt;&lt;w:lvl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w:abstractNumId="17" w15:restartNumberingAfterBreak="0"&gt;&lt;w:nsid w:val="1FA83416"/&gt;&lt;w:multiLevelType w:val="multilevel"/&gt;&lt;w:tmpl w:val="DEB8E588"/&gt;&lt;w:lvl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w:abstractNumId="18"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 w15:restartNumberingAfterBreak="0"&gt;&lt;w:nsid w:val="273F5BDA"/&gt;&lt;w:multiLevelType w:val="multilevel"/&gt;&lt;w:tmpl w:val="9228A626"/&gt;&lt;w:numStyleLink w:val="Checklist"/&gt;&lt;/w:abstractNum&gt;&lt;w:abstractNum w:abstractNumId="20" w15:restartNumberingAfterBreak="0"&gt;&lt;w:nsid w:val="2A82018F"/&gt;&lt;w:multiLevelType w:val="multilevel"/&gt;&lt;w:tmpl w:val="F5FC888E"/&gt;&lt;w:lvl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w:abstractNumId="21" w15:restartNumberingAfterBreak="0"&gt;&lt;w:nsid w:val="2A983AA2"/&gt;&lt;w:multiLevelType w:val="multilevel"/&gt;&lt;w:tmpl w:val="362A6E22"/&gt;&lt;w:lvl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w:abstractNumId="22" w15:restartNumberingAfterBreak="0"&gt;&lt;w:nsid w:val="2BDB23EE"/&gt;&lt;w:multiLevelType w:val="multilevel"/&gt;&lt;w:tmpl w:val="47A4AB7E"/&gt;&lt;w:lvl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w:abstractNumId="23" w15:restartNumberingAfterBreak="0"&gt;&lt;w:nsid w:val="2F5B01F1"/&gt;&lt;w:multiLevelType w:val="multilevel"/&gt;&lt;w:tmpl w:val="B7A0F0C0"/&gt;&lt;w:numStyleLink w:val="NumberedList"/&gt;&lt;/w:abstractNum&gt;&lt;w:abstractNum w:abstractNumId="24"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 w15:restartNumberingAfterBreak="0"&gt;&lt;w:nsid w:val="36F34141"/&gt;&lt;w:multiLevelType w:val="multilevel"/&gt;&lt;w:tmpl w:val="18FCFD42"/&gt;&lt;w:lvl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w:abstractNumId="26" w15:restartNumberingAfterBreak="0"&gt;&lt;w:nsid w:val="38914D89"/&gt;&lt;w:multiLevelType w:val="hybridMultilevel"/&gt;&lt;w:tmpl w:val="B262E1EC"/&gt;&lt;w:lvl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w:val="3CA12653"/&gt;&lt;w:multiLevelType w:val="hybridMultilevel"/&gt;&lt;w:tmpl w:val="F2A2B1AA"/&gt;&lt;w:lvl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w:abstractNumId="31" w15:restartNumberingAfterBreak="0"&gt;&lt;w:nsid w:val="438B7BA1"/&gt;&lt;w:multiLevelType w:val="multilevel"/&gt;&lt;w:tmpl w:val="5AA86642"/&gt;&lt;w:lvl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w:abstractNumId="32" w15:restartNumberingAfterBreak="0"&gt;&lt;w:nsid w:val="456F7B69"/&gt;&lt;w:multiLevelType w:val="hybridMultilevel"/&gt;&lt;w:tmpl w:val="7AE6561A"/&gt;&lt;w:lvl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w:val="45FD313D"/&gt;&lt;w:multiLevelType w:val="multilevel"/&gt;&lt;w:tmpl w:val="5DC00274"/&gt;&lt;w:lvl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w:abstractNumId="34" w15:restartNumberingAfterBreak="0"&gt;&lt;w:nsid w:val="47A66ED7"/&gt;&lt;w:multiLevelType w:val="multilevel"/&gt;&lt;w:tmpl w:val="E41A7A34"/&gt;&lt;w:lvl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w:abstractNumId="35" w15:restartNumberingAfterBreak="0"&gt;&lt;w:nsid w:val="4822739C"/&gt;&lt;w:multiLevelType w:val="multilevel"/&gt;&lt;w:tmpl w:val="0B5646FA"/&gt;&lt;w:lvl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w:abstractNumId="36" w15:restartNumberingAfterBreak="0"&gt;&lt;w:nsid w:val="4B6E0144"/&gt;&lt;w:multiLevelType w:val="multilevel"/&gt;&lt;w:tmpl w:val="6C7EAEC0"/&gt;&lt;w:lvl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w:abstractNumId="37" w15:restartNumberingAfterBreak="0"&gt;&lt;w:nsid w:val="4B8B69B8"/&gt;&lt;w:multiLevelType w:val="multilevel"/&gt;&lt;w:tmpl w:val="F8F8073C"/&gt;&lt;w:lvl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w:abstractNumId="38" w15:restartNumberingAfterBreak="0"&gt;&lt;w:nsid w:val="4C4C4538"/&gt;&lt;w:multiLevelType w:val="multilevel"/&gt;&lt;w:tmpl w:val="6C1A941C"/&gt;&lt;w:lvl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w:abstractNumId="39" w15:restartNumberingAfterBreak="0"&gt;&lt;w:nsid w:val="51823DC3"/&gt;&lt;w:multiLevelType w:val="multilevel"/&gt;&lt;w:tmpl w:val="65E43E58"/&gt;&lt;w:lvl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w:abstractNumId="40" w15:restartNumberingAfterBreak="0"&gt;&lt;w:nsid w:val="56443BFE"/&gt;&lt;w:multiLevelType w:val="multilevel"/&gt;&lt;w:tmpl w:val="6D446490"/&gt;&lt;w:lvl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w:abstractNumId="41" w15:restartNumberingAfterBreak="0"&gt;&lt;w:nsid w:val="5D9204DD"/&gt;&lt;w:multiLevelType w:val="multilevel"/&gt;&lt;w:tmpl w:val="70E8EE82"/&gt;&lt;w:lvl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w:abstractNumId="42" w15:restartNumberingAfterBreak="0"&gt;&lt;w:nsid w:val="621E5685"/&gt;&lt;w:multiLevelType w:val="hybridMultilevel"/&gt;&lt;w:tmpl w:val="C37854DE"/&gt;&lt;w:lvl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w:val="67671D09"/&gt;&lt;w:multiLevelType w:val="multilevel"/&gt;&lt;w:tmpl w:val="16DC5900"/&gt;&lt;w:lvl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w:abstractNumId="44"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w:abstractNumId="45" w15:restartNumberingAfterBreak="0"&gt;&lt;w:nsid w:val="6B4B66C4"/&gt;&lt;w:multiLevelType w:val="multilevel"/&gt;&lt;w:tmpl w:val="951249C6"/&gt;&lt;w:lvl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w:abstractNumId="46"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w:abstractNumId="47" w15:restartNumberingAfterBreak="0"&gt;&lt;w:nsid w:val="72D93100"/&gt;&lt;w:multiLevelType w:val="multilevel"/&gt;&lt;w:tmpl w:val="1040DAF2"/&gt;&lt;w:lvl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w:abstractNumId="48" w15:restartNumberingAfterBreak="0"&gt;&lt;w:nsid w:val="73E914FB"/&gt;&lt;w:multiLevelType w:val="multilevel"/&gt;&lt;w:tmpl w:val="4F5ABB5A"/&gt;&lt;w:lvl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w:abstractNumId="49" w15:restartNumberingAfterBreak="0"&gt;&lt;w:nsid w:val="75F7515D"/&gt;&lt;w:multiLevelType w:val="multilevel"/&gt;&lt;w:tmpl w:val="4D3C4F68"/&gt;&lt;w:lvl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w:abstractNumId="50" w15:restartNumberingAfterBreak="0"&gt;&lt;w:nsid w:val="7E9B4E1F"/&gt;&lt;w:multiLevelType w:val="multilevel"/&gt;&lt;w:tmpl w:val="5C92A79C"/&gt;&lt;w:lvl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w:val="20"/&gt;&lt;/w:rPr&gt;&lt;/w:lvl&gt;&lt;/w:abstractNum&gt;&lt;w:num w:numId="1"&gt;&lt;w:abstractNumId w:val="12"/&gt;&lt;/w:num&gt;&lt;w:num w:numId="2"&gt;&lt;w:abstractNumId w:val="30"/&gt;&lt;/w:num&gt;&lt;w:num w:numId="3"&gt;&lt;w:abstractNumId w:val="46"/&gt;&lt;/w:num&gt;&lt;w:num w:numId="4"&gt;&lt;w:abstractNumId w:val="28"/&gt;&lt;/w:num&gt;&lt;w:num w:numId="5"&gt;&lt;w:abstractNumId w:val="44"/&gt;&lt;/w:num&gt;&lt;w:num w:numId="6"&gt;&lt;w:abstractNumId w:val="24"/&gt;&lt;/w:num&gt;&lt;w:num w:numId="7"&gt;&lt;w:abstractNumId w:val="19"/&gt;&lt;/w:num&gt;&lt;w:num w:numId="8"&gt;&lt;w:abstractNumId w:val="11"/&gt;&lt;/w:num&gt;&lt;w:num w:numId="9"&gt;&lt;w:abstractNumId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w:left="2466"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w:val="18"/&gt;&lt;/w:num&gt;&lt;w:num w:numId="20"&gt;&lt;w:abstractNumId w:val="13"/&gt;&lt;/w:num&gt;&lt;w:num w:numId="21"&gt;&lt;w:abstractNumId w:val="41"/&gt;&lt;/w:num&gt;&lt;w:num w:numId="22"&gt;&lt;w:abstractNumId w:val="17"/&gt;&lt;/w:num&gt;&lt;w:num w:numId="23"&gt;&lt;w:abstractNumId w:val="22"/&gt;&lt;/w:num&gt;&lt;w:num w:numId="24"&gt;&lt;w:abstractNumId w:val="40"/&gt;&lt;/w:num&gt;&lt;w:num w:numId="25"&gt;&lt;w:abstractNumId w:val="37"/&gt;&lt;/w:num&gt;&lt;w:num w:numId="26"&gt;&lt;w:abstractNumId w:val="20"/&gt;&lt;/w:num&gt;&lt;w:num w:numId="27"&gt;&lt;w:abstractNumId w:val="16"/&gt;&lt;/w:num&gt;&lt;w:num w:numId="28"&gt;&lt;w:abstractNumId w:val="48"/&gt;&lt;w:lvlOverride w:ilvl="0"&gt;&lt;w:startOverride w:val="1"/&gt;&lt;/w:lvlOverride&gt;&lt;/w:num&gt;&lt;w:num w:numId="29"&gt;&lt;w:abstractNumId w:val="8"/&gt;&lt;w:lvlOverride w:ilvl="0"&gt;&lt;w:startOverride w:val="5"/&gt;&lt;/w:lvlOverride&gt;&lt;/w:num&gt;&lt;w:num w:numId="30"&gt;&lt;w:abstractNumId w:val="49"/&gt;&lt;w:lvlOverride w:ilvl="0"&gt;&lt;w:startOverride w:val="9"/&gt;&lt;/w:lvlOverride&gt;&lt;/w:num&gt;&lt;w:num w:numId="31"&gt;&lt;w:abstractNumId w:val="50"/&gt;&lt;/w:num&gt;&lt;w:num w:numId="32"&gt;&lt;w:abstractNumId w:val="36"/&gt;&lt;w:lvlOverride w:ilvl="0"&gt;&lt;w:startOverride w:val="1"/&gt;&lt;/w:lvlOverride&gt;&lt;/w:num&gt;&lt;w:num w:numId="33"&gt;&lt;w:abstractNumId w:val="35"/&gt;&lt;w:lvlOverride w:ilvl="0"&gt;&lt;w:startOverride w:val="1"/&gt;&lt;/w:lvlOverride&gt;&lt;/w:num&gt;&lt;w:num w:numId="34"&gt;&lt;w:abstractNumId w:val="25"/&gt;&lt;w:lvlOverride w:ilvl="0"&gt;&lt;w:startOverride w:val="1"/&gt;&lt;/w:lvlOverride&gt;&lt;/w:num&gt;&lt;w:num w:numId="35"&gt;&lt;w:abstractNumId w:val="21"/&gt;&lt;/w:num&gt;&lt;w:num w:numId="36"&gt;&lt;w:abstractNumId w:val="39"/&gt;&lt;/w:num&gt;&lt;w:num w:numId="37"&gt;&lt;w:abstractNumId w:val="15"/&gt;&lt;w:lvlOverride w:ilvl="0"&gt;&lt;w:startOverride w:val="1"/&gt;&lt;/w:lvlOverride&gt;&lt;/w:num&gt;&lt;w:num w:numId="38"&gt;&lt;w:abstractNumId w:val="31"/&gt;&lt;w:lvlOverride w:ilvl="0"&gt;&lt;w:startOverride w:val="4"/&gt;&lt;/w:lvlOverride&gt;&lt;/w:num&gt;&lt;w:num w:numId="39"&gt;&lt;w:abstractNumId w:val="34"/&gt;&lt;w:lvlOverride w:ilvl="0"&gt;&lt;w:startOverride w:val="5"/&gt;&lt;/w:lvlOverride&gt;&lt;/w:num&gt;&lt;w:num w:numId="40"&gt;&lt;w:abstractNumId w:val="43"/&gt;&lt;/w:num&gt;&lt;w:num w:numId="41"&gt;&lt;w:abstractNumId w:val="47"/&gt;&lt;/w:num&gt;&lt;w:num w:numId="42"&gt;&lt;w:abstractNumId w:val="38"/&gt;&lt;/w:num&gt;&lt;w:num w:numId="43"&gt;&lt;w:abstractNumId w:val="45"/&gt;&lt;/w:num&gt;&lt;w:num w:numId="44"&gt;&lt;w:abstractNumId w:val="33"/&gt;&lt;/w:num&gt;&lt;w:num w:numId="45"&gt;&lt;w:abstractNumId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w:val="32"/&gt;&lt;/w:num&gt;&lt;w:num w:numId="47"&gt;&lt;w:abstractNumId w:val="9"/&gt;&lt;/w:num&gt;&lt;w:num w:numId="48"&gt;&lt;w:abstractNumId w:val="42"/&gt;&lt;/w:num&gt;&lt;w:num w:numId="49"&gt;&lt;w:abstractNumId w:val="14"/&gt;&lt;/w:num&gt;&lt;w:num w:numId="50"&gt;&lt;w:abstractNumId w:val="27"/&gt;&lt;/w:num&gt;&lt;w:num w:numId="51"&gt;&lt;w:abstractNumId w:val="26"/&gt;&lt;/w:num&gt;&lt;w:numIdMacAtCleanup w:val="51"/&gt;&lt;/w:numbering&gt;&lt;/pkg:xmlData&gt;&lt;/pkg:part&gt;&lt;/pkg:package&gt;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w:rsidRDefault="00753797"&gt;&lt;w:r&gt;&lt;w:rPr&gt;&lt;w:noProof/&gt;&lt;w:lang w:val="fr-FR"/&gt;&lt;/w:rPr&gt;&lt;w:t&gt;0&lt;/w:t&gt;&lt;/w:r&gt;&lt;/w:p&gt;&lt;w:sectPr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w:val="066176FE"/&gt;&lt;w:multiLevelType w:val="multilevel"/&gt;&lt;w:tmpl w:val="8E20F83E"/&gt;&lt;w:lvl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w:abstractNumId="9" w15:restartNumberingAfterBreak="0"&gt;&lt;w:nsid w:val="0A23141A"/&gt;&lt;w:multiLevelType w:val="hybridMultilevel"/&gt;&lt;w:tmpl w:val="A1DACFA8"/&gt;&lt;w:lvl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w:val="0D3C5C8F"/&gt;&lt;w:multiLevelType w:val="multilevel"/&gt;&lt;w:tmpl w:val="DF46200C"/&gt;&lt;w:lvl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w:val="14F94E9E"/&gt;&lt;w:multiLevelType w:val="multilevel"/&gt;&lt;w:tmpl w:val="6FB4AA3E"/&gt;&lt;w:lvl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w:abstractNumId="14" w15:restartNumberingAfterBreak="0"&gt;&lt;w:nsid w:val="15451C6B"/&gt;&lt;w:multiLevelType w:val="multilevel"/&gt;&lt;w:tmpl w:val="34A624D6"/&gt;&lt;w:lvl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w:abstractNumId="15" w15:restartNumberingAfterBreak="0"&gt;&lt;w:nsid w:val="18761035"/&gt;&lt;w:multiLevelType w:val="hybridMultilevel"/&gt;&lt;w:tmpl w:val="9DDEC4D6"/&gt;&lt;w:lvl w:ilvl="0" w:tplc="5CA451F6"&gt;&lt;w:numFmt w:val="bullet"/&gt;&lt;w:lvlText w:val="-"/&gt;&lt;w:lvlJc w:val="left"/&gt;&lt;w:pPr&gt;&lt;w:ind w:left="360" w:hanging="360"/&gt;&lt;/w:pPr&gt;&lt;w:rPr&gt;&lt;w:rFonts w:ascii="Calibri" w:eastAsiaTheme="minorHAnsi" w:hAnsi="Calibri" w:cstheme="minorBidi"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w:abstractNumId="16" w15:restartNumberingAfterBreak="0"&gt;&lt;w:nsid w:val="19271B61"/&gt;&lt;w:multiLevelType w:val="multilevel"/&gt;&lt;w:tmpl w:val="07687310"/&gt;&lt;w:lvl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w:abstractNumId="17" w15:restartNumberingAfterBreak="0"&gt;&lt;w:nsid w:val="1AFE4865"/&gt;&lt;w:multiLevelType w:val="multilevel"/&gt;&lt;w:tmpl w:val="3684C2DA"/&gt;&lt;w:lvl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w:abstractNumId="18" w15:restartNumberingAfterBreak="0"&gt;&lt;w:nsid w:val="1EA67A73"/&gt;&lt;w:multiLevelType w:val="hybridMultilevel"/&gt;&lt;w:tmpl w:val="D1CAB052"/&gt;&lt;w:lvl w:ilvl="0" w:tplc="04090013"&gt;&lt;w:start w:val="1"/&gt;&lt;w:numFmt w:val="upperRoman"/&gt;&lt;w:lvlText w:val="%1."/&gt;&lt;w:lvlJc w:val="right"/&gt;&lt;w:pPr&gt;&lt;w:ind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w:val="1FA83416"/&gt;&lt;w:multiLevelType w:val="multilevel"/&gt;&lt;w:tmpl w:val="DEB8E588"/&gt;&lt;w:lvl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w:abstractNumId="20" w15:restartNumberingAfterBreak="0"&gt;&lt;w:nsid w:val="201153BF"/&gt;&lt;w:multiLevelType w:val="multilevel"/&gt;&lt;w:tmpl w:val="039AA19E"/&gt;&lt;w:lvl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w:abstractNumId="21"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w:abstractNumId="23" w15:restartNumberingAfterBreak="0"&gt;&lt;w:nsid w:val="23D562ED"/&gt;&lt;w:multiLevelType w:val="hybridMultilevel"/&gt;&lt;w:tmpl w:val="E0AA56E6"/&gt;&lt;w:lvl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w:val="2A82018F"/&gt;&lt;w:multiLevelType w:val="multilevel"/&gt;&lt;w:tmpl w:val="F5FC888E"/&gt;&lt;w:lvl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w:abstractNumId="26" w15:restartNumberingAfterBreak="0"&gt;&lt;w:nsid w:val="2A983AA2"/&gt;&lt;w:multiLevelType w:val="multilevel"/&gt;&lt;w:tmpl w:val="362A6E22"/&gt;&lt;w:lvl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w:abstractNumId="27" w15:restartNumberingAfterBreak="0"&gt;&lt;w:nsid w:val="2BDB23EE"/&gt;&lt;w:multiLevelType w:val="multilevel"/&gt;&lt;w:tmpl w:val="47A4AB7E"/&gt;&lt;w:lvl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w:abstractNumId="28" w15:restartNumberingAfterBreak="0"&gt;&lt;w:nsid w:val="2F5B01F1"/&gt;&lt;w:multiLevelType w:val="multilevel"/&gt;&lt;w:tmpl w:val="B7A0F0C0"/&gt;&lt;w:numStyleLink w:val="NumberedList"/&gt;&lt;/w:abstractNum&gt;&lt;w:abstractNum w:abstractNumId="29" w15:restartNumberingAfterBreak="0"&gt;&lt;w:nsid w:val="311A714D"/&gt;&lt;w:multiLevelType w:val="hybridMultilevel"/&gt;&lt;w:tmpl w:val="B0FEAC0A"/&gt;&lt;w:lvl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w:abstractNumId="31" w15:restartNumberingAfterBreak="0"&gt;&lt;w:nsid w:val="36F34141"/&gt;&lt;w:multiLevelType w:val="multilevel"/&gt;&lt;w:tmpl w:val="18FCFD42"/&gt;&lt;w:lvl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w:abstractNumId="32" w15:restartNumberingAfterBreak="0"&gt;&lt;w:nsid w:val="38914D89"/&gt;&lt;w:multiLevelType w:val="hybridMultilevel"/&gt;&lt;w:tmpl w:val="B262E1EC"/&gt;&lt;w:lvl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w:val="3CA12653"/&gt;&lt;w:multiLevelType w:val="hybridMultilevel"/&gt;&lt;w:tmpl w:val="F2A2B1AA"/&gt;&lt;w:lvl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w:abstractNumId="37" w15:restartNumberingAfterBreak="0"&gt;&lt;w:nsid w:val="438B7BA1"/&gt;&lt;w:multiLevelType w:val="multilevel"/&gt;&lt;w:tmpl w:val="5AA86642"/&gt;&lt;w:lvl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w:abstractNumId="38" w15:restartNumberingAfterBreak="0"&gt;&lt;w:nsid w:val="456F7B69"/&gt;&lt;w:multiLevelType w:val="hybridMultilevel"/&gt;&lt;w:tmpl w:val="7AE6561A"/&gt;&lt;w:lvl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w:abstractNumId="39" w15:restartNumberingAfterBreak="0"&gt;&lt;w:nsid w:val="45FD313D"/&gt;&lt;w:multiLevelType w:val="multilevel"/&gt;&lt;w:tmpl w:val="5DC00274"/&gt;&lt;w:lvl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w:abstractNumId="40" w15:restartNumberingAfterBreak="0"&gt;&lt;w:nsid w:val="47A66ED7"/&gt;&lt;w:multiLevelType w:val="multilevel"/&gt;&lt;w:tmpl w:val="E41A7A34"/&gt;&lt;w:lvl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w:abstractNumId="41" w15:restartNumberingAfterBreak="0"&gt;&lt;w:nsid w:val="4822739C"/&gt;&lt;w:multiLevelType w:val="multilevel"/&gt;&lt;w:tmpl w:val="0B5646FA"/&gt;&lt;w:lvl w:ilvl="0"&gt;&lt;w:start w:val="1"/&gt;&lt;w:numFmt w:val="decimal"/&gt;&lt;w:lvlText w:val="%1."/&gt;&lt;w:lvlJc w:val="left"/&gt;&lt;w:pPr&gt;&lt;w:tabs&gt;&lt;w:tab w:val="num" w:pos="720"/&gt;&lt;/w:tabs&gt;&lt;w:ind w:left="720" w:hanging="360"/&gt;&lt;/w:pPr&gt;&lt;/w:lvl&gt;&lt;w:lvl w:ilvl="1" w:tentative="1"&gt;&lt;w:start w:val="1"/&gt;&lt;w:numFmt w:val="decimal"/&gt;&lt;w:lvlText w:val="%2."/&gt;&lt;w:lvlJc w:val="left"/&gt;&lt;w:pPr&gt;&lt;w:tabs&gt;&lt;w:tab w:val="num" w:pos="1440"/&gt;&lt;/w:tabs&gt;&lt;w:ind w:left="1440" w:hanging="360"/&gt;&lt;/w:pPr&gt;&lt;/w:lvl&gt;&lt;w:lvl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w:abstractNumId="42" w15:restartNumberingAfterBreak="0"&gt;&lt;w:nsid w:val="4B6E0144"/&gt;&lt;w:multiLevelType w:val="multilevel"/&gt;&lt;w:tmpl w:val="6C7EAEC0"/&gt;&lt;w:lvl w:ilvl="0"&gt;&lt;w:start w:val="1"/&gt;&lt;w:numFmt w:val="decimal"/&gt;&lt;w:lvlText w:val="%1."/&gt;&lt;w:lvlJc w:val="left"/&gt;&lt;w:pPr&gt;&lt;w:tabs&gt;&lt;w:tab w:val="num" w:pos="720"/&gt;&lt;/w:tabs&gt;&lt;w:ind w:left="720" w:hanging="360"/&gt;&lt;/w:pPr&gt;&lt;/w:lvl&gt;&lt;w:lvl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w:val="decimal"/&gt;&lt;w:lvlText w:val="%3."/&gt;&lt;w:lvlJc w:val="left"/&gt;&lt;w:pPr&gt;&lt;w:tabs&gt;&lt;w:tab w:val="num" w:pos="2160"/&gt;&lt;/w:tabs&gt;&lt;w:ind w:left="2160" w:hanging="360"/&gt;&lt;/w:pPr&gt;&lt;/w:lvl&gt;&lt;w:lvl w:ilvl="3" w:tentative="1"&gt;&lt;w:start w:val="1"/&gt;&lt;w:numFmt w:val="decimal"/&gt;&lt;w:lvlText w:val="%4."/&gt;&lt;w:lvlJc w:val="left"/&gt;&lt;w:pPr&gt;&lt;w:tabs&gt;&lt;w:tab w:val="num" w:pos="2880"/&gt;&lt;/w:tabs&gt;&lt;w:ind w:left="2880" w:hanging="360"/&gt;&lt;/w:pPr&gt;&lt;/w:lvl&gt;&lt;w:lvl w:ilvl="4" w:tentative="1"&gt;&lt;w:start w:val="1"/&gt;&lt;w:numFmt w:val="decimal"/&gt;&lt;w:lvlText w:val="%5."/&gt;&lt;w:lvlJc w:val="left"/&gt;&lt;w:pPr&gt;&lt;w:tabs&gt;&lt;w:tab w:val="num" w:pos="3600"/&gt;&lt;/w:tabs&gt;&lt;w:ind w:left="3600" w:hanging="360"/&gt;&lt;/w:pPr&gt;&lt;/w:lvl&gt;&lt;w:lvl w:ilvl="5" w:tentative="1"&gt;&lt;w:start w:val="1"/&gt;&lt;w:numFmt w:val="decimal"/&gt;&lt;w:lvlText w:val="%6."/&gt;&lt;w:lvlJc w:val="left"/&gt;&lt;w:pPr&gt;&lt;w:tabs&gt;&lt;w:tab w:val="num" w:pos="4320"/&gt;&lt;/w:tabs&gt;&lt;w:ind w:left="4320" w:hanging="360"/&gt;&lt;/w:pPr&gt;&lt;/w:lvl&gt;&lt;w:lvl w:ilvl="6" w:tentative="1"&gt;&lt;w:start w:val="1"/&gt;&lt;w:numFmt w:val="decimal"/&gt;&lt;w:lvlText w:val="%7."/&gt;&lt;w:lvlJc w:val="left"/&gt;&lt;w:pPr&gt;&lt;w:tabs&gt;&lt;w:tab w:val="num" w:pos="5040"/&gt;&lt;/w:tabs&gt;&lt;w:ind w:left="5040" w:hanging="360"/&gt;&lt;/w:pPr&gt;&lt;/w:lvl&gt;&lt;w:lvl w:ilvl="7" w:tentative="1"&gt;&lt;w:start w:val="1"/&gt;&lt;w:numFmt w:val="decimal"/&gt;&lt;w:lvlText w:val="%8."/&gt;&lt;w:lvlJc w:val="left"/&gt;&lt;w:pPr&gt;&lt;w:tabs&gt;&lt;w:tab w:val="num" w:pos="5760"/&gt;&lt;/w:tabs&gt;&lt;w:ind w:left="5760" w:hanging="360"/&gt;&lt;/w:pPr&gt;&lt;/w:lvl&gt;&lt;w:lvl w:ilvl="8" w:tentative="1"&gt;&lt;w:start w:val="1"/&gt;&lt;w:numFmt w:val="decimal"/&gt;&lt;w:lvlText w:val="%9."/&gt;&lt;w:lvlJc w:val="left"/&gt;&lt;w:pPr&gt;&lt;w:tabs&gt;&lt;w:tab w:val="num" w:pos="6480"/&gt;&lt;/w:tabs&gt;&lt;w:ind w:left="6480" w:hanging="360"/&gt;&lt;/w:pPr&gt;&lt;/w:lvl&gt;&lt;/w:abstractNum&gt;&lt;w:abstractNum w:abstractNumId="43" w15:restartNumberingAfterBreak="0"&gt;&lt;w:nsid w:val="4B8B69B8"/&gt;&lt;w:multiLevelType w:val="multilevel"/&gt;&lt;w:tmpl w:val="F8F8073C"/&gt;&lt;w:lvl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w:abstractNumId="44" w15:restartNumberingAfterBreak="0"&gt;&lt;w:nsid w:val="4C4C4538"/&gt;&lt;w:multiLevelType w:val="multilevel"/&gt;&lt;w:tmpl w:val="6C1A941C"/&gt;&lt;w:lvl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w:abstractNumId="45" w15:restartNumberingAfterBreak="0"&gt;&lt;w:nsid w:val="4FD15DD3"/&gt;&lt;w:multiLevelType w:val="hybridMultilevel"/&gt;&lt;w:tmpl w:val="031216D8"/&gt;&lt;w:lvl w:ilvl="0" w:tplc="04090001"&gt;&lt;w:start w:val="1"/&gt;&lt;w:numFmt w:val="bullet"/&gt;&lt;w:lvlText w:val=""/&gt;&lt;w:lvlJc w:val="left"/&gt;&lt;w:pPr&gt;&lt;w:ind w:left="360" w:hanging="360"/&gt;&lt;/w:pPr&gt;&lt;w:rPr&gt;&lt;w:rFonts w:ascii="Symbol" w:hAnsi="Symbol" w:hint="default"/&gt;&lt;/w:rPr&gt;&lt;/w:lvl&gt;&lt;w:lvl w:ilvl="1" w:tplc="04090003"&gt;&lt;w:start w:val="1"/&gt;&lt;w:numFmt w:val="bullet"/&gt;&lt;w:lvlText w:val="o"/&gt;&lt;w:lvlJc w:val="left"/&gt;&lt;w:pPr&gt;&lt;w:ind w:left="1080" w:hanging="360"/&gt;&lt;/w:pPr&gt;&lt;w:rPr&gt;&lt;w:rFonts w:ascii="Courier New" w:hAnsi="Courier New" w:cs="Courier New" w:hint="default"/&gt;&lt;/w:rPr&gt;&lt;/w:lvl&gt;&lt;w:lvl w:ilvl="2" w:tplc="04090005"&gt;&lt;w:start w:val="1"/&gt;&lt;w:numFmt w:val="bullet"/&gt;&lt;w:lvlText w:val=""/&gt;&lt;w:lvlJc w:val="left"/&gt;&lt;w:pPr&gt;&lt;w:ind w:left="1800" w:hanging="360"/&gt;&lt;/w:pPr&gt;&lt;w:rPr&gt;&lt;w:rFonts w:ascii="Wingdings" w:hAnsi="Wingdings" w:hint="default"/&gt;&lt;/w:rPr&gt;&lt;/w:lvl&gt;&lt;w:lvl w:ilvl="3" w:tplc="04090001"&gt;&lt;w:start w:val="1"/&gt;&lt;w:numFmt w:val="bullet"/&gt;&lt;w:lvlText w:val=""/&gt;&lt;w:lvlJc w:val="left"/&gt;&lt;w:pPr&gt;&lt;w:ind w:left="2520" w:hanging="360"/&gt;&lt;/w:pPr&gt;&lt;w:rPr&gt;&lt;w:rFonts w:ascii="Symbol" w:hAnsi="Symbol" w:hint="default"/&gt;&lt;/w:rPr&gt;&lt;/w:lvl&gt;&lt;w:lvl w:ilvl="4" w:tplc="04090003"&gt;&lt;w:start w:val="1"/&gt;&lt;w:numFmt w:val="bullet"/&gt;&lt;w:lvlText w:val="o"/&gt;&lt;w:lvlJc w:val="left"/&gt;&lt;w:pPr&gt;&lt;w:ind w:left="3240" w:hanging="360"/&gt;&lt;/w:pPr&gt;&lt;w:rPr&gt;&lt;w:rFonts w:ascii="Courier New" w:hAnsi="Courier New" w:cs="Courier New" w:hint="default"/&gt;&lt;/w:rPr&gt;&lt;/w:lvl&gt;&lt;w:lvl w:ilvl="5" w:tplc="04090005"&gt;&lt;w:start w:val="1"/&gt;&lt;w:numFmt w:val="bullet"/&gt;&lt;w:lvlText w:val=""/&gt;&lt;w:lvlJc w:val="left"/&gt;&lt;w:pPr&gt;&lt;w:ind w:left="3960" w:hanging="360"/&gt;&lt;/w:pPr&gt;&lt;w:rPr&gt;&lt;w:rFonts w:ascii="Wingdings" w:hAnsi="Wingdings" w:hint="default"/&gt;&lt;/w:rPr&gt;&lt;/w:lvl&gt;&lt;w:lvl w:ilvl="6" w:tplc="04090001"&gt;&lt;w:start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w:abstractNumId="46" w15:restartNumberingAfterBreak="0"&gt;&lt;w:nsid w:val="51823DC3"/&gt;&lt;w:multiLevelType w:val="multilevel"/&gt;&lt;w:tmpl w:val="65E43E58"/&gt;&lt;w:lvl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w:abstractNumId="47" w15:restartNumberingAfterBreak="0"&gt;&lt;w:nsid w:val="52F96632"/&gt;&lt;w:multiLevelType w:val="multilevel"/&gt;&lt;w:tmpl w:val="9DB803B4"/&gt;&lt;w:lvl w:ilvl="0"&gt;&lt;w:start w:val="1"/&gt;&lt;w:numFmt w:val="bullet"/&gt;&lt;w:lvlText w:val=""/&gt;&lt;w:lvlJc w:val="left"/&gt;&lt;w:pPr&gt;&lt;w:tabs&gt;&lt;w:tab w:val="num" w:pos="720"/&gt;&lt;/w:tabs&gt;&lt;w:ind w:left="720" w:hanging="360"/&gt;&lt;/w:pPr&gt;&lt;w:rPr&gt;&lt;w:rFonts w:ascii="Wingdings" w:hAnsi="Wingdings" w:hint="default"/&gt;&lt;w:sz w:val="20"/&gt;&lt;/w:rPr&gt;&lt;/w:lvl&gt;&lt;w:lvl w:ilvl="1" w:tentative="1"&gt;&lt;w:start w:val="1"/&gt;&lt;w:numFmt w:val="bullet"/&gt;&lt;w:lvlText w:val=""/&gt;&lt;w:lvlJc w:val="left"/&gt;&lt;w:pPr&gt;&lt;w:tabs&gt;&lt;w:tab w:val="num" w:pos="1440"/&gt;&lt;/w:tabs&gt;&lt;w:ind w:left="1440" w:hanging="360"/&gt;&lt;/w:pPr&gt;&lt;w:rPr&gt;&lt;w:rFonts w:ascii="Wingdings" w:hAnsi="Wingdings"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w:abstractNumId="48" w15:restartNumberingAfterBreak="0"&gt;&lt;w:nsid w:val="56443BFE"/&gt;&lt;w:multiLevelType w:val="multilevel"/&gt;&lt;w:tmpl w:val="6D446490"/&gt;&lt;w:lvl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w:abstractNumId="49" w15:restartNumberingAfterBreak="0"&gt;&lt;w:nsid w:val="5D9204DD"/&gt;&lt;w:multiLevelType w:val="multilevel"/&gt;&lt;w:tmpl w:val="70E8EE82"/&gt;&lt;w:lvl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w:abstractNumId="50" w15:restartNumberingAfterBreak="0"&gt;&lt;w:nsid w:val="621E5685"/&gt;&lt;w:multiLevelType w:val="hybridMultilevel"/&gt;&lt;w:tmpl w:val="C37854DE"/&gt;&lt;w:lvl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w:val="67671D09"/&gt;&lt;w:multiLevelType w:val="multilevel"/&gt;&lt;w:tmpl w:val="16DC5900"/&gt;&lt;w:lvl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w:abstractNumId="53" w15:restartNumberingAfterBreak="0"&gt;&lt;w:nsid w:val="6B4B66C4"/&gt;&lt;w:multiLevelType w:val="multilevel"/&gt;&lt;w:tmpl w:val="951249C6"/&gt;&lt;w:lvl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w:abstractNumId="54"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w:abstractNumId="55" w15:restartNumberingAfterBreak="0"&gt;&lt;w:nsid w:val="72D93100"/&gt;&lt;w:multiLevelType w:val="multilevel"/&gt;&lt;w:tmpl w:val="1040DAF2"/&gt;&lt;w:lvl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w:val="20"/&gt;&lt;/w:rPr&gt;&lt;/w:lvl&gt;&lt;/w:abstractNum&gt;&lt;w:abstractNum w:abstractNumId="56" w15:restartNumberingAfterBreak="0"&gt;&lt;w:nsid w:val="73E914FB"/&gt;&lt;w:multiLevelType w:val="multilevel"/&gt;&lt;w:tmpl w:val="4F5ABB5A"/&gt;&lt;w:lvl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w:abstractNumId="57" w15:restartNumberingAfterBreak="0"&gt;&lt;w:nsid w:val="75F7515D"/&gt;&lt;w:multiLevelType w:val="multilevel"/&gt;&lt;w:tmpl w:val="4D3C4F68"/&gt;&lt;w:lvl w:ilvl="0"&gt;&lt;w:start w:val="1"/&gt;&lt;w:numFmt w:val="lowerRoman"/&gt;&lt;w:lvlText w:val="%1."/&gt;&lt;w:lvlJc w:val="right"/&gt;&lt;w:pPr&gt;&lt;w:tabs&gt;&lt;w:tab w:val="num" w:pos="720"/&gt;&lt;/w:tabs&gt;&lt;w:ind w:left="720" w:hanging="360"/&gt;&lt;/w:pPr&gt;&lt;/w:lvl&gt;&lt;w:lvl w:ilvl="1" w:tentative="1"&gt;&lt;w:start w:val="1"/&gt;&lt;w:numFmt w:val="lowerRoman"/&gt;&lt;w:lvlText w:val="%2."/&gt;&lt;w:lvlJc w:val="right"/&gt;&lt;w:pPr&gt;&lt;w:tabs&gt;&lt;w:tab w:val="num" w:pos="1440"/&gt;&lt;/w:tabs&gt;&lt;w:ind w:left="1440" w:hanging="360"/&gt;&lt;/w:pPr&gt;&lt;/w:lvl&gt;&lt;w:lvl w:ilvl="2" w:tentative="1"&gt;&lt;w:start w:val="1"/&gt;&lt;w:numFmt w:val="lowerRoman"/&gt;&lt;w:lvlText w:val="%3."/&gt;&lt;w:lvlJc w:val="right"/&gt;&lt;w:pPr&gt;&lt;w:tabs&gt;&lt;w:tab w:val="num" w:pos="2160"/&gt;&lt;/w:tabs&gt;&lt;w:ind w:left="2160" w:hanging="360"/&gt;&lt;/w:pPr&gt;&lt;/w:lvl&gt;&lt;w:lvl w:ilvl="3" w:tentative="1"&gt;&lt;w:start w:val="1"/&gt;&lt;w:numFmt w:val="lowerRoman"/&gt;&lt;w:lvlText w:val="%4."/&gt;&lt;w:lvlJc w:val="right"/&gt;&lt;w:pPr&gt;&lt;w:tabs&gt;&lt;w:tab w:val="num" w:pos="2880"/&gt;&lt;/w:tabs&gt;&lt;w:ind w:left="2880" w:hanging="360"/&gt;&lt;/w:pPr&gt;&lt;/w:lvl&gt;&lt;w:lvl w:ilvl="4" w:tentative="1"&gt;&lt;w:start w:val="1"/&gt;&lt;w:numFmt w:val="lowerRoman"/&gt;&lt;w:lvlText w:val="%5."/&gt;&lt;w:lvlJc w:val="right"/&gt;&lt;w:pPr&gt;&lt;w:tabs&gt;&lt;w:tab w:val="num" w:pos="3600"/&gt;&lt;/w:tabs&gt;&lt;w:ind w:left="3600" w:hanging="360"/&gt;&lt;/w:pPr&gt;&lt;/w:lvl&gt;&lt;w:lvl w:ilvl="5" w:tentative="1"&gt;&lt;w:start w:val="1"/&gt;&lt;w:numFmt w:val="lowerRoman"/&gt;&lt;w:lvlText w:val="%6."/&gt;&lt;w:lvlJc w:val="right"/&gt;&lt;w:pPr&gt;&lt;w:tabs&gt;&lt;w:tab w:val="num" w:pos="4320"/&gt;&lt;/w:tabs&gt;&lt;w:ind w:left="4320" w:hanging="360"/&gt;&lt;/w:pPr&gt;&lt;/w:lvl&gt;&lt;w:lvl w:ilvl="6" w:tentative="1"&gt;&lt;w:start w:val="1"/&gt;&lt;w:numFmt w:val="lowerRoman"/&gt;&lt;w:lvlText w:val="%7."/&gt;&lt;w:lvlJc w:val="right"/&gt;&lt;w:pPr&gt;&lt;w:tabs&gt;&lt;w:tab w:val="num" w:pos="5040"/&gt;&lt;/w:tabs&gt;&lt;w:ind w:left="5040" w:hanging="360"/&gt;&lt;/w:pPr&gt;&lt;/w:lvl&gt;&lt;w:lvl w:ilvl="7" w:tentative="1"&gt;&lt;w:start w:val="1"/&gt;&lt;w:numFmt w:val="lowerRoman"/&gt;&lt;w:lvlText w:val="%8."/&gt;&lt;w:lvlJc w:val="right"/&gt;&lt;w:pPr&gt;&lt;w:tabs&gt;&lt;w:tab w:val="num" w:pos="5760"/&gt;&lt;/w:tabs&gt;&lt;w:ind w:left="5760" w:hanging="360"/&gt;&lt;/w:pPr&gt;&lt;/w:lvl&gt;&lt;w:lvl w:ilvl="8" w:tentative="1"&gt;&lt;w:start w:val="1"/&gt;&lt;w:numFmt w:val="lowerRoman"/&gt;&lt;w:lvlText w:val="%9."/&gt;&lt;w:lvlJc w:val="right"/&gt;&lt;w:pPr&gt;&lt;w:tabs&gt;&lt;w:tab w:val="num" w:pos="6480"/&gt;&lt;/w:tabs&gt;&lt;w:ind w:left="6480" w:hanging="360"/&gt;&lt;/w:pPr&gt;&lt;/w:lvl&gt;&lt;/w:abstractNum&gt;&lt;w:abstractNum w:abstractNumId="58" w15:restartNumberingAfterBreak="0"&gt;&lt;w:nsid w:val="7E9B4E1F"/&gt;&lt;w:multiLevelType w:val="multilevel"/&gt;&lt;w:tmpl w:val="5C92A79C"/&gt;&lt;w:lvl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w:val=""/&gt;&lt;w:lvlJc w:val="left"/&gt;&lt;w:pPr&gt;&lt;w:tabs&gt;&lt;w:tab w:val="num" w:pos="1440"/&gt;&lt;/w:tabs&gt;&lt;w:ind w:left="1440" w:hanging="360"/&gt;&lt;/w:pPr&gt;&lt;w:rPr&gt;&lt;w:rFonts w:ascii="Symbol" w:hAnsi="Symbol" w:hint="default"/&gt;&lt;w:sz w:val="20"/&gt;&lt;/w:rPr&gt;&lt;/w:lvl&gt;&lt;w:lvl w:ilvl="2" w:tentative="1"&gt;&lt;w:start w:val="1"/&gt;&lt;w:numFmt w:val="bullet"/&gt;&lt;w:lvlText w:val=""/&gt;&lt;w:lvlJc w:val="left"/&gt;&lt;w:pPr&gt;&lt;w:tabs&gt;&lt;w:tab w:val="num" w:pos="2160"/&gt;&lt;/w:tabs&gt;&lt;w:ind w:left="2160" w:hanging="360"/&gt;&lt;/w:pPr&gt;&lt;w:rPr&gt;&lt;w:rFonts w:ascii="Symbol" w:hAnsi="Symbol" w:hint="default"/&gt;&lt;w:sz w:val="20"/&gt;&lt;/w:rPr&gt;&lt;/w:lvl&gt;&lt;w:lvl w:ilvl="3" w:tentative="1"&gt;&lt;w:start w:val="1"/&gt;&lt;w:numFmt w:val="bullet"/&gt;&lt;w:lvlText w:val=""/&gt;&lt;w:lvlJc w:val="left"/&gt;&lt;w:pPr&gt;&lt;w:tabs&gt;&lt;w:tab w:val="num" w:pos="2880"/&gt;&lt;/w:tabs&gt;&lt;w:ind w:left="2880" w:hanging="360"/&gt;&lt;/w:pPr&gt;&lt;w:rPr&gt;&lt;w:rFonts w:ascii="Symbol" w:hAnsi="Symbol" w:hint="default"/&gt;&lt;w:sz w:val="20"/&gt;&lt;/w:rPr&gt;&lt;/w:lvl&gt;&lt;w:lvl w:ilvl="4" w:tentative="1"&gt;&lt;w:start w:val="1"/&gt;&lt;w:numFmt w:val="bullet"/&gt;&lt;w:lvlText w:val=""/&gt;&lt;w:lvlJc w:val="left"/&gt;&lt;w:pPr&gt;&lt;w:tabs&gt;&lt;w:tab w:val="num" w:pos="3600"/&gt;&lt;/w:tabs&gt;&lt;w:ind w:left="3600" w:hanging="360"/&gt;&lt;/w:pPr&gt;&lt;w:rPr&gt;&lt;w:rFonts w:ascii="Symbol" w:hAnsi="Symbol" w:hint="default"/&gt;&lt;w:sz w:val="20"/&gt;&lt;/w:rPr&gt;&lt;/w:lvl&gt;&lt;w:lvl w:ilvl="5" w:tentative="1"&gt;&lt;w:start w:val="1"/&gt;&lt;w:numFmt w:val="bullet"/&gt;&lt;w:lvlText w:val=""/&gt;&lt;w:lvlJc w:val="left"/&gt;&lt;w:pPr&gt;&lt;w:tabs&gt;&lt;w:tab w:val="num" w:pos="4320"/&gt;&lt;/w:tabs&gt;&lt;w:ind w:left="4320" w:hanging="360"/&gt;&lt;/w:pPr&gt;&lt;w:rPr&gt;&lt;w:rFonts w:ascii="Symbol" w:hAnsi="Symbol" w:hint="default"/&gt;&lt;w:sz w:val="20"/&gt;&lt;/w:rPr&gt;&lt;/w:lvl&gt;&lt;w:lvl w:ilvl="6" w:tentative="1"&gt;&lt;w:start w:val="1"/&gt;&lt;w:numFmt w:val="bullet"/&gt;&lt;w:lvlText w:val=""/&gt;&lt;w:lvlJc w:val="left"/&gt;&lt;w:pPr&gt;&lt;w:tabs&gt;&lt;w:tab w:val="num" w:pos="5040"/&gt;&lt;/w:tabs&gt;&lt;w:ind w:left="5040" w:hanging="360"/&gt;&lt;/w:pPr&gt;&lt;w:rPr&gt;&lt;w:rFonts w:ascii="Symbol" w:hAnsi="Symbol" w:hint="default"/&gt;&lt;w:sz w:val="20"/&gt;&lt;/w:rPr&gt;&lt;/w:lvl&gt;&lt;w:lvl w:ilvl="7" w:tentative="1"&gt;&lt;w:start w:val="1"/&gt;&lt;w:numFmt w:val="bullet"/&gt;&lt;w:lvlText w:val=""/&gt;&lt;w:lvlJc w:val="left"/&gt;&lt;w:pPr&gt;&lt;w:tabs&gt;&lt;w:tab w:val="num" w:pos="5760"/&gt;&lt;/w:tabs&gt;&lt;w:ind w:left="5760" w:hanging="360"/&gt;&lt;/w:pPr&gt;&lt;w:rPr&gt;&lt;w:rFonts w:ascii="Symbol" w:hAnsi="Symbol" w:hint="default"/&gt;&lt;w:sz w:val="20"/&gt;&lt;/w:rPr&gt;&lt;/w:lvl&gt;&lt;w:lvl w:ilvl="8" w:tentative="1"&gt;&lt;w:start w:val="1"/&gt;&lt;w:numFmt w:val="bullet"/&gt;&lt;w:lvlText w:val=""/&gt;&lt;w:lvlJc w:val="left"/&gt;&lt;w:pPr&gt;&lt;w:tabs&gt;&lt;w:tab w:val="num" w:pos="6480"/&gt;&lt;/w:tabs&gt;&lt;w:ind w:left="6480" w:hanging="360"/&gt;&lt;/w:pPr&gt;&lt;w:rPr&gt;&lt;w:rFonts w:ascii="Symbol" w:hAnsi="Symbol" w:hint="default"/&gt;&lt;w:sz w:val="20"/&gt;&lt;/w:rPr&gt;&lt;/w:lvl&gt;&lt;/w:abstractNum&gt;&lt;w:num w:numId="1"&gt;&lt;w:abstractNumId w:val="12"/&gt;&lt;/w:num&gt;&lt;w:num w:numId="2"&gt;&lt;w:abstractNumId w:val="36"/&gt;&lt;/w:num&gt;&lt;w:num w:numId="3"&gt;&lt;w:abstractNumId w:val="54"/&gt;&lt;/w:num&gt;&lt;w:num w:numId="4"&gt;&lt;w:abstractNumId w:val="34"/&gt;&lt;/w:num&gt;&lt;w:num w:numId="5"&gt;&lt;w:abstractNumId w:val="52"/&gt;&lt;/w:num&gt;&lt;w:num w:numId="6"&gt;&lt;w:abstractNumId w:val="30"/&gt;&lt;/w:num&gt;&lt;w:num w:numId="7"&gt;&lt;w:abstractNumId w:val="24"/&gt;&lt;/w:num&gt;&lt;w:num w:numId="8"&gt;&lt;w:abstractNumId w:val="11"/&gt;&lt;/w:num&gt;&lt;w:num w:numId="9"&gt;&lt;w:abstractNumId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w:left="2466"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w:val="35"/&gt;&lt;/w:num&gt;&lt;w:num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w:val="22"/&gt;&lt;/w:num&gt;&lt;w:num w:numId="20"&gt;&lt;w:abstractNumId w:val="13"/&gt;&lt;/w:num&gt;&lt;w:num w:numId="21"&gt;&lt;w:abstractNumId w:val="49"/&gt;&lt;/w:num&gt;&lt;w:num w:numId="22"&gt;&lt;w:abstractNumId w:val="19"/&gt;&lt;/w:num&gt;&lt;w:num w:numId="23"&gt;&lt;w:abstractNumId w:val="27"/&gt;&lt;/w:num&gt;&lt;w:num w:numId="24"&gt;&lt;w:abstractNumId w:val="48"/&gt;&lt;/w:num&gt;&lt;w:num w:numId="25"&gt;&lt;w:abstractNumId w:val="43"/&gt;&lt;/w:num&gt;&lt;w:num w:numId="26"&gt;&lt;w:abstractNumId w:val="25"/&gt;&lt;/w:num&gt;&lt;w:num w:numId="27"&gt;&lt;w:abstractNumId w:val="17"/&gt;&lt;/w:num&gt;&lt;w:num w:numId="28"&gt;&lt;w:abstractNumId w:val="56"/&gt;&lt;w:lvlOverride w:ilvl="0"&gt;&lt;w:startOverride w:val="1"/&gt;&lt;/w:lvlOverride&gt;&lt;/w:num&gt;&lt;w:num w:numId="29"&gt;&lt;w:abstractNumId w:val="8"/&gt;&lt;w:lvlOverride w:ilvl="0"&gt;&lt;w:startOverride w:val="5"/&gt;&lt;/w:lvlOverride&gt;&lt;/w:num&gt;&lt;w:num w:numId="30"&gt;&lt;w:abstractNumId w:val="57"/&gt;&lt;w:lvlOverride w:ilvl="0"&gt;&lt;w:startOverride w:val="9"/&gt;&lt;/w:lvlOverride&gt;&lt;/w:num&gt;&lt;w:num w:numId="31"&gt;&lt;w:abstractNumId w:val="58"/&gt;&lt;/w:num&gt;&lt;w:num w:numId="32"&gt;&lt;w:abstractNumId w:val="42"/&gt;&lt;w:lvlOverride w:ilvl="0"&gt;&lt;w:startOverride w:val="1"/&gt;&lt;/w:lvlOverride&gt;&lt;/w:num&gt;&lt;w:num w:numId="33"&gt;&lt;w:abstractNumId w:val="41"/&gt;&lt;w:lvlOverride w:ilvl="0"&gt;&lt;w:startOverride w:val="1"/&gt;&lt;/w:lvlOverride&gt;&lt;/w:num&gt;&lt;w:num w:numId="34"&gt;&lt;w:abstractNumId w:val="31"/&gt;&lt;w:lvlOverride w:ilvl="0"&gt;&lt;w:startOverride w:val="1"/&gt;&lt;/w:lvlOverride&gt;&lt;/w:num&gt;&lt;w:num w:numId="35"&gt;&lt;w:abstractNumId w:val="26"/&gt;&lt;/w:num&gt;&lt;w:num w:numId="36"&gt;&lt;w:abstractNumId w:val="46"/&gt;&lt;/w:num&gt;&lt;w:num w:numId="37"&gt;&lt;w:abstractNumId w:val="16"/&gt;&lt;w:lvlOverride w:ilvl="0"&gt;&lt;w:startOverride w:val="1"/&gt;&lt;/w:lvlOverride&gt;&lt;/w:num&gt;&lt;w:num w:numId="38"&gt;&lt;w:abstractNumId w:val="37"/&gt;&lt;w:lvlOverride w:ilvl="0"&gt;&lt;w:startOverride w:val="4"/&gt;&lt;/w:lvlOverride&gt;&lt;/w:num&gt;&lt;w:num w:numId="39"&gt;&lt;w:abstractNumId w:val="40"/&gt;&lt;w:lvlOverride w:ilvl="0"&gt;&lt;w:startOverride w:val="5"/&gt;&lt;/w:lvlOverride&gt;&lt;/w:num&gt;&lt;w:num w:numId="40"&gt;&lt;w:abstractNumId w:val="51"/&gt;&lt;/w:num&gt;&lt;w:num w:numId="41"&gt;&lt;w:abstractNumId w:val="55"/&gt;&lt;/w:num&gt;&lt;w:num w:numId="42"&gt;&lt;w:abstractNumId w:val="44"/&gt;&lt;/w:num&gt;&lt;w:num w:numId="43"&gt;&lt;w:abstractNumId w:val="53"/&gt;&lt;/w:num&gt;&lt;w:num w:numId="44"&gt;&lt;w:abstractNumId w:val="39"/&gt;&lt;/w:num&gt;&lt;w:num w:numId="45"&gt;&lt;w:abstractNumId w:val="28"/&gt;&lt;w:lvlOverride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w:val="38"/&gt;&lt;/w:num&gt;&lt;w:num w:numId="47"&gt;&lt;w:abstractNumId w:val="9"/&gt;&lt;/w:num&gt;&lt;w:num w:numId="48"&gt;&lt;w:abstractNumId w:val="50"/&gt;&lt;/w:num&gt;&lt;w:num w:numId="49"&gt;&lt;w:abstractNumId w:val="15"/&gt;&lt;/w:num&gt;&lt;w:num w:numId="50"&gt;&lt;w:abstractNumId w:val="33"/&gt;&lt;/w:num&gt;&lt;w:num w:numId="51"&gt;&lt;w:abstractNumId w:val="32"/&gt;&lt;/w:num&gt;&lt;w:num w:numId="52"&gt;&lt;w:abstractNumId w:val="18"/&gt;&lt;/w:num&gt;&lt;w:num w:numId="53"&gt;&lt;w:abstractNumId w:val="47"/&gt;&lt;/w:num&gt;&lt;w:num w:numId="54"&gt;&lt;w:abstractNumId w:val="20"/&gt;&lt;/w:num&gt;&lt;w:num w:numId="55"&gt;&lt;w:abstractNumId w:val="30"/&gt;&lt;/w:num&gt;&lt;w:num w:numId="56"&gt;&lt;w:abstractNumId w:val="21"/&gt;&lt;/w:num&gt;&lt;w:num w:numId="57"&gt;&lt;w:abstractNumId w:val="14"/&gt;&lt;/w:num&gt;&lt;w:num w:numId="58"&gt;&lt;w:abstractNumId w:val="45"/&gt;&lt;/w:num&gt;&lt;w:num w:numId="59"&gt;&lt;w:abstractNumId w:val="29"/&gt;&lt;/w:num&gt;&lt;w:num w:numId="60"&gt;&lt;w:abstractNumId w:val="23"/&gt;&lt;/w:num&gt;&lt;w:numIdMacAtCleanup w:val="51"/&gt;&lt;/w:numbering&gt;&lt;/pkg:xmlData&gt;&lt;/pkg:part&gt;&lt;pkg:part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w:val="00747A9C"/&gt;&lt;w:pPr&gt;&lt;w:spacing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w:val="00747A9C"/&gt;&lt;w:pPr&gt;&lt;w:keepNext/&gt;&lt;w:keepLines/&gt;&lt;w:pageBreakBefore/&gt;&lt;w:tabs&gt;&lt;w:tab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w:val="00747A9C"/&gt;&lt;w:pPr&gt;&lt;w:pageBreakBefore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w:val="00747A9C"/&gt;&lt;w:pPr&gt;&lt;w:outlineLvl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w:val="00747A9C"/&gt;&lt;w:pPr&gt;&lt;w:spacing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w:val="00747A9C"/&gt;&lt;w:pPr&gt;&lt;w:outlineLvl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w:val="00747A9C"/&gt;&lt;w:pPr&gt;&lt;w:keepNext/&gt;&lt;w:keepLines/&gt;&lt;w:numPr&gt;&lt;w:ilvl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w:val="00747A9C"/&gt;&lt;w:pPr&gt;&lt;w:keepNext/&gt;&lt;w:keepLines/&gt;&lt;w:numPr&gt;&lt;w:ilvl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w:val="00747A9C"/&gt;&lt;w:pPr&gt;&lt;w:keepNext/&gt;&lt;w:keepLines/&gt;&lt;w:numPr&gt;&lt;w:ilvl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w:val="00747A9C"/&gt;&lt;w:pPr&gt;&lt;w:keepNext/&gt;&lt;w:keepLines/&gt;&lt;w:numPr&gt;&lt;w:ilvl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w:val="00747A9C"/&gt;&lt;w:rPr&gt;&lt;w:rFonts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w:val="00747A9C"/&gt;&lt;w:pPr&gt;&lt;w:tabs&gt;&lt;w:tab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w:val="00747A9C"/&gt;&lt;w:rPr&gt;&lt;w:rFonts w:ascii="Segoe UI" w:hAnsi="Segoe UI"/&gt;&lt;w:color w:val="0563C1" w:themeColor="hyperlink"/&gt;&lt;w:u w:val="single"/&gt;&lt;/w:rPr&gt;&lt;/w:style&gt;&lt;w:style w:type="paragraph" w:customStyle="1" w:styleId="Bullet1"&gt;&lt;w:name w:val="Bullet1"/&gt;&lt;w:basedOn w:val="ListBullet"/&gt;&lt;w:uiPriority w:val="99"/&gt;&lt;w:rsid w:val="00747A9C"/&gt;&lt;w:pPr&gt;&lt;w:numPr&gt;&lt;w:numId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w:val="00747A9C"/&gt;&lt;w:pPr&gt;&lt;w:tabs&gt;&lt;w:tab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w:val="00747A9C"/&gt;&lt;w:rPr&gt;&lt;w:rFonts w:ascii="Segoe UI" w:eastAsiaTheme="minorEastAsia" w:hAnsi="Segoe UI"/&gt;&lt;w:sz w:val="16"/&gt;&lt;/w:rPr&gt;&lt;/w:style&gt;&lt;w:style w:type="paragraph" w:styleId="Footer"&gt;&lt;w:name w:val="footer"/&gt;&lt;w:basedOn w:val="Normal"/&gt;&lt;w:link w:val="FooterChar"/&gt;&lt;w:uiPriority w:val="99"/&gt;&lt;w:unhideWhenUsed/&gt;&lt;w:rsid w:val="00747A9C"/&gt;&lt;w:pPr&gt;&lt;w:tabs&gt;&lt;w:tab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w:val="00747A9C"/&gt;&lt;w:rPr&gt;&lt;w:rFonts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w:val="00747A9C"/&gt;&lt;w:pPr&gt;&lt;w:keepNext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w:val="00747A9C"/&gt;&lt;w:rPr&gt;&lt;w:rFonts w:ascii="Segoe UI" w:hAnsi="Segoe UI"/&gt;&lt;w:sz w:val="20"/&gt;&lt;/w:rPr&gt;&lt;/w:style&gt;&lt;w:style w:type="table" w:styleId="TableGrid"&gt;&lt;w:name w:val="Table Grid"/&gt;&lt;w:aliases w:val="Tabla Microsoft Servicios"/&gt;&lt;w:basedOn w:val="TableNormal"/&gt;&lt;w:uiPriority w:val="39"/&gt;&lt;w:rsid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w:val="00747A9C"/&gt;&lt;w:pPr&gt;&lt;w:spacing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w:val="00747A9C"/&gt;&lt;w:pPr&gt;&lt;w:spacing w:after="600"/&gt;&lt;w:ind w:left="-720"/&gt;&lt;/w:pPr&gt;&lt;w:rPr&gt;&lt;w:color w:val="008AC8"/&gt;&lt;w:sz w:val="36"/&gt;&lt;/w:rPr&gt;&lt;/w:style&gt;&lt;w:style w:type="paragraph" w:customStyle="1" w:styleId="CoverHeading2"&gt;&lt;w:name w:val="Cover Heading 2"/&gt;&lt;w:basedOn w:val="Normal"/&gt;&lt;w:uiPriority w:val="99"/&gt;&lt;w:rsid w:val="00747A9C"/&gt;&lt;w:pPr&gt;&lt;w:spacing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w:val="00747A9C"/&gt;&lt;w:rPr&gt;&lt;w:rFonts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w:val="00747A9C"/&gt;&lt;w:pPr&gt;&lt;w:shd w:val="clear" w:color="auto" w:fill="F2F2F2"/&gt;&lt;/w:pPr&gt;&lt;w:rPr&gt;&lt;w:color w:val="FF0066"/&gt;&lt;/w:rPr&gt;&lt;/w:style&gt;&lt;w:style w:type="character" w:styleId="Strong"&gt;&lt;w:name w:val="Strong"/&gt;&lt;w:basedOn w:val="DefaultParagraphFont"/&gt;&lt;w:uiPriority w:val="22"/&gt;&lt;w:qFormat/&gt;&lt;w:rsid w:val="00747A9C"/&gt;&lt;w:rPr&gt;&lt;w:b/&gt;&lt;w:bCs/&gt;&lt;/w:rPr&gt;&lt;/w:style&gt;&lt;w:style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w:val="00747A9C"/&gt;&lt;w:pPr&gt;&lt;w:numPr&gt;&lt;w:numId w:val="6"/&gt;&lt;/w:numPr&gt;&lt;w:contextualSpacing/&gt;&lt;/w:pPr&gt;&lt;/w:style&gt;&lt;w:style w:type="paragraph" w:styleId="TOCHeading"&gt;&lt;w:name w:val="TOC Heading"/&gt;&lt;w:basedOn w:val="Heading1"/&gt;&lt;w:next w:val="Normal"/&gt;&lt;w:uiPriority w:val="99"/&gt;&lt;w:rsid w:val="00747A9C"/&gt;&lt;w:pPr&gt;&lt;w:spacing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w:val="00747A9C"/&gt;&lt;w:rPr&gt;&lt;w:i/&gt;&lt;w:iCs/&gt;&lt;w:color w:val="5B9BD5" w:themeColor="accent1"/&gt;&lt;/w:rPr&gt;&lt;/w:style&gt;&lt;w:style w:type="paragraph" w:styleId="Caption"&gt;&lt;w:name w:val="caption"/&gt;&lt;w:aliases w:val="Picture - Caption"/&gt;&lt;w:basedOn w:val="Normal"/&gt;&lt;w:next w:val="Normal"/&gt;&lt;w:link w:val="CaptionChar"/&gt;&lt;w:uiPriority w:val="19"/&gt;&lt;w:unhideWhenUsed/&gt;&lt;w:qFormat/&gt;&lt;w:rsid w:val="00747A9C"/&gt;&lt;w:pPr&gt;&lt;w:spacing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w:val="00747A9C"/&gt;&lt;w:rPr&gt;&lt;w:rFonts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w:val="00747A9C"/&gt;&lt;w:pPr&gt;&lt;w:keepNext/&gt;&lt;w:keepLines/&gt;&lt;w:pageBreakBefore/&gt;&lt;w:numPr&gt;&lt;w:numId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w:val="00747A9C"/&gt;&lt;w:rPr&gt;&lt;w:rFonts w:ascii="Segoe UI" w:eastAsiaTheme="minorEastAsia" w:hAnsi="Segoe UI"/&gt;&lt;/w:rPr&gt;&lt;/w:style&gt;&lt;w:style w:type="paragraph" w:styleId="ListBullet"&gt;&lt;w:name w:val="List Bullet"/&gt;&lt;w:basedOn w:val="Normal"/&gt;&lt;w:uiPriority w:val="4"/&gt;&lt;w:qFormat/&gt;&lt;w:rsid w:val="00747A9C"/&gt;&lt;w:pPr&gt;&lt;w:numPr&gt;&lt;w:numId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w:val="00747A9C"/&gt;&lt;w:pPr&gt;&lt;w:pageBreakBefore w:val="0"/&gt;&lt;w:numPr&gt;&lt;w:ilvl w:val="1"/&gt;&lt;/w:numPr&gt;&lt;w:spacing w:after="240" w:line="240" w:lineRule="auto"/&gt;&lt;w:ind w:left="936"/&gt;&lt;w:outlineLvl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w:val="00747A9C"/&gt;&lt;w:pPr&gt;&lt;w:numPr&gt;&lt;w:ilvl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w:val="00747A9C"/&gt;&lt;w:pPr&gt;&lt;w:numPr&gt;&lt;w:ilvl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w:val="00747A9C"/&gt;&lt;w:pPr&gt;&lt;w:framePr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w:val="00747A9C"/&gt;&lt;w:pPr&gt;&lt;w:numPr&gt;&lt;w:numId w:val="2"/&gt;&lt;/w:numPr&gt;&lt;w:spacing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w:val="00747A9C"/&gt;&lt;w:pPr&gt;&lt;w:keepNext/&gt;&lt;w:pBdr&gt;&lt;w:top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w:val="00747A9C"/&gt;&lt;w:pPr&gt;&lt;w:numPr&gt;&lt;w:numId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w:val="00747A9C"/&gt;&lt;w:pPr&gt;&lt;w:pBdr&gt;&lt;w:left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w:val="00747A9C"/&gt;&lt;w:pPr&gt;&lt;w:keepNext/&gt;&lt;w:spacing w:before="240" w:after="240" w:line="240" w:lineRule="auto"/&gt;&lt;/w:pPr&gt;&lt;w:rPr&gt;&lt;w:bCs/&gt;&lt;w:color w:val="008AC8"/&gt;&lt;w:sz w:val="24"/&gt;&lt;/w:rPr&gt;&lt;/w:style&gt;&lt;w:style w:type="numbering" w:customStyle="1" w:styleId="Checklist"&gt;&lt;w:name w:val="Checklist"/&gt;&lt;w:basedOn w:val="NoList"/&gt;&lt;w:rsid w:val="00747A9C"/&gt;&lt;w:pPr&gt;&lt;w:numPr&gt;&lt;w:numId w:val="3"/&gt;&lt;/w:numPr&gt;&lt;/w:pPr&gt;&lt;/w:style&gt;&lt;w:style w:type="paragraph" w:customStyle="1" w:styleId="TableText"&gt;&lt;w:name w:val="Table Text"/&gt;&lt;w:basedOn w:val="Normal"/&gt;&lt;w:uiPriority w:val="99"/&gt;&lt;w:qFormat/&gt;&lt;w:rsid w:val="00747A9C"/&gt;&lt;w:pPr&gt;&lt;w:spacing w:line="240" w:lineRule="auto"/&gt;&lt;/w:pPr&gt;&lt;w:rPr&gt;&lt;w:sz w:val="18"/&gt;&lt;/w:rPr&gt;&lt;/w:style&gt;&lt;w:style w:type="paragraph" w:customStyle="1" w:styleId="CommandLine"&gt;&lt;w:name w:val="Command Line"/&gt;&lt;w:basedOn w:val="Normal"/&gt;&lt;w:uiPriority w:val="99"/&gt;&lt;w:rsid w:val="00747A9C"/&gt;&lt;w:pPr&gt;&lt;w:shd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w:val="00747A9C"/&gt;&lt;w:pPr&gt;&lt;w:numPr&gt;&lt;w:numId w:val="4"/&gt;&lt;/w:numPr&gt;&lt;/w:pPr&gt;&lt;/w:style&gt;&lt;w:style w:type="numbering" w:customStyle="1" w:styleId="NumberedList"&gt;&lt;w:name w:val="Numbered List"/&gt;&lt;w:rsid w:val="00747A9C"/&gt;&lt;w:pPr&gt;&lt;w:numPr&gt;&lt;w:numId w:val="5"/&gt;&lt;/w:numPr&gt;&lt;/w:pPr&gt;&lt;/w:style&gt;&lt;w:style w:type="paragraph" w:styleId="TOC2"&gt;&lt;w:name w:val="toc 2"/&gt;&lt;w:basedOn w:val="Normal"/&gt;&lt;w:next w:val="Normal"/&gt;&lt;w:autoRedefine/&gt;&lt;w:uiPriority w:val="39"/&gt;&lt;w:unhideWhenUsed/&gt;&lt;w:rsid w:val="00747A9C"/&gt;&lt;w:pPr&gt;&lt;w:tabs&gt;&lt;w:tab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w:val="00747A9C"/&gt;&lt;w:pPr&gt;&lt;w:spacing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w:val="00747A9C"/&gt;&lt;w:pPr&gt;&lt;w:spacing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w:val="00747A9C"/&gt;&lt;w:pPr&gt;&lt;w:spacing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w:val="00747A9C"/&gt;&lt;w:pPr&gt;&lt;w:keepNext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w:val="00747A9C"/&gt;&lt;w:pPr&gt;&lt;w:keepNext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w:val="00747A9C"/&gt;&lt;w:rPr&gt;&lt;w:rFonts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w:val="00747A9C"/&gt;&lt;w:rPr&gt;&lt;w:rFonts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w:val="00747A9C"/&gt;&lt;w:pPr&gt;&lt;w:keepLines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w:val="00747A9C"/&gt;&lt;w:pPr&gt;&lt;w:keepLines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w:val="00747A9C"/&gt;&lt;w:rPr&gt;&lt;w:rFonts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w:val="00747A9C"/&gt;&lt;w:rPr&gt;&lt;w:rFonts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w:val="00747A9C"/&gt;&lt;w:rPr&gt;&lt;w:rFonts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w:val="00747A9C"/&gt;&lt;w:rPr&gt;&lt;w:rFonts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w:val="00747A9C"/&gt;&lt;w:rPr&gt;&lt;w:rFonts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w:val="00747A9C"/&gt;&lt;w:pPr&gt;&lt;w:numPr&gt;&lt;w:numId w:val="11"/&gt;&lt;/w:numPr&gt;&lt;w:ind w:left="1080"/&gt;&lt;/w:pPr&gt;&lt;/w:style&gt;&lt;w:style w:type="paragraph" w:styleId="ListBullet3"&gt;&lt;w:name w:val="List Bullet 3"/&gt;&lt;w:basedOn w:val="ListBullet2"/&gt;&lt;w:uiPriority w:val="99"/&gt;&lt;w:qFormat/&gt;&lt;w:rsid w:val="00747A9C"/&gt;&lt;w:pPr&gt;&lt;w:numPr&gt;&lt;w:numId w:val="12"/&gt;&lt;/w:numPr&gt;&lt;/w:pPr&gt;&lt;/w:style&gt;&lt;w:style w:type="paragraph" w:styleId="ListBullet4"&gt;&lt;w:name w:val="List Bullet 4"/&gt;&lt;w:basedOn w:val="ListBullet3"/&gt;&lt;w:uiPriority w:val="99"/&gt;&lt;w:qFormat/&gt;&lt;w:rsid w:val="00747A9C"/&gt;&lt;w:pPr&gt;&lt;w:numPr&gt;&lt;w:numId w:val="13"/&gt;&lt;/w:numPr&gt;&lt;/w:pPr&gt;&lt;/w:style&gt;&lt;w:style w:type="paragraph" w:styleId="ListBullet5"&gt;&lt;w:name w:val="List Bullet 5"/&gt;&lt;w:basedOn w:val="ListBullet4"/&gt;&lt;w:uiPriority w:val="99"/&gt;&lt;w:rsid w:val="00747A9C"/&gt;&lt;w:pPr&gt;&lt;w:numPr&gt;&lt;w:numId w:val="14"/&gt;&lt;/w:numPr&gt;&lt;/w:pPr&gt;&lt;/w:style&gt;&lt;w:style w:type="paragraph" w:styleId="ListNumber2"&gt;&lt;w:name w:val="List Number 2"/&gt;&lt;w:basedOn w:val="ListNumber"/&gt;&lt;w:uiPriority w:val="99"/&gt;&lt;w:qFormat/&gt;&lt;w:rsid w:val="00747A9C"/&gt;&lt;w:pPr&gt;&lt;w:numPr&gt;&lt;w:numId w:val="16"/&gt;&lt;/w:numPr&gt;&lt;/w:pPr&gt;&lt;/w:style&gt;&lt;w:style w:type="paragraph" w:styleId="ListNumber"&gt;&lt;w:name w:val="List Number"/&gt;&lt;w:basedOn w:val="ListBullet"/&gt;&lt;w:uiPriority w:val="99"/&gt;&lt;w:qFormat/&gt;&lt;w:rsid w:val="00747A9C"/&gt;&lt;w:pPr&gt;&lt;w:numPr&gt;&lt;w:numId w:val="15"/&gt;&lt;/w:numPr&gt;&lt;/w:pPr&gt;&lt;/w:style&gt;&lt;w:style w:type="paragraph" w:styleId="ListNumber3"&gt;&lt;w:name w:val="List Number 3"/&gt;&lt;w:basedOn w:val="ListNumber2"/&gt;&lt;w:uiPriority w:val="99"/&gt;&lt;w:qFormat/&gt;&lt;w:rsid w:val="00747A9C"/&gt;&lt;w:pPr&gt;&lt;w:numPr&gt;&lt;w:numId w:val="17"/&gt;&lt;/w:numPr&gt;&lt;/w:pPr&gt;&lt;/w:style&gt;&lt;w:style w:type="paragraph" w:styleId="ListNumber4"&gt;&lt;w:name w:val="List Number 4"/&gt;&lt;w:basedOn w:val="ListNumber3"/&gt;&lt;w:uiPriority w:val="99"/&gt;&lt;w:qFormat/&gt;&lt;w:rsid w:val="00747A9C"/&gt;&lt;w:pPr&gt;&lt;w:numPr&gt;&lt;w:numId w:val="18"/&gt;&lt;/w:numPr&gt;&lt;/w:pPr&gt;&lt;/w:style&gt;&lt;w:style w:type="character" w:styleId="PlaceholderText"&gt;&lt;w:name w:val="Placeholder Text"/&gt;&lt;w:basedOn w:val="DefaultParagraphFont"/&gt;&lt;w:uiPriority w:val="99"/&gt;&lt;w:semiHidden/&gt;&lt;w:rsid w:val="00747A9C"/&gt;&lt;w:rPr&gt;&lt;w:color w:val="808080"/&gt;&lt;/w:rPr&gt;&lt;/w:style&gt;&lt;w:style w:type="numbering" w:customStyle="1" w:styleId="Bullets"&gt;&lt;w:name w:val="Bullets"/&gt;&lt;w:rsid w:val="00747A9C"/&gt;&lt;w:pPr&gt;&lt;w:numPr&gt;&lt;w:numId w:val="19"/&gt;&lt;/w:numPr&gt;&lt;/w:pPr&gt;&lt;/w:style&gt;&lt;w:style w:type="paragraph" w:customStyle="1" w:styleId="HeaderUnderline"&gt;&lt;w:name w:val="Header Underline"/&gt;&lt;w:basedOn w:val="Header"/&gt;&lt;w:uiPriority w:val="99"/&gt;&lt;w:rsid w:val="00747A9C"/&gt;&lt;w:pPr&gt;&lt;w:pBdr&gt;&lt;w:bottom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w:val="00747A9C"/&gt;&lt;w:rPr&gt;&lt;w:color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w:val="00747A9C"/&gt;&lt;w:pPr&gt;&lt;w:spacing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Black" w:hAnsi="Segoe UI Black"/&gt;&lt;w:color w:val="FFFFFF" w:themeColor="background1"/&gt;&lt;w:sz w:val="16"/&gt;&lt;/w:rPr&gt;&lt;w:tblPr/&gt;&lt;w:trPr&gt;&lt;w:tblHeader/&gt;&lt;/w:trPr&gt;&lt;w:tcPr&gt;&lt;w:shd w:val="clear" w:color="auto" w:fill="008AC8"/&gt;&lt;/w:tcPr&gt;&lt;/w:tblStylePr&gt;&lt;/w:style&gt;&lt;w:style w:type="character" w:styleId="UnresolvedMention"&gt;&lt;w:name w:val="Unresolved Mention"/&gt;&lt;w:basedOn w:val="DefaultParagraphFont"/&gt;&lt;w:uiPriority w:val="99"/&gt;&lt;w:semiHidden/&gt;&lt;w:unhideWhenUsed/&gt;&lt;w:rsid w:val="00F1489C"/&gt;&lt;w:rPr&gt;&lt;w:color w:val="808080"/&gt;&lt;w:shd w:val="clear" w:color="auto" w:fill="E6E6E6"/&gt;&lt;/w:rPr&gt;&lt;/w:style&gt;&lt;w:style w:type="paragraph" w:styleId="NormalWeb"&gt;&lt;w:name w:val="Normal (Web)"/&gt;&lt;w:basedOn w:val="Normal"/&gt;&lt;w:uiPriority w:val="99"/&gt;&lt;w:semiHidden/&gt;&lt;w:unhideWhenUsed/&gt;&lt;w:rsid w:val="00D5459A"/&gt;&lt;w:pPr&gt;&lt;w:spacing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w:styleId="HTMLCite"&gt;&lt;w:name w:val="HTML Cite"/&gt;&lt;w:basedOn w:val="DefaultParagraphFont"/&gt;&lt;w:uiPriority w:val="99"/&gt;&lt;w:semiHidden/&gt;&lt;w:unhideWhenUsed/&gt;&lt;w:rsid w:val="001E37AD"/&gt;&lt;w:rPr&gt;&lt;w:i/&gt;&lt;w:iCs/&gt;&lt;/w:rPr&gt;&lt;/w:style&gt;&lt;w:style w:type="paragraph" w:customStyle="1" w:styleId="paragraph"&gt;&lt;w:name w:val="paragraph"/&gt;&lt;w:basedOn w:val="Normal"/&gt;&lt;w:rsid w:val="001D0FD9"/&gt;&lt;w:pPr&gt;&lt;w:spacing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w:styleId="normaltextrun"&gt;&lt;w:name w:val="normaltextrun"/&gt;&lt;w:basedOn w:val="DefaultParagraphFont"/&gt;&lt;w:rsid w:val="001D0FD9"/&gt;&lt;/w:style&gt;&lt;w:style w:type="character" w:customStyle="1" w:styleId="eop"&gt;&lt;w:name w:val="eop"/&gt;&lt;w:basedOn w:val="DefaultParagraphFont"/&gt;&lt;w:rsid w:val="001D0FD9"/&gt;&lt;/w:style&gt;&lt;w:style w:type="character" w:customStyle="1" w:styleId="CaptionChar"&gt;&lt;w:name w:val="Caption Char"/&gt;&lt;w:aliases w:val="Picture - Caption Char"/&gt;&lt;w:basedOn w:val="DefaultParagraphFont"/&gt;&lt;w:link w:val="Caption"/&gt;&lt;w:uiPriority w:val="19"/&gt;&lt;w:locked/&gt;&lt;w:rsid w:val="00437479"/&gt;&lt;w:rPr&gt;&lt;w:rFonts w:ascii="Segoe UI" w:eastAsiaTheme="minorEastAsia" w:hAnsi="Segoe UI"/&gt;&lt;w:iCs/&gt;&lt;w:color w:val="008AC8"/&gt;&lt;w:sz w:val="18"/&gt;&lt;w:szCs w:val="18"/&gt;&lt;/w:rPr&gt;&lt;/w:style&gt;&lt;w:style w:type="paragraph" w:customStyle="1" w:styleId="TABLEHEAD"&gt;&lt;w:name w:val="TABLE HEAD"/&gt;&lt;w:basedOn w:val="Normal"/&gt;&lt;w:rsid w:val="00437479"/&gt;&lt;w:pPr&gt;&lt;w:keepNext/&gt;&lt;w:widowControl w:val="0"/&gt;&lt;w:spacing w:before="40" w:after="40" w:line="240" w:lineRule="auto"/&gt;&lt;w:jc w:val="center"/&gt;&lt;/w:pPr&gt;&lt;w:rPr&gt;&lt;w:rFonts w:ascii="Arial" w:eastAsia="Times New Roman" w:hAnsi="Arial" w:cs="Times New Roman"/&gt;&lt;w:b/&gt;&lt;w:bCs/&gt;&lt;w:color w:val="000000"/&gt;&lt;w:sz w:val="20"/&gt;&lt;w:szCs w:val="20"/&gt;&lt;/w:rPr&gt;&lt;/w:style&gt;&lt;w:style w:type="paragraph" w:customStyle="1" w:styleId="TABLEDATA"&gt;&lt;w:name w:val="TABLE DATA"/&gt;&lt;w:basedOn w:val="Normal"/&gt;&lt;w:next w:val="Normal"/&gt;&lt;w:rsid w:val="00437479"/&gt;&lt;w:pPr&gt;&lt;w:widowControl w:val="0"/&gt;&lt;w:spacing w:before="40" w:after="40" w:line="240" w:lineRule="auto"/&gt;&lt;/w:pPr&gt;&lt;w:rPr&gt;&lt;w:rFonts w:ascii="Arial" w:eastAsia="Times New Roman" w:hAnsi="Arial" w:cs="Times New Roman"/&gt;&lt;w:sz w:val="20"/&gt;&lt;w:szCs w:val="20"/&gt;&lt;/w:rPr&gt;&lt;/w:style&gt;&lt;w:style w:type="paragraph" w:styleId="BalloonText"&gt;&lt;w:name w:val="Balloon Text"/&gt;&lt;w:basedOn w:val="Normal"/&gt;&lt;w:link w:val="BalloonTextChar"/&gt;&lt;w:uiPriority w:val="99"/&gt;&lt;w:semiHidden/&gt;&lt;w:unhideWhenUsed/&gt;&lt;w:rsid w:val="00017C9C"/&gt;&lt;w:pPr&gt;&lt;w:spacing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w:val="00017C9C"/&gt;&lt;w:rPr&gt;&lt;w:rFonts w:ascii="Segoe UI" w:eastAsiaTheme="minorEastAsia" w:hAnsi="Segoe UI" w:cs="Segoe UI"/&gt;&lt;w:sz w:val="18"/&gt;&lt;w:szCs w:val="18"/&gt;&lt;/w:rPr&gt;&lt;/w:style&gt;&lt;w:style w:type="character" w:styleId="CommentReference"&gt;&lt;w:name w:val="annotation reference"/&gt;&lt;w:basedOn w:val="DefaultParagraphFont"/&gt;&lt;w:uiPriority w:val="99"/&gt;&lt;w:semiHidden/&gt;&lt;w:unhideWhenUsed/&gt;&lt;w:rsid w:val="001C2EFC"/&gt;&lt;w:rPr&gt;&lt;w:sz w:val="16"/&gt;&lt;w:szCs w:val="16"/&gt;&lt;/w:rPr&gt;&lt;/w:style&gt;&lt;w:style w:type="paragraph" w:styleId="CommentText"&gt;&lt;w:name w:val="annotation text"/&gt;&lt;w:basedOn w:val="Normal"/&gt;&lt;w:link w:val="CommentTextChar"/&gt;&lt;w:uiPriority w:val="99"/&gt;&lt;w:semiHidden/&gt;&lt;w:unhideWhenUsed/&gt;&lt;w:rsid w:val="001C2EFC"/&gt;&lt;w:pPr&gt;&lt;w:spacing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w:val="001C2EFC"/&gt;&lt;w:rPr&gt;&lt;w:rFonts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w:val="001C2EFC"/&gt;&lt;w:rPr&gt;&lt;w:b/&gt;&lt;w:bCs/&gt;&lt;/w:rPr&gt;&lt;/w:style&gt;&lt;w:style w:type="character" w:customStyle="1" w:styleId="CommentSubjectChar"&gt;&lt;w:name w:val="Comment Subject Char"/&gt;&lt;w:basedOn w:val="CommentTextChar"/&gt;&lt;w:link w:val="CommentSubject"/&gt;&lt;w:uiPriority w:val="99"/&gt;&lt;w:semiHidden/&gt;&lt;w:rsid w:val="001C2EFC"/&gt;&lt;w:rPr&gt;&lt;w:rFonts w:ascii="Segoe UI" w:eastAsiaTheme="minorEastAsia" w:hAnsi="Segoe UI"/&gt;&lt;w:b/&gt;&lt;w:bCs/&gt;&lt;w:sz w:val="20"/&gt;&lt;w:szCs w:val="20"/&gt;&lt;/w:rPr&gt;&lt;/w:style&gt;&lt;w:style w:type="paragraph" w:styleId="PlainText"&gt;&lt;w:name w:val="Plain Text"/&gt;&lt;w:basedOn w:val="Normal"/&gt;&lt;w:link w:val="PlainTextChar"/&gt;&lt;w:uiPriority w:val="99"/&gt;&lt;w:semiHidden/&gt;&lt;w:unhideWhenUsed/&gt;&lt;w:rsid w:val="00E1024A"/&gt;&lt;w:pPr&gt;&lt;w:spacing w:before="0" w:after="0" w:line="240" w:lineRule="auto"/&gt;&lt;/w:pPr&gt;&lt;w:rPr&gt;&lt;w:rFonts w:ascii="Calibri" w:eastAsiaTheme="minorHAnsi" w:hAnsi="Calibri"/&gt;&lt;w:szCs w:val="21"/&gt;&lt;/w:rPr&gt;&lt;/w:style&gt;&lt;w:style w:type="character" w:customStyle="1" w:styleId="PlainTextChar"&gt;&lt;w:name w:val="Plain Text Char"/&gt;&lt;w:basedOn w:val="DefaultParagraphFont"/&gt;&lt;w:link w:val="PlainText"/&gt;&lt;w:uiPriority w:val="99"/&gt;&lt;w:semiHidden/&gt;&lt;w:rsid w:val="00E1024A"/&gt;&lt;w:rPr&gt;&lt;w:rFonts w:ascii="Calibri" w:hAnsi="Calibri"/&gt;&lt;w:szCs w:val="21"/&gt;&lt;/w:rPr&gt;&lt;/w:style&gt;&lt;/w:styles&gt;&lt;/pkg:xmlData&gt;&lt;/pkg:part&gt;&lt;/pkg:package&gt;
</templateversion>
</roo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CEB87-7DD4-4C76-9E48-70B578F21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65df7-787f-44db-965c-f0e5153bf50e"/>
    <ds:schemaRef ds:uri="888a2f27-0fe9-4276-aec0-42790f298d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1D4A21-4D27-47AD-B3C5-C32C968CA28E}">
  <ds:schemaRefs>
    <ds:schemaRef ds:uri="http://schemas.microsoft.com/sharepoint/v3/contenttype/forms"/>
  </ds:schemaRefs>
</ds:datastoreItem>
</file>

<file path=customXml/itemProps3.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4.xml><?xml version="1.0" encoding="utf-8"?>
<ds:datastoreItem xmlns:ds="http://schemas.openxmlformats.org/officeDocument/2006/customXml" ds:itemID="{CFD1F913-EBE5-4649-8F60-C7C5C3F14938}">
  <ds:schemaRefs>
    <ds:schemaRef ds:uri="http://schemas.microsoft.com/office/2006/metadata/properties"/>
    <ds:schemaRef ds:uri="http://schemas.microsoft.com/office/infopath/2007/PartnerControls"/>
    <ds:schemaRef ds:uri="fa665df7-787f-44db-965c-f0e5153bf50e"/>
  </ds:schemaRefs>
</ds:datastoreItem>
</file>

<file path=customXml/itemProps5.xml><?xml version="1.0" encoding="utf-8"?>
<ds:datastoreItem xmlns:ds="http://schemas.openxmlformats.org/officeDocument/2006/customXml" ds:itemID="{A7D598A9-AC5B-49BC-AE59-C7616FDA4C36}">
  <ds:schemaRefs/>
</ds:datastoreItem>
</file>

<file path=customXml/itemProps6.xml><?xml version="1.0" encoding="utf-8"?>
<ds:datastoreItem xmlns:ds="http://schemas.openxmlformats.org/officeDocument/2006/customXml" ds:itemID="{B672A4F4-D63F-4B3B-A907-8AD05EEA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1551</TotalTime>
  <Pages>10</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VASSP Security Guide</vt:lpstr>
    </vt:vector>
  </TitlesOfParts>
  <Manager>[Type Manager Name Here]</Manager>
  <Company>Microsoft</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VASS Security Guide</dc:title>
  <dc:subject>VASS Flat File Import Instructions</dc:subject>
  <dc:creator>Lauren Hudgins</dc:creator>
  <cp:keywords/>
  <dc:description/>
  <cp:lastModifiedBy>Hudgins, Lauren B. (Microsoft)</cp:lastModifiedBy>
  <cp:revision>100</cp:revision>
  <dcterms:created xsi:type="dcterms:W3CDTF">2019-08-07T17:54:00Z</dcterms:created>
  <dcterms:modified xsi:type="dcterms:W3CDTF">2019-12-30T16:37:00Z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0x01010008BF0D94B7E90343AC82CF731DB4468C</vt:lpwstr>
  </property>
  <property fmtid="{D5CDD505-2E9C-101B-9397-08002B2CF9AE}" pid="8" name="Contributors">
    <vt:lpwstr>[Type Contributors Here]</vt:lpwstr>
  </property>
  <property fmtid="{D5CDD505-2E9C-101B-9397-08002B2CF9AE}" pid="9" name="Customer">
    <vt:lpwstr>ARCYBER</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1.2</vt:lpwstr>
  </property>
  <property fmtid="{D5CDD505-2E9C-101B-9397-08002B2CF9AE}" pid="26" name="Confidential">
    <vt:lpwstr>0</vt:lpwstr>
  </property>
  <property fmtid="{D5CDD505-2E9C-101B-9397-08002B2CF9AE}" pid="27" name="Order">
    <vt:r8>100</vt:r8>
  </property>
  <property fmtid="{D5CDD505-2E9C-101B-9397-08002B2CF9AE}" pid="28" name="AuthorPosition">
    <vt:lpwstr>Update [Position] in Document Properties</vt:lpwstr>
  </property>
  <property fmtid="{D5CDD505-2E9C-101B-9397-08002B2CF9AE}" pid="29" name="xd_Signature">
    <vt:bool>false</vt:bool>
  </property>
  <property fmtid="{D5CDD505-2E9C-101B-9397-08002B2CF9AE}" pid="30" name="Size">
    <vt:lpwstr>1mb</vt:lpwstr>
  </property>
  <property fmtid="{D5CDD505-2E9C-101B-9397-08002B2CF9AE}" pid="31" name="xd_ProgID">
    <vt:lpwstr/>
  </property>
  <property fmtid="{D5CDD505-2E9C-101B-9397-08002B2CF9AE}" pid="32" name="PublishedDate">
    <vt:lpwstr>01/01/01</vt:lpwstr>
  </property>
  <property fmtid="{D5CDD505-2E9C-101B-9397-08002B2CF9AE}" pid="33" name="TemplateUrl">
    <vt:lpwstr/>
  </property>
  <property fmtid="{D5CDD505-2E9C-101B-9397-08002B2CF9AE}" pid="34" name="Author0">
    <vt:lpwstr/>
  </property>
  <property fmtid="{D5CDD505-2E9C-101B-9397-08002B2CF9AE}" pid="35" name="DocCategory">
    <vt:lpwstr>  </vt:lpwstr>
  </property>
  <property fmtid="{D5CDD505-2E9C-101B-9397-08002B2CF9AE}" pid="36" name="DocType">
    <vt:lpwstr> </vt:lpwstr>
  </property>
  <property fmtid="{D5CDD505-2E9C-101B-9397-08002B2CF9AE}" pid="37" name="TemplateId">
    <vt:lpwstr>0</vt:lpwstr>
  </property>
  <property fmtid="{D5CDD505-2E9C-101B-9397-08002B2CF9AE}" pid="38" name="Downloads">
    <vt:lpwstr>0</vt:lpwstr>
  </property>
  <property fmtid="{D5CDD505-2E9C-101B-9397-08002B2CF9AE}" pid="39" name="Date completed">
    <vt:lpwstr>12/1/2012</vt:lpwstr>
  </property>
  <property fmtid="{D5CDD505-2E9C-101B-9397-08002B2CF9AE}" pid="40" name="AuthorEmail">
    <vt:lpwstr>Update [author.Email@microsoft.com] in Document Properties</vt:lpwstr>
  </property>
  <property fmtid="{D5CDD505-2E9C-101B-9397-08002B2CF9AE}" pid="41" name="TemplateName">
    <vt:lpwstr>xx</vt:lpwstr>
  </property>
  <property fmtid="{D5CDD505-2E9C-101B-9397-08002B2CF9AE}" pid="42" name="URL">
    <vt:lpwstr>http://sdmplus.ms</vt:lpwstr>
  </property>
  <property fmtid="{D5CDD505-2E9C-101B-9397-08002B2CF9AE}" pid="43" name="Description0">
    <vt:lpwstr>Template</vt:lpwstr>
  </property>
  <property fmtid="{D5CDD505-2E9C-101B-9397-08002B2CF9AE}" pid="44" name="_dlc_DocIdItemGuid">
    <vt:lpwstr>a4c536a5-aae5-4fb3-a77f-b0a9dd29cb87</vt:lpwstr>
  </property>
  <property fmtid="{D5CDD505-2E9C-101B-9397-08002B2CF9AE}" pid="45" name="MSIP_Label_f42aa342-8706-4288-bd11-ebb85995028c_Enabled">
    <vt:lpwstr>True</vt:lpwstr>
  </property>
  <property fmtid="{D5CDD505-2E9C-101B-9397-08002B2CF9AE}" pid="46" name="MSIP_Label_f42aa342-8706-4288-bd11-ebb85995028c_SiteId">
    <vt:lpwstr>72f988bf-86f1-41af-91ab-2d7cd011db47</vt:lpwstr>
  </property>
  <property fmtid="{D5CDD505-2E9C-101B-9397-08002B2CF9AE}" pid="47" name="MSIP_Label_f42aa342-8706-4288-bd11-ebb85995028c_Ref">
    <vt:lpwstr>https://api.informationprotection.azure.com/api/72f988bf-86f1-41af-91ab-2d7cd011db47</vt:lpwstr>
  </property>
  <property fmtid="{D5CDD505-2E9C-101B-9397-08002B2CF9AE}" pid="48" name="MSIP_Label_f42aa342-8706-4288-bd11-ebb85995028c_Owner">
    <vt:lpwstr>v-vathum@microsoft.com</vt:lpwstr>
  </property>
  <property fmtid="{D5CDD505-2E9C-101B-9397-08002B2CF9AE}" pid="49" name="MSIP_Label_f42aa342-8706-4288-bd11-ebb85995028c_SetDate">
    <vt:lpwstr>2017-08-22T10:33:05.9545827+05:30</vt:lpwstr>
  </property>
  <property fmtid="{D5CDD505-2E9C-101B-9397-08002B2CF9AE}" pid="50" name="MSIP_Label_f42aa342-8706-4288-bd11-ebb85995028c_Name">
    <vt:lpwstr>General</vt:lpwstr>
  </property>
  <property fmtid="{D5CDD505-2E9C-101B-9397-08002B2CF9AE}" pid="51" name="MSIP_Label_f42aa342-8706-4288-bd11-ebb85995028c_Application">
    <vt:lpwstr>Microsoft Azure Information Protection</vt:lpwstr>
  </property>
  <property fmtid="{D5CDD505-2E9C-101B-9397-08002B2CF9AE}" pid="52" name="MSIP_Label_f42aa342-8706-4288-bd11-ebb85995028c_Extended_MSFT_Method">
    <vt:lpwstr>Automatic</vt:lpwstr>
  </property>
  <property fmtid="{D5CDD505-2E9C-101B-9397-08002B2CF9AE}" pid="53" name="Sensitivity">
    <vt:lpwstr>General</vt:lpwstr>
  </property>
</Properties>
</file>